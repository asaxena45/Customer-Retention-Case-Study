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A7982" w14:textId="4FB44DF6" w:rsidR="001543EE" w:rsidRPr="00CA12EA" w:rsidRDefault="001543EE" w:rsidP="001543EE">
      <w:pPr>
        <w:jc w:val="center"/>
        <w:rPr>
          <w:rFonts w:ascii="Times New Roman" w:hAnsi="Times New Roman" w:cs="Times New Roman"/>
          <w:b/>
          <w:bCs/>
          <w:color w:val="FFFFFF" w:themeColor="background1"/>
          <w:sz w:val="56"/>
          <w:szCs w:val="52"/>
        </w:rPr>
      </w:pPr>
      <w:bookmarkStart w:id="0" w:name="_Hlk87640517"/>
      <w:bookmarkEnd w:id="0"/>
      <w:r w:rsidRPr="00CA12EA">
        <w:rPr>
          <w:rFonts w:ascii="Times New Roman" w:hAnsi="Times New Roman" w:cs="Times New Roman"/>
          <w:b/>
          <w:bCs/>
          <w:color w:val="FFFFFF" w:themeColor="background1"/>
          <w:sz w:val="96"/>
          <w:szCs w:val="72"/>
        </w:rPr>
        <w:t>Customer Retention</w:t>
      </w:r>
    </w:p>
    <w:p w14:paraId="7EE61CBB" w14:textId="2FE35C62" w:rsidR="001A5429" w:rsidRPr="00CA12EA" w:rsidRDefault="001543EE" w:rsidP="001543EE">
      <w:pPr>
        <w:jc w:val="center"/>
        <w:rPr>
          <w:rFonts w:ascii="Times New Roman" w:hAnsi="Times New Roman" w:cs="Times New Roman"/>
          <w:b/>
          <w:bCs/>
          <w:color w:val="FFFF00"/>
          <w:sz w:val="56"/>
          <w:szCs w:val="52"/>
        </w:rPr>
      </w:pPr>
      <w:r w:rsidRPr="00CA12EA">
        <w:rPr>
          <w:rFonts w:ascii="Times New Roman" w:hAnsi="Times New Roman" w:cs="Times New Roman"/>
          <w:b/>
          <w:bCs/>
          <w:color w:val="FFFF00"/>
          <w:sz w:val="56"/>
          <w:szCs w:val="52"/>
        </w:rPr>
        <w:t>Case Study Report</w:t>
      </w:r>
    </w:p>
    <w:p w14:paraId="405BF90A" w14:textId="236DBB84" w:rsidR="001543EE" w:rsidRDefault="001543EE" w:rsidP="001543EE">
      <w:pPr>
        <w:jc w:val="center"/>
        <w:rPr>
          <w:rFonts w:ascii="Times New Roman" w:hAnsi="Times New Roman" w:cs="Times New Roman"/>
          <w:color w:val="FFFF00"/>
          <w:sz w:val="56"/>
          <w:szCs w:val="52"/>
        </w:rPr>
      </w:pPr>
    </w:p>
    <w:p w14:paraId="43BF8A59" w14:textId="262B588B" w:rsidR="001543EE" w:rsidRDefault="001543EE" w:rsidP="001543EE">
      <w:pPr>
        <w:jc w:val="center"/>
        <w:rPr>
          <w:rFonts w:ascii="Times New Roman" w:hAnsi="Times New Roman" w:cs="Times New Roman"/>
          <w:color w:val="FFFF00"/>
          <w:sz w:val="56"/>
          <w:szCs w:val="52"/>
        </w:rPr>
      </w:pPr>
    </w:p>
    <w:p w14:paraId="19D11904" w14:textId="77777777" w:rsidR="001543EE" w:rsidRPr="00CA12EA" w:rsidRDefault="001543EE" w:rsidP="001543EE">
      <w:pPr>
        <w:jc w:val="center"/>
        <w:rPr>
          <w:rFonts w:ascii="Times New Roman" w:hAnsi="Times New Roman" w:cs="Times New Roman"/>
          <w:b/>
          <w:bCs/>
          <w:color w:val="FFFFFF" w:themeColor="background1"/>
        </w:rPr>
      </w:pPr>
      <w:r w:rsidRPr="00CA12EA">
        <w:rPr>
          <w:rFonts w:ascii="Times New Roman" w:hAnsi="Times New Roman" w:cs="Times New Roman"/>
          <w:b/>
          <w:bCs/>
          <w:color w:val="FFFFFF" w:themeColor="background1"/>
        </w:rPr>
        <w:t xml:space="preserve">Prepared by </w:t>
      </w:r>
    </w:p>
    <w:p w14:paraId="6F2A1E85" w14:textId="3DE1C861" w:rsidR="001543EE" w:rsidRPr="00CA12EA" w:rsidRDefault="001543EE" w:rsidP="001543EE">
      <w:pPr>
        <w:jc w:val="center"/>
        <w:rPr>
          <w:rFonts w:ascii="Times New Roman" w:hAnsi="Times New Roman" w:cs="Times New Roman"/>
          <w:b/>
          <w:bCs/>
          <w:color w:val="FFFFFF" w:themeColor="background1"/>
          <w:sz w:val="44"/>
          <w:szCs w:val="40"/>
        </w:rPr>
      </w:pPr>
      <w:r w:rsidRPr="00CA12EA">
        <w:rPr>
          <w:rFonts w:ascii="Times New Roman" w:hAnsi="Times New Roman" w:cs="Times New Roman"/>
          <w:b/>
          <w:bCs/>
          <w:color w:val="FFFFFF" w:themeColor="background1"/>
          <w:sz w:val="44"/>
          <w:szCs w:val="40"/>
        </w:rPr>
        <w:t>Anubhav Saxena</w:t>
      </w:r>
    </w:p>
    <w:p w14:paraId="67F088A9" w14:textId="176DED02" w:rsidR="001543EE" w:rsidRPr="00CA12EA" w:rsidRDefault="001543EE" w:rsidP="001543EE">
      <w:pPr>
        <w:jc w:val="center"/>
        <w:rPr>
          <w:rFonts w:ascii="Times New Roman" w:hAnsi="Times New Roman" w:cs="Times New Roman"/>
          <w:b/>
          <w:bCs/>
          <w:color w:val="FFFF00"/>
          <w:sz w:val="96"/>
          <w:szCs w:val="72"/>
        </w:rPr>
      </w:pPr>
      <w:r w:rsidRPr="00CA12EA">
        <w:rPr>
          <w:rFonts w:ascii="Times New Roman" w:hAnsi="Times New Roman" w:cs="Times New Roman"/>
          <w:b/>
          <w:bCs/>
          <w:color w:val="FFFF00"/>
          <w:sz w:val="32"/>
          <w:szCs w:val="28"/>
        </w:rPr>
        <w:t xml:space="preserve"> </w:t>
      </w:r>
      <w:r w:rsidRPr="00CA12EA">
        <w:rPr>
          <w:rFonts w:ascii="Times New Roman" w:hAnsi="Times New Roman" w:cs="Times New Roman"/>
          <w:b/>
          <w:bCs/>
          <w:color w:val="FFFF00"/>
          <w:sz w:val="28"/>
          <w:szCs w:val="24"/>
        </w:rPr>
        <w:t>Data Science Intern at Flip Robo Technologies</w:t>
      </w:r>
    </w:p>
    <w:p w14:paraId="45CED763" w14:textId="77777777" w:rsidR="00066DE2" w:rsidRPr="001543EE" w:rsidRDefault="001A5429" w:rsidP="0092125E">
      <w:pPr>
        <w:rPr>
          <w:rFonts w:ascii="Times New Roman" w:hAnsi="Times New Roman" w:cs="Times New Roman"/>
          <w:sz w:val="44"/>
          <w:szCs w:val="40"/>
        </w:rPr>
      </w:pPr>
      <w:r w:rsidRPr="001543EE">
        <w:rPr>
          <w:rFonts w:ascii="Times New Roman" w:hAnsi="Times New Roman" w:cs="Times New Roman"/>
          <w:sz w:val="44"/>
          <w:szCs w:val="40"/>
        </w:rPr>
        <w:t xml:space="preserve"> </w:t>
      </w:r>
    </w:p>
    <w:p w14:paraId="2B29BB85" w14:textId="77777777" w:rsidR="00066DE2" w:rsidRPr="001543EE" w:rsidRDefault="00066DE2" w:rsidP="00066DE2">
      <w:pPr>
        <w:rPr>
          <w:rFonts w:ascii="Times New Roman" w:hAnsi="Times New Roman" w:cs="Times New Roman"/>
          <w:sz w:val="44"/>
          <w:szCs w:val="40"/>
        </w:rPr>
        <w:sectPr w:rsidR="00066DE2" w:rsidRPr="001543EE" w:rsidSect="00AC4859">
          <w:headerReference w:type="default" r:id="rId11"/>
          <w:headerReference w:type="first" r:id="rId12"/>
          <w:footerReference w:type="first" r:id="rId13"/>
          <w:pgSz w:w="12240" w:h="15840" w:code="1"/>
          <w:pgMar w:top="6480" w:right="1440" w:bottom="720" w:left="1440" w:header="288" w:footer="288" w:gutter="0"/>
          <w:cols w:space="708"/>
          <w:docGrid w:linePitch="360"/>
        </w:sectPr>
      </w:pPr>
    </w:p>
    <w:sdt>
      <w:sdtPr>
        <w:rPr>
          <w:rFonts w:ascii="Times New Roman" w:hAnsi="Times New Roman" w:cs="Times New Roman"/>
          <w:b w:val="0"/>
          <w:i/>
          <w:color w:val="595959" w:themeColor="text1" w:themeTint="A6"/>
          <w:sz w:val="44"/>
          <w:szCs w:val="40"/>
        </w:rPr>
        <w:id w:val="350538378"/>
        <w:docPartObj>
          <w:docPartGallery w:val="Table of Contents"/>
          <w:docPartUnique/>
        </w:docPartObj>
      </w:sdtPr>
      <w:sdtEndPr>
        <w:rPr>
          <w:bCs/>
          <w:i w:val="0"/>
          <w:noProof/>
        </w:rPr>
      </w:sdtEndPr>
      <w:sdtContent>
        <w:p w14:paraId="7B0BACE3" w14:textId="661DE7F3" w:rsidR="00C465CC" w:rsidRPr="00C465CC" w:rsidRDefault="00C465CC" w:rsidP="00C465CC">
          <w:pPr>
            <w:pStyle w:val="TOCHeading"/>
            <w:rPr>
              <w:sz w:val="48"/>
              <w:szCs w:val="28"/>
            </w:rPr>
          </w:pPr>
          <w:r w:rsidRPr="00C465CC">
            <w:rPr>
              <w:sz w:val="48"/>
              <w:szCs w:val="28"/>
            </w:rPr>
            <w:t>Acknowledgement</w:t>
          </w:r>
        </w:p>
        <w:p w14:paraId="4DB63D4E" w14:textId="77777777" w:rsidR="00C465CC" w:rsidRDefault="00C465CC" w:rsidP="00C465CC">
          <w:pPr>
            <w:rPr>
              <w:rFonts w:ascii="Times New Roman" w:hAnsi="Times New Roman" w:cs="Times New Roman"/>
              <w:sz w:val="40"/>
              <w:szCs w:val="36"/>
            </w:rPr>
          </w:pPr>
        </w:p>
        <w:p w14:paraId="24584E5D" w14:textId="7D9EBC99" w:rsidR="00C465CC" w:rsidRPr="00C465CC" w:rsidRDefault="00C465CC" w:rsidP="00C465CC">
          <w:pPr>
            <w:rPr>
              <w:rFonts w:ascii="Times New Roman" w:hAnsi="Times New Roman" w:cs="Times New Roman"/>
              <w:sz w:val="40"/>
              <w:szCs w:val="36"/>
            </w:rPr>
          </w:pPr>
          <w:r w:rsidRPr="00C465CC">
            <w:rPr>
              <w:rFonts w:ascii="Times New Roman" w:hAnsi="Times New Roman" w:cs="Times New Roman"/>
              <w:sz w:val="40"/>
              <w:szCs w:val="36"/>
            </w:rPr>
            <w:t xml:space="preserve">Presenting this report gives me great joy and satisfaction. Working on this project was a fantastic experience that taught me a lot about data analysis. </w:t>
          </w:r>
          <w:r w:rsidRPr="00783430">
            <w:rPr>
              <w:rFonts w:ascii="Times New Roman" w:hAnsi="Times New Roman" w:cs="Times New Roman"/>
              <w:b/>
              <w:bCs/>
              <w:color w:val="D17406" w:themeColor="accent5" w:themeShade="BF"/>
              <w:sz w:val="40"/>
              <w:szCs w:val="36"/>
            </w:rPr>
            <w:t>Flip Robo Technologies</w:t>
          </w:r>
          <w:r w:rsidRPr="00783430">
            <w:rPr>
              <w:rFonts w:ascii="Times New Roman" w:hAnsi="Times New Roman" w:cs="Times New Roman"/>
              <w:color w:val="D17406" w:themeColor="accent5" w:themeShade="BF"/>
              <w:sz w:val="40"/>
              <w:szCs w:val="36"/>
            </w:rPr>
            <w:t xml:space="preserve"> </w:t>
          </w:r>
          <w:r w:rsidRPr="00C465CC">
            <w:rPr>
              <w:rFonts w:ascii="Times New Roman" w:hAnsi="Times New Roman" w:cs="Times New Roman"/>
              <w:sz w:val="40"/>
              <w:szCs w:val="36"/>
            </w:rPr>
            <w:t xml:space="preserve">provided all of the necessary information and datasets, which aided me in finishing the project. I'd want to express my gratitude to </w:t>
          </w:r>
          <w:r w:rsidRPr="00783430">
            <w:rPr>
              <w:rFonts w:ascii="Times New Roman" w:hAnsi="Times New Roman" w:cs="Times New Roman"/>
              <w:b/>
              <w:bCs/>
              <w:color w:val="D17406" w:themeColor="accent5" w:themeShade="BF"/>
              <w:sz w:val="40"/>
              <w:szCs w:val="36"/>
            </w:rPr>
            <w:t>Shubham Yadav</w:t>
          </w:r>
          <w:r w:rsidRPr="00C465CC">
            <w:rPr>
              <w:rFonts w:ascii="Times New Roman" w:hAnsi="Times New Roman" w:cs="Times New Roman"/>
              <w:sz w:val="40"/>
              <w:szCs w:val="36"/>
            </w:rPr>
            <w:t>, my subject matter expert, for providing the dataset and detailed directions for doing the case study.</w:t>
          </w:r>
        </w:p>
        <w:p w14:paraId="353BD0E0" w14:textId="0779F594" w:rsidR="001E1E58" w:rsidRPr="001543EE" w:rsidRDefault="00284B10" w:rsidP="00974BF8">
          <w:pPr>
            <w:tabs>
              <w:tab w:val="left" w:pos="5670"/>
            </w:tabs>
            <w:ind w:left="5103"/>
            <w:rPr>
              <w:rFonts w:ascii="Times New Roman" w:hAnsi="Times New Roman" w:cs="Times New Roman"/>
              <w:sz w:val="44"/>
              <w:szCs w:val="40"/>
            </w:rPr>
          </w:pPr>
        </w:p>
      </w:sdtContent>
    </w:sdt>
    <w:p w14:paraId="52C8E496" w14:textId="424FC6F6" w:rsidR="000A7626" w:rsidRPr="001543EE" w:rsidRDefault="00FE6747" w:rsidP="000A7626">
      <w:pPr>
        <w:rPr>
          <w:rFonts w:ascii="Times New Roman" w:hAnsi="Times New Roman" w:cs="Times New Roman"/>
          <w:sz w:val="44"/>
          <w:szCs w:val="40"/>
        </w:rPr>
      </w:pPr>
      <w:r>
        <w:rPr>
          <w:rFonts w:ascii="Times New Roman" w:hAnsi="Times New Roman" w:cs="Times New Roman"/>
          <w:noProof/>
          <w:sz w:val="44"/>
          <w:szCs w:val="40"/>
        </w:rPr>
        <w:drawing>
          <wp:inline distT="0" distB="0" distL="0" distR="0" wp14:anchorId="0990ADE7" wp14:editId="0E6C24ED">
            <wp:extent cx="3109229" cy="96782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3109229" cy="967824"/>
                    </a:xfrm>
                    <a:prstGeom prst="rect">
                      <a:avLst/>
                    </a:prstGeom>
                  </pic:spPr>
                </pic:pic>
              </a:graphicData>
            </a:graphic>
          </wp:inline>
        </w:drawing>
      </w:r>
    </w:p>
    <w:p w14:paraId="7FF625B5" w14:textId="5110AB0E" w:rsidR="000A7626" w:rsidRPr="001543EE" w:rsidRDefault="000A7626" w:rsidP="000A7626">
      <w:pPr>
        <w:rPr>
          <w:rFonts w:ascii="Times New Roman" w:hAnsi="Times New Roman" w:cs="Times New Roman"/>
          <w:sz w:val="44"/>
          <w:szCs w:val="40"/>
        </w:rPr>
        <w:sectPr w:rsidR="000A7626" w:rsidRPr="001543EE" w:rsidSect="00AC4859">
          <w:footerReference w:type="first" r:id="rId15"/>
          <w:pgSz w:w="12240" w:h="15840" w:code="1"/>
          <w:pgMar w:top="2160" w:right="1080" w:bottom="720" w:left="6120" w:header="432" w:footer="432" w:gutter="0"/>
          <w:pgNumType w:fmt="lowerRoman"/>
          <w:cols w:space="708"/>
          <w:titlePg/>
          <w:docGrid w:linePitch="360"/>
        </w:sectPr>
      </w:pPr>
    </w:p>
    <w:bookmarkStart w:id="1" w:name="_Toc800529"/>
    <w:p w14:paraId="21117B14" w14:textId="77777777" w:rsidR="001E1E58" w:rsidRPr="001543EE" w:rsidRDefault="00284B10" w:rsidP="0003123C">
      <w:pPr>
        <w:pStyle w:val="Heading1"/>
        <w:rPr>
          <w:rFonts w:ascii="Times New Roman" w:hAnsi="Times New Roman" w:cs="Times New Roman"/>
          <w:sz w:val="96"/>
          <w:szCs w:val="52"/>
        </w:rPr>
      </w:pPr>
      <w:sdt>
        <w:sdtPr>
          <w:rPr>
            <w:rFonts w:ascii="Times New Roman" w:hAnsi="Times New Roman" w:cs="Times New Roman"/>
            <w:sz w:val="96"/>
            <w:szCs w:val="52"/>
          </w:rPr>
          <w:id w:val="1498622095"/>
          <w:placeholder>
            <w:docPart w:val="F6BF9DC48BE9459A8E103BE505AC150F"/>
          </w:placeholder>
          <w:temporary/>
          <w:showingPlcHdr/>
          <w15:appearance w15:val="hidden"/>
        </w:sdtPr>
        <w:sdtEndPr/>
        <w:sdtContent>
          <w:r w:rsidR="00347AF5" w:rsidRPr="001543EE">
            <w:rPr>
              <w:rFonts w:ascii="Times New Roman" w:hAnsi="Times New Roman" w:cs="Times New Roman"/>
              <w:sz w:val="96"/>
              <w:szCs w:val="52"/>
            </w:rPr>
            <w:t>Introduction</w:t>
          </w:r>
        </w:sdtContent>
      </w:sdt>
      <w:bookmarkEnd w:id="1"/>
    </w:p>
    <w:p w14:paraId="222AF1C1" w14:textId="77777777" w:rsidR="00353AFB" w:rsidRPr="00353AFB" w:rsidRDefault="00353AFB" w:rsidP="000612A6">
      <w:pPr>
        <w:rPr>
          <w:rFonts w:ascii="Times New Roman" w:hAnsi="Times New Roman" w:cs="Times New Roman"/>
          <w:b/>
          <w:bCs/>
          <w:sz w:val="32"/>
          <w:szCs w:val="28"/>
        </w:rPr>
      </w:pPr>
      <w:r w:rsidRPr="00353AFB">
        <w:rPr>
          <w:rFonts w:ascii="Times New Roman" w:hAnsi="Times New Roman" w:cs="Times New Roman"/>
          <w:b/>
          <w:bCs/>
          <w:sz w:val="32"/>
          <w:szCs w:val="28"/>
        </w:rPr>
        <w:t xml:space="preserve">Problem Statement </w:t>
      </w:r>
    </w:p>
    <w:p w14:paraId="2FBD04EB" w14:textId="40C48F5A" w:rsidR="00353AFB" w:rsidRPr="00353AFB" w:rsidRDefault="00353AFB" w:rsidP="000612A6">
      <w:pPr>
        <w:rPr>
          <w:rFonts w:ascii="Times New Roman" w:hAnsi="Times New Roman" w:cs="Times New Roman"/>
          <w:sz w:val="28"/>
          <w:szCs w:val="28"/>
        </w:rPr>
      </w:pPr>
      <w:r w:rsidRPr="00353AFB">
        <w:rPr>
          <w:rFonts w:ascii="Times New Roman" w:hAnsi="Times New Roman" w:cs="Times New Roman"/>
          <w:sz w:val="28"/>
          <w:szCs w:val="28"/>
        </w:rPr>
        <w:t xml:space="preserve">Consumer happiness has emerged as one of the most significant criteria in ensuring an online store's success; it has been identified as a primary stimulator of buy or repurchase intentions, as well as customer loyalty. To present the models for customer activation and retention, a thorough assessment of the literature, theories, and models was conducted. Service quality, system quality, information quality, trust, and net benefit were </w:t>
      </w:r>
      <w:r w:rsidRPr="00353AFB">
        <w:rPr>
          <w:rFonts w:ascii="Times New Roman" w:hAnsi="Times New Roman" w:cs="Times New Roman"/>
          <w:sz w:val="28"/>
          <w:szCs w:val="28"/>
        </w:rPr>
        <w:t>recognized</w:t>
      </w:r>
      <w:r w:rsidRPr="00353AFB">
        <w:rPr>
          <w:rFonts w:ascii="Times New Roman" w:hAnsi="Times New Roman" w:cs="Times New Roman"/>
          <w:sz w:val="28"/>
          <w:szCs w:val="28"/>
        </w:rPr>
        <w:t xml:space="preserve"> as five important variables that contributed to the success of an e-commerce shop.</w:t>
      </w:r>
      <w:r>
        <w:rPr>
          <w:rFonts w:ascii="Times New Roman" w:hAnsi="Times New Roman" w:cs="Times New Roman"/>
          <w:sz w:val="28"/>
          <w:szCs w:val="28"/>
        </w:rPr>
        <w:t xml:space="preserve"> </w:t>
      </w:r>
      <w:r w:rsidRPr="00353AFB">
        <w:rPr>
          <w:rFonts w:ascii="Times New Roman" w:hAnsi="Times New Roman" w:cs="Times New Roman"/>
          <w:sz w:val="28"/>
          <w:szCs w:val="28"/>
        </w:rPr>
        <w:t xml:space="preserve">The study also looked at the elements that impact the likelihood of repeat purchases by internet clients. To </w:t>
      </w:r>
      <w:r w:rsidRPr="00353AFB">
        <w:rPr>
          <w:rFonts w:ascii="Times New Roman" w:hAnsi="Times New Roman" w:cs="Times New Roman"/>
          <w:sz w:val="28"/>
          <w:szCs w:val="28"/>
        </w:rPr>
        <w:t>favorably</w:t>
      </w:r>
      <w:r w:rsidRPr="00353AFB">
        <w:rPr>
          <w:rFonts w:ascii="Times New Roman" w:hAnsi="Times New Roman" w:cs="Times New Roman"/>
          <w:sz w:val="28"/>
          <w:szCs w:val="28"/>
        </w:rPr>
        <w:t xml:space="preserve"> influence repeat purchase intention (loyalty), a mix of utilitarian and hedonistic values is required. The information was gathered from Indian internet shoppers. The findings reveal the e-retail success characteristics that are crucial for client happiness. </w:t>
      </w:r>
    </w:p>
    <w:p w14:paraId="60A2D153" w14:textId="2F9C29BD" w:rsidR="00353AFB" w:rsidRPr="00353AFB" w:rsidRDefault="00353AFB" w:rsidP="00353AFB">
      <w:pPr>
        <w:rPr>
          <w:rFonts w:ascii="Times New Roman" w:hAnsi="Times New Roman" w:cs="Times New Roman"/>
          <w:sz w:val="28"/>
          <w:szCs w:val="28"/>
        </w:rPr>
      </w:pPr>
      <w:r w:rsidRPr="00353AFB">
        <w:rPr>
          <w:rFonts w:ascii="Times New Roman" w:hAnsi="Times New Roman" w:cs="Times New Roman"/>
          <w:sz w:val="28"/>
          <w:szCs w:val="28"/>
        </w:rPr>
        <w:t>The Executive Summary should be completed last, after all of the previous sections have been finished. From the Company Overview through the Financial Plan, the writing should tell the tale of the business's drive and goal as information is filled in. Include what will make the company successful, how it will be achieved, and how success will be assessed.</w:t>
      </w:r>
    </w:p>
    <w:p w14:paraId="60249CEC" w14:textId="541D1F9C" w:rsidR="001E1E58" w:rsidRPr="001543EE" w:rsidRDefault="00353AFB" w:rsidP="00353AFB">
      <w:pPr>
        <w:rPr>
          <w:rFonts w:ascii="Times New Roman" w:hAnsi="Times New Roman" w:cs="Times New Roman"/>
          <w:sz w:val="44"/>
          <w:szCs w:val="40"/>
        </w:rPr>
      </w:pPr>
      <w:r w:rsidRPr="00353AFB">
        <w:rPr>
          <w:rFonts w:ascii="Times New Roman" w:hAnsi="Times New Roman" w:cs="Times New Roman"/>
          <w:sz w:val="28"/>
          <w:szCs w:val="28"/>
        </w:rPr>
        <w:t xml:space="preserve">It's critical to maintain the business plan up to date in order to track progress, </w:t>
      </w:r>
      <w:r w:rsidRPr="00353AFB">
        <w:rPr>
          <w:rFonts w:ascii="Times New Roman" w:hAnsi="Times New Roman" w:cs="Times New Roman"/>
          <w:sz w:val="28"/>
          <w:szCs w:val="28"/>
        </w:rPr>
        <w:t>recognize</w:t>
      </w:r>
      <w:r w:rsidRPr="00353AFB">
        <w:rPr>
          <w:rFonts w:ascii="Times New Roman" w:hAnsi="Times New Roman" w:cs="Times New Roman"/>
          <w:sz w:val="28"/>
          <w:szCs w:val="28"/>
        </w:rPr>
        <w:t xml:space="preserve"> successes, and make adjustments as needed. This should be done at least quarterly, if not monthly.</w:t>
      </w:r>
    </w:p>
    <w:p w14:paraId="0EEE8B38" w14:textId="77777777" w:rsidR="0003123C" w:rsidRPr="001543EE" w:rsidRDefault="0003123C" w:rsidP="00974DD3">
      <w:pPr>
        <w:spacing w:before="0" w:after="0"/>
        <w:rPr>
          <w:rFonts w:ascii="Times New Roman" w:hAnsi="Times New Roman" w:cs="Times New Roman"/>
          <w:sz w:val="44"/>
          <w:szCs w:val="40"/>
        </w:rPr>
        <w:sectPr w:rsidR="0003123C" w:rsidRPr="001543EE" w:rsidSect="00AC4859">
          <w:headerReference w:type="default" r:id="rId16"/>
          <w:footerReference w:type="default" r:id="rId17"/>
          <w:headerReference w:type="first" r:id="rId18"/>
          <w:footerReference w:type="first" r:id="rId19"/>
          <w:pgSz w:w="12240" w:h="15840" w:code="1"/>
          <w:pgMar w:top="2160" w:right="1080" w:bottom="720" w:left="1080" w:header="648" w:footer="432" w:gutter="0"/>
          <w:cols w:space="708"/>
          <w:docGrid w:linePitch="360"/>
        </w:sectPr>
      </w:pPr>
    </w:p>
    <w:p w14:paraId="705FA534" w14:textId="50796444" w:rsidR="0003123C" w:rsidRDefault="0003123C" w:rsidP="00616B50">
      <w:pPr>
        <w:pStyle w:val="Heading1"/>
        <w:shd w:val="clear" w:color="auto" w:fill="FFFFFF" w:themeFill="background1"/>
        <w:tabs>
          <w:tab w:val="left" w:pos="284"/>
        </w:tabs>
        <w:rPr>
          <w:rFonts w:ascii="Times New Roman" w:hAnsi="Times New Roman" w:cs="Times New Roman"/>
          <w:sz w:val="96"/>
          <w:szCs w:val="52"/>
        </w:rPr>
      </w:pPr>
    </w:p>
    <w:p w14:paraId="5C085B05" w14:textId="47FAF626" w:rsidR="00616B50" w:rsidRPr="00616B50" w:rsidRDefault="00616B50" w:rsidP="00616B50">
      <w:pPr>
        <w:jc w:val="center"/>
      </w:pPr>
      <w:r>
        <w:rPr>
          <w:noProof/>
        </w:rPr>
        <w:drawing>
          <wp:inline distT="0" distB="0" distL="0" distR="0" wp14:anchorId="01C1F2CA" wp14:editId="3795F9CD">
            <wp:extent cx="5524500" cy="4351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524979" cy="4351397"/>
                    </a:xfrm>
                    <a:prstGeom prst="rect">
                      <a:avLst/>
                    </a:prstGeom>
                  </pic:spPr>
                </pic:pic>
              </a:graphicData>
            </a:graphic>
          </wp:inline>
        </w:drawing>
      </w:r>
    </w:p>
    <w:p w14:paraId="326DEE98" w14:textId="77777777" w:rsidR="00616B50" w:rsidRDefault="00616B50" w:rsidP="00CC2DA1">
      <w:pPr>
        <w:rPr>
          <w:rStyle w:val="Strong"/>
          <w:rFonts w:ascii="Times New Roman" w:hAnsi="Times New Roman" w:cs="Times New Roman"/>
          <w:b w:val="0"/>
          <w:bCs w:val="0"/>
          <w:sz w:val="28"/>
          <w:szCs w:val="24"/>
        </w:rPr>
      </w:pPr>
    </w:p>
    <w:p w14:paraId="56372460" w14:textId="36533D93" w:rsidR="00BA31C4" w:rsidRPr="00616B50" w:rsidRDefault="00616B50" w:rsidP="00CC2DA1">
      <w:pPr>
        <w:rPr>
          <w:rStyle w:val="Strong"/>
          <w:rFonts w:ascii="Times New Roman" w:hAnsi="Times New Roman" w:cs="Times New Roman"/>
          <w:b w:val="0"/>
          <w:bCs w:val="0"/>
          <w:sz w:val="28"/>
          <w:szCs w:val="24"/>
        </w:rPr>
      </w:pPr>
      <w:r w:rsidRPr="00616B50">
        <w:rPr>
          <w:rStyle w:val="Strong"/>
          <w:rFonts w:ascii="Times New Roman" w:hAnsi="Times New Roman" w:cs="Times New Roman"/>
          <w:b w:val="0"/>
          <w:bCs w:val="0"/>
          <w:sz w:val="28"/>
          <w:szCs w:val="24"/>
        </w:rPr>
        <w:t>We can see from the above use case diagram that our Customer Retention approach is based on Hedonic and Utilitarian value. We also see that our clients' buy and repurchase intentions are influenced by perceived risks. The Hedonic value consists of five primary components: satisfaction, role, best bargain, social aspect, and adventurous sensation. Product options, convenience, product knowledge, and monetary savings are all examples of utilitarian value.</w:t>
      </w:r>
    </w:p>
    <w:p w14:paraId="585E6F4E" w14:textId="77777777" w:rsidR="00BA31C4" w:rsidRPr="001543EE" w:rsidRDefault="00BA31C4" w:rsidP="00BA31C4">
      <w:pPr>
        <w:rPr>
          <w:rStyle w:val="Strong"/>
          <w:rFonts w:ascii="Times New Roman" w:hAnsi="Times New Roman" w:cs="Times New Roman"/>
          <w:sz w:val="44"/>
          <w:szCs w:val="40"/>
        </w:rPr>
      </w:pPr>
    </w:p>
    <w:p w14:paraId="01C03C57" w14:textId="77777777" w:rsidR="00865B52" w:rsidRPr="00865B52" w:rsidRDefault="00865B52" w:rsidP="00BA31C4">
      <w:pPr>
        <w:rPr>
          <w:rFonts w:ascii="Times New Roman" w:hAnsi="Times New Roman" w:cs="Times New Roman"/>
          <w:b/>
          <w:bCs/>
          <w:sz w:val="32"/>
          <w:szCs w:val="32"/>
        </w:rPr>
      </w:pPr>
      <w:r w:rsidRPr="00865B52">
        <w:rPr>
          <w:rFonts w:ascii="Times New Roman" w:hAnsi="Times New Roman" w:cs="Times New Roman"/>
          <w:b/>
          <w:bCs/>
          <w:sz w:val="32"/>
          <w:szCs w:val="32"/>
        </w:rPr>
        <w:lastRenderedPageBreak/>
        <w:t xml:space="preserve">Motivation for the Problem Undertaken </w:t>
      </w:r>
    </w:p>
    <w:p w14:paraId="5955ED31" w14:textId="44F0C9B6" w:rsidR="00616B50" w:rsidRPr="00865B52" w:rsidRDefault="00865B52" w:rsidP="00BA31C4">
      <w:pPr>
        <w:rPr>
          <w:rFonts w:ascii="Times New Roman" w:hAnsi="Times New Roman" w:cs="Times New Roman"/>
          <w:sz w:val="28"/>
          <w:szCs w:val="28"/>
        </w:rPr>
      </w:pPr>
      <w:r w:rsidRPr="00865B52">
        <w:rPr>
          <w:rFonts w:ascii="Times New Roman" w:hAnsi="Times New Roman" w:cs="Times New Roman"/>
          <w:sz w:val="28"/>
          <w:szCs w:val="28"/>
        </w:rPr>
        <w:t>The primary goal of this study is to determine if consumers purchase for items on e-commerce websites. How did they provide feedback to these websites based on a variety of good and negative characteristics, as well as user information such as age, gender, and location?</w:t>
      </w:r>
    </w:p>
    <w:p w14:paraId="026C32B2" w14:textId="77777777" w:rsidR="00865B52" w:rsidRPr="00865B52" w:rsidRDefault="00865B52" w:rsidP="00BA31C4">
      <w:pPr>
        <w:rPr>
          <w:rFonts w:ascii="Times New Roman" w:hAnsi="Times New Roman" w:cs="Times New Roman"/>
          <w:b/>
          <w:bCs/>
          <w:sz w:val="32"/>
          <w:szCs w:val="32"/>
        </w:rPr>
      </w:pPr>
      <w:r w:rsidRPr="00865B52">
        <w:rPr>
          <w:rFonts w:ascii="Times New Roman" w:hAnsi="Times New Roman" w:cs="Times New Roman"/>
          <w:b/>
          <w:bCs/>
          <w:sz w:val="32"/>
          <w:szCs w:val="32"/>
        </w:rPr>
        <w:t xml:space="preserve">Benefits of Customer Retention: </w:t>
      </w:r>
    </w:p>
    <w:p w14:paraId="77F399AD" w14:textId="00B86768" w:rsidR="00865B52" w:rsidRPr="00865B52" w:rsidRDefault="00865B52" w:rsidP="00284B10">
      <w:pPr>
        <w:pStyle w:val="ListParagraph"/>
        <w:numPr>
          <w:ilvl w:val="0"/>
          <w:numId w:val="8"/>
        </w:numPr>
        <w:rPr>
          <w:rFonts w:ascii="Times New Roman" w:hAnsi="Times New Roman" w:cs="Times New Roman"/>
          <w:sz w:val="28"/>
          <w:szCs w:val="28"/>
        </w:rPr>
      </w:pPr>
      <w:r w:rsidRPr="00865B52">
        <w:rPr>
          <w:rFonts w:ascii="Times New Roman" w:hAnsi="Times New Roman" w:cs="Times New Roman"/>
          <w:sz w:val="28"/>
          <w:szCs w:val="28"/>
        </w:rPr>
        <w:t>Retention is cheaper than acquisition</w:t>
      </w:r>
    </w:p>
    <w:p w14:paraId="3D63B71B" w14:textId="77777777" w:rsidR="00865B52" w:rsidRPr="00865B52" w:rsidRDefault="00865B52" w:rsidP="00865B52">
      <w:pPr>
        <w:pStyle w:val="ListParagraph"/>
        <w:rPr>
          <w:rFonts w:ascii="Times New Roman" w:hAnsi="Times New Roman" w:cs="Times New Roman"/>
          <w:sz w:val="28"/>
          <w:szCs w:val="28"/>
        </w:rPr>
      </w:pPr>
    </w:p>
    <w:p w14:paraId="6909C78A" w14:textId="77777777" w:rsidR="00865B52" w:rsidRPr="00865B52" w:rsidRDefault="00865B52" w:rsidP="00865B52">
      <w:pPr>
        <w:pStyle w:val="ListParagraph"/>
        <w:rPr>
          <w:rFonts w:ascii="Times New Roman" w:hAnsi="Times New Roman" w:cs="Times New Roman"/>
          <w:sz w:val="28"/>
          <w:szCs w:val="28"/>
        </w:rPr>
      </w:pPr>
      <w:r w:rsidRPr="00865B52">
        <w:rPr>
          <w:rFonts w:ascii="Times New Roman" w:hAnsi="Times New Roman" w:cs="Times New Roman"/>
          <w:sz w:val="28"/>
          <w:szCs w:val="28"/>
        </w:rPr>
        <w:t xml:space="preserve"> </w:t>
      </w:r>
      <w:r w:rsidRPr="00865B52">
        <w:rPr>
          <w:rFonts w:ascii="Times New Roman" w:hAnsi="Times New Roman" w:cs="Times New Roman"/>
          <w:sz w:val="28"/>
          <w:szCs w:val="28"/>
        </w:rPr>
        <w:sym w:font="Symbol" w:char="F0B7"/>
      </w:r>
      <w:r w:rsidRPr="00865B52">
        <w:rPr>
          <w:rFonts w:ascii="Times New Roman" w:hAnsi="Times New Roman" w:cs="Times New Roman"/>
          <w:sz w:val="28"/>
          <w:szCs w:val="28"/>
        </w:rPr>
        <w:t xml:space="preserve"> While the old adage about "it costs five times as much to acquire a new customer" may not be accurate in every case, the basic principle is spot on: it’s more cost-effective to keep someone in the fold than to bring in new customers. </w:t>
      </w:r>
    </w:p>
    <w:p w14:paraId="1C55715C" w14:textId="77777777" w:rsidR="00865B52" w:rsidRPr="00865B52" w:rsidRDefault="00865B52" w:rsidP="00865B52">
      <w:pPr>
        <w:pStyle w:val="ListParagraph"/>
        <w:rPr>
          <w:rFonts w:ascii="Times New Roman" w:hAnsi="Times New Roman" w:cs="Times New Roman"/>
          <w:sz w:val="28"/>
          <w:szCs w:val="28"/>
        </w:rPr>
      </w:pPr>
      <w:r w:rsidRPr="00865B52">
        <w:rPr>
          <w:rFonts w:ascii="Times New Roman" w:hAnsi="Times New Roman" w:cs="Times New Roman"/>
          <w:sz w:val="28"/>
          <w:szCs w:val="28"/>
        </w:rPr>
        <w:sym w:font="Symbol" w:char="F0B7"/>
      </w:r>
      <w:r w:rsidRPr="00865B52">
        <w:rPr>
          <w:rFonts w:ascii="Times New Roman" w:hAnsi="Times New Roman" w:cs="Times New Roman"/>
          <w:sz w:val="28"/>
          <w:szCs w:val="28"/>
        </w:rPr>
        <w:t xml:space="preserve"> Even still, if it’s data you want, there has been plenty of research into acquisition vs retention, and every one of them has come back with the economics favoring retention as the more economically viable focus. </w:t>
      </w:r>
    </w:p>
    <w:p w14:paraId="4AE39201" w14:textId="15A78E75" w:rsidR="00865B52" w:rsidRPr="00865B52" w:rsidRDefault="00865B52" w:rsidP="00865B52">
      <w:pPr>
        <w:pStyle w:val="ListParagraph"/>
        <w:rPr>
          <w:rFonts w:ascii="Times New Roman" w:hAnsi="Times New Roman" w:cs="Times New Roman"/>
          <w:sz w:val="28"/>
          <w:szCs w:val="28"/>
        </w:rPr>
      </w:pPr>
      <w:r w:rsidRPr="00865B52">
        <w:rPr>
          <w:rFonts w:ascii="Times New Roman" w:hAnsi="Times New Roman" w:cs="Times New Roman"/>
          <w:sz w:val="28"/>
          <w:szCs w:val="28"/>
        </w:rPr>
        <w:sym w:font="Symbol" w:char="F0B7"/>
      </w:r>
      <w:r w:rsidRPr="00865B52">
        <w:rPr>
          <w:rFonts w:ascii="Times New Roman" w:hAnsi="Times New Roman" w:cs="Times New Roman"/>
          <w:sz w:val="28"/>
          <w:szCs w:val="28"/>
        </w:rPr>
        <w:t xml:space="preserve"> One caveat though: retention is cheaper than acquisition, but it isn’t necessarily easier. </w:t>
      </w:r>
    </w:p>
    <w:p w14:paraId="5810ED67" w14:textId="77777777" w:rsidR="00865B52" w:rsidRPr="00865B52" w:rsidRDefault="00865B52" w:rsidP="00865B52">
      <w:pPr>
        <w:pStyle w:val="ListParagraph"/>
        <w:rPr>
          <w:rFonts w:ascii="Times New Roman" w:hAnsi="Times New Roman" w:cs="Times New Roman"/>
          <w:sz w:val="28"/>
          <w:szCs w:val="24"/>
        </w:rPr>
      </w:pPr>
    </w:p>
    <w:p w14:paraId="090BBC71" w14:textId="327C4AFF" w:rsidR="00865B52" w:rsidRPr="00865B52" w:rsidRDefault="00865B52" w:rsidP="00284B10">
      <w:pPr>
        <w:pStyle w:val="ListParagraph"/>
        <w:numPr>
          <w:ilvl w:val="0"/>
          <w:numId w:val="8"/>
        </w:numPr>
        <w:rPr>
          <w:rFonts w:ascii="Times New Roman" w:hAnsi="Times New Roman" w:cs="Times New Roman"/>
          <w:sz w:val="28"/>
          <w:szCs w:val="24"/>
        </w:rPr>
      </w:pPr>
      <w:r w:rsidRPr="00865B52">
        <w:rPr>
          <w:rFonts w:ascii="Times New Roman" w:hAnsi="Times New Roman" w:cs="Times New Roman"/>
          <w:sz w:val="28"/>
          <w:szCs w:val="24"/>
        </w:rPr>
        <w:t>Loyal customers are more profitable</w:t>
      </w:r>
    </w:p>
    <w:p w14:paraId="021D20B4" w14:textId="77777777" w:rsidR="00865B52" w:rsidRPr="00865B52" w:rsidRDefault="00865B52" w:rsidP="00865B52">
      <w:pPr>
        <w:pStyle w:val="ListParagraph"/>
        <w:rPr>
          <w:rFonts w:ascii="Times New Roman" w:hAnsi="Times New Roman" w:cs="Times New Roman"/>
          <w:sz w:val="28"/>
          <w:szCs w:val="24"/>
        </w:rPr>
      </w:pPr>
    </w:p>
    <w:p w14:paraId="48EE5289" w14:textId="77777777"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Not only is loyalty cheaper, it has better returns. According to research, engaged consumers buy 90% more frequently, spend 60% more per transaction and are five times more likely to indicate it is the only brand they would purchase in the future. </w:t>
      </w:r>
    </w:p>
    <w:p w14:paraId="4D785B2C" w14:textId="77777777"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On average, they’re delivering 23% more revenue and profitability over the average customer. </w:t>
      </w:r>
    </w:p>
    <w:p w14:paraId="6896E5FA" w14:textId="77777777"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While loyal customers are more profitable, don’t take their loyalty for granted. </w:t>
      </w:r>
    </w:p>
    <w:p w14:paraId="571CA7F1" w14:textId="77777777"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They’ll be more open to price increases, but be cautious not to raise prices simply to see how long they’ll stick around. </w:t>
      </w:r>
    </w:p>
    <w:p w14:paraId="04F2A06F" w14:textId="1C706C86"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Consider the flipside: “Actively disengaged” customers (people who oppose the brand and may be actively spreading that opinion) can cost a brand 13% of its revenue. </w:t>
      </w:r>
    </w:p>
    <w:p w14:paraId="20001DEF" w14:textId="77777777" w:rsidR="00865B52" w:rsidRPr="00865B52" w:rsidRDefault="00865B52" w:rsidP="00865B52">
      <w:pPr>
        <w:pStyle w:val="ListParagraph"/>
        <w:rPr>
          <w:rFonts w:ascii="Times New Roman" w:hAnsi="Times New Roman" w:cs="Times New Roman"/>
          <w:sz w:val="28"/>
          <w:szCs w:val="24"/>
        </w:rPr>
      </w:pPr>
    </w:p>
    <w:p w14:paraId="680322B8" w14:textId="34F05622" w:rsidR="00865B52" w:rsidRPr="00865B52" w:rsidRDefault="00865B52" w:rsidP="00284B10">
      <w:pPr>
        <w:pStyle w:val="ListParagraph"/>
        <w:numPr>
          <w:ilvl w:val="0"/>
          <w:numId w:val="8"/>
        </w:numPr>
        <w:rPr>
          <w:rFonts w:ascii="Times New Roman" w:hAnsi="Times New Roman" w:cs="Times New Roman"/>
          <w:sz w:val="28"/>
          <w:szCs w:val="24"/>
        </w:rPr>
      </w:pPr>
      <w:r w:rsidRPr="00865B52">
        <w:rPr>
          <w:rFonts w:ascii="Times New Roman" w:hAnsi="Times New Roman" w:cs="Times New Roman"/>
          <w:sz w:val="28"/>
          <w:szCs w:val="24"/>
        </w:rPr>
        <w:lastRenderedPageBreak/>
        <w:t xml:space="preserve">Your brand will stand out from the crowd </w:t>
      </w:r>
    </w:p>
    <w:p w14:paraId="095FA2AC" w14:textId="77777777" w:rsidR="00865B52" w:rsidRPr="00865B52" w:rsidRDefault="00865B52" w:rsidP="00865B52">
      <w:pPr>
        <w:pStyle w:val="ListParagraph"/>
        <w:rPr>
          <w:rFonts w:ascii="Times New Roman" w:hAnsi="Times New Roman" w:cs="Times New Roman"/>
          <w:sz w:val="28"/>
          <w:szCs w:val="24"/>
        </w:rPr>
      </w:pPr>
    </w:p>
    <w:p w14:paraId="556A76CC" w14:textId="77777777"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Put your consumer hat on, and consider how many brands you interact with that actually seem to value your patronage. </w:t>
      </w:r>
    </w:p>
    <w:p w14:paraId="23425646" w14:textId="77777777"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You can probably only think of one or two. </w:t>
      </w:r>
    </w:p>
    <w:p w14:paraId="3968E843" w14:textId="77777777" w:rsidR="00865B52" w:rsidRPr="00865B52" w:rsidRDefault="00865B52" w:rsidP="00865B52">
      <w:pPr>
        <w:pStyle w:val="ListParagraph"/>
        <w:rPr>
          <w:rFonts w:ascii="Times New Roman" w:hAnsi="Times New Roman" w:cs="Times New Roman"/>
          <w:sz w:val="28"/>
          <w:szCs w:val="28"/>
        </w:rPr>
      </w:pPr>
      <w:r w:rsidRPr="00865B52">
        <w:rPr>
          <w:rFonts w:ascii="Times New Roman" w:hAnsi="Times New Roman" w:cs="Times New Roman"/>
          <w:sz w:val="28"/>
          <w:szCs w:val="28"/>
        </w:rPr>
        <w:sym w:font="Symbol" w:char="F0B7"/>
      </w:r>
      <w:r w:rsidRPr="00865B52">
        <w:rPr>
          <w:rFonts w:ascii="Times New Roman" w:hAnsi="Times New Roman" w:cs="Times New Roman"/>
          <w:sz w:val="28"/>
          <w:szCs w:val="28"/>
        </w:rPr>
        <w:t xml:space="preserve"> Most brands focus on acquisition, which makes the retention</w:t>
      </w:r>
      <w:r w:rsidRPr="00865B52">
        <w:rPr>
          <w:rFonts w:ascii="Times New Roman" w:hAnsi="Times New Roman" w:cs="Times New Roman"/>
          <w:sz w:val="28"/>
          <w:szCs w:val="28"/>
        </w:rPr>
        <w:t xml:space="preserve">centric among us stand out even more. </w:t>
      </w:r>
    </w:p>
    <w:p w14:paraId="73171E18" w14:textId="77777777" w:rsidR="00865B52" w:rsidRPr="00865B52" w:rsidRDefault="00865B52" w:rsidP="00865B52">
      <w:pPr>
        <w:pStyle w:val="ListParagraph"/>
        <w:rPr>
          <w:rFonts w:ascii="Times New Roman" w:hAnsi="Times New Roman" w:cs="Times New Roman"/>
          <w:sz w:val="28"/>
          <w:szCs w:val="28"/>
        </w:rPr>
      </w:pPr>
      <w:r w:rsidRPr="00865B52">
        <w:rPr>
          <w:rFonts w:ascii="Times New Roman" w:hAnsi="Times New Roman" w:cs="Times New Roman"/>
          <w:sz w:val="28"/>
          <w:szCs w:val="28"/>
        </w:rPr>
        <w:sym w:font="Symbol" w:char="F0B7"/>
      </w:r>
      <w:r w:rsidRPr="00865B52">
        <w:rPr>
          <w:rFonts w:ascii="Times New Roman" w:hAnsi="Times New Roman" w:cs="Times New Roman"/>
          <w:sz w:val="28"/>
          <w:szCs w:val="28"/>
        </w:rPr>
        <w:t xml:space="preserve"> People see around 10,000 marketing exposures a day, but only engage with a few of them. </w:t>
      </w:r>
    </w:p>
    <w:p w14:paraId="3309240A" w14:textId="77777777" w:rsidR="00865B52" w:rsidRPr="00865B52" w:rsidRDefault="00865B52" w:rsidP="00865B52">
      <w:pPr>
        <w:pStyle w:val="ListParagraph"/>
        <w:rPr>
          <w:rFonts w:ascii="Times New Roman" w:hAnsi="Times New Roman" w:cs="Times New Roman"/>
          <w:sz w:val="28"/>
          <w:szCs w:val="28"/>
        </w:rPr>
      </w:pPr>
      <w:r w:rsidRPr="00865B52">
        <w:rPr>
          <w:rFonts w:ascii="Times New Roman" w:hAnsi="Times New Roman" w:cs="Times New Roman"/>
          <w:sz w:val="28"/>
          <w:szCs w:val="28"/>
        </w:rPr>
        <w:sym w:font="Symbol" w:char="F0B7"/>
      </w:r>
      <w:r w:rsidRPr="00865B52">
        <w:rPr>
          <w:rFonts w:ascii="Times New Roman" w:hAnsi="Times New Roman" w:cs="Times New Roman"/>
          <w:sz w:val="28"/>
          <w:szCs w:val="28"/>
        </w:rPr>
        <w:t xml:space="preserve"> The ones that earn continual engagement are those with whom they feel an emotional connection with on some level. </w:t>
      </w:r>
    </w:p>
    <w:p w14:paraId="4B23B632" w14:textId="793746C0" w:rsidR="00616B50" w:rsidRPr="00865B52" w:rsidRDefault="00865B52" w:rsidP="00865B52">
      <w:pPr>
        <w:pStyle w:val="ListParagraph"/>
        <w:rPr>
          <w:rFonts w:ascii="Times New Roman" w:hAnsi="Times New Roman" w:cs="Times New Roman"/>
          <w:sz w:val="28"/>
          <w:szCs w:val="28"/>
        </w:rPr>
      </w:pPr>
      <w:r w:rsidRPr="00865B52">
        <w:rPr>
          <w:rFonts w:ascii="Times New Roman" w:hAnsi="Times New Roman" w:cs="Times New Roman"/>
          <w:sz w:val="28"/>
          <w:szCs w:val="28"/>
        </w:rPr>
        <w:sym w:font="Symbol" w:char="F0B7"/>
      </w:r>
      <w:r w:rsidRPr="00865B52">
        <w:rPr>
          <w:rFonts w:ascii="Times New Roman" w:hAnsi="Times New Roman" w:cs="Times New Roman"/>
          <w:sz w:val="28"/>
          <w:szCs w:val="28"/>
        </w:rPr>
        <w:t xml:space="preserve"> Forget a unique selling proposition; the best brands have a unique retention proposition.</w:t>
      </w:r>
    </w:p>
    <w:p w14:paraId="58A21F1F" w14:textId="77777777" w:rsidR="00865B52" w:rsidRPr="00865B52" w:rsidRDefault="00865B52" w:rsidP="00865B52">
      <w:pPr>
        <w:pStyle w:val="ListParagraph"/>
        <w:rPr>
          <w:rStyle w:val="Strong"/>
          <w:rFonts w:ascii="Times New Roman" w:hAnsi="Times New Roman" w:cs="Times New Roman"/>
          <w:b w:val="0"/>
          <w:bCs w:val="0"/>
          <w:sz w:val="28"/>
          <w:szCs w:val="28"/>
        </w:rPr>
      </w:pPr>
    </w:p>
    <w:p w14:paraId="7EB665E2" w14:textId="5E03FFBE" w:rsidR="00865B52" w:rsidRPr="00865B52" w:rsidRDefault="00865B52" w:rsidP="00284B10">
      <w:pPr>
        <w:pStyle w:val="ListParagraph"/>
        <w:numPr>
          <w:ilvl w:val="0"/>
          <w:numId w:val="8"/>
        </w:numPr>
        <w:rPr>
          <w:rFonts w:ascii="Times New Roman" w:hAnsi="Times New Roman" w:cs="Times New Roman"/>
          <w:sz w:val="28"/>
          <w:szCs w:val="28"/>
        </w:rPr>
      </w:pPr>
      <w:r w:rsidRPr="00865B52">
        <w:rPr>
          <w:rFonts w:ascii="Times New Roman" w:hAnsi="Times New Roman" w:cs="Times New Roman"/>
          <w:sz w:val="28"/>
          <w:szCs w:val="28"/>
        </w:rPr>
        <w:t xml:space="preserve">You’ll earn more word-of-mouth referrals </w:t>
      </w:r>
    </w:p>
    <w:p w14:paraId="5A76F736" w14:textId="77777777" w:rsidR="00865B52" w:rsidRPr="00865B52" w:rsidRDefault="00865B52" w:rsidP="00865B52">
      <w:pPr>
        <w:pStyle w:val="ListParagraph"/>
        <w:rPr>
          <w:rFonts w:ascii="Times New Roman" w:hAnsi="Times New Roman" w:cs="Times New Roman"/>
          <w:sz w:val="28"/>
          <w:szCs w:val="28"/>
        </w:rPr>
      </w:pPr>
    </w:p>
    <w:p w14:paraId="74225DB7" w14:textId="77777777" w:rsidR="00865B52" w:rsidRPr="00865B52" w:rsidRDefault="00865B52" w:rsidP="00865B52">
      <w:pPr>
        <w:pStyle w:val="ListParagraph"/>
        <w:rPr>
          <w:rFonts w:ascii="Times New Roman" w:hAnsi="Times New Roman" w:cs="Times New Roman"/>
          <w:sz w:val="28"/>
          <w:szCs w:val="28"/>
        </w:rPr>
      </w:pPr>
      <w:r w:rsidRPr="00865B52">
        <w:rPr>
          <w:rFonts w:ascii="Times New Roman" w:hAnsi="Times New Roman" w:cs="Times New Roman"/>
          <w:sz w:val="28"/>
          <w:szCs w:val="28"/>
        </w:rPr>
        <w:sym w:font="Symbol" w:char="F0B7"/>
      </w:r>
      <w:r w:rsidRPr="00865B52">
        <w:rPr>
          <w:rFonts w:ascii="Times New Roman" w:hAnsi="Times New Roman" w:cs="Times New Roman"/>
          <w:sz w:val="28"/>
          <w:szCs w:val="28"/>
        </w:rPr>
        <w:t xml:space="preserve"> Your loyal customers will be your best source of new business. </w:t>
      </w:r>
    </w:p>
    <w:p w14:paraId="68CA5498" w14:textId="77777777" w:rsidR="00865B52" w:rsidRPr="00865B52" w:rsidRDefault="00865B52" w:rsidP="00865B52">
      <w:pPr>
        <w:pStyle w:val="ListParagraph"/>
        <w:rPr>
          <w:rFonts w:ascii="Times New Roman" w:hAnsi="Times New Roman" w:cs="Times New Roman"/>
          <w:sz w:val="28"/>
          <w:szCs w:val="28"/>
        </w:rPr>
      </w:pPr>
      <w:r w:rsidRPr="00865B52">
        <w:rPr>
          <w:rFonts w:ascii="Times New Roman" w:hAnsi="Times New Roman" w:cs="Times New Roman"/>
          <w:sz w:val="28"/>
          <w:szCs w:val="28"/>
        </w:rPr>
        <w:sym w:font="Symbol" w:char="F0B7"/>
      </w:r>
      <w:r w:rsidRPr="00865B52">
        <w:rPr>
          <w:rFonts w:ascii="Times New Roman" w:hAnsi="Times New Roman" w:cs="Times New Roman"/>
          <w:sz w:val="28"/>
          <w:szCs w:val="28"/>
        </w:rPr>
        <w:t xml:space="preserve"> Despite all the efforts into online and mobile marketing and social media, people are still most strongly influenced by referrals from friends and family. </w:t>
      </w:r>
    </w:p>
    <w:p w14:paraId="19C85CEF" w14:textId="20F6AEA2" w:rsidR="00865B52" w:rsidRPr="00865B52" w:rsidRDefault="00865B52" w:rsidP="00865B52">
      <w:pPr>
        <w:pStyle w:val="ListParagraph"/>
        <w:rPr>
          <w:rFonts w:ascii="Times New Roman" w:hAnsi="Times New Roman" w:cs="Times New Roman"/>
          <w:sz w:val="28"/>
          <w:szCs w:val="28"/>
        </w:rPr>
      </w:pPr>
      <w:r w:rsidRPr="00865B52">
        <w:rPr>
          <w:rFonts w:ascii="Times New Roman" w:hAnsi="Times New Roman" w:cs="Times New Roman"/>
          <w:sz w:val="28"/>
          <w:szCs w:val="28"/>
        </w:rPr>
        <w:sym w:font="Symbol" w:char="F0B7"/>
      </w:r>
      <w:r w:rsidRPr="00865B52">
        <w:rPr>
          <w:rFonts w:ascii="Times New Roman" w:hAnsi="Times New Roman" w:cs="Times New Roman"/>
          <w:sz w:val="28"/>
          <w:szCs w:val="28"/>
        </w:rPr>
        <w:t xml:space="preserve"> Millennials in particular will spread the word of a brand’s exploits: 90% share their brand preferences online. </w:t>
      </w:r>
    </w:p>
    <w:p w14:paraId="3296326D" w14:textId="77777777" w:rsidR="00865B52" w:rsidRPr="00865B52" w:rsidRDefault="00865B52" w:rsidP="00865B52">
      <w:pPr>
        <w:pStyle w:val="ListParagraph"/>
        <w:rPr>
          <w:rFonts w:ascii="Times New Roman" w:hAnsi="Times New Roman" w:cs="Times New Roman"/>
          <w:sz w:val="28"/>
          <w:szCs w:val="24"/>
        </w:rPr>
      </w:pPr>
    </w:p>
    <w:p w14:paraId="23C28AE6" w14:textId="47195491" w:rsidR="00865B52" w:rsidRPr="00865B52" w:rsidRDefault="00865B52" w:rsidP="00284B10">
      <w:pPr>
        <w:pStyle w:val="ListParagraph"/>
        <w:numPr>
          <w:ilvl w:val="0"/>
          <w:numId w:val="8"/>
        </w:numPr>
        <w:rPr>
          <w:rFonts w:ascii="Times New Roman" w:hAnsi="Times New Roman" w:cs="Times New Roman"/>
          <w:sz w:val="28"/>
          <w:szCs w:val="24"/>
        </w:rPr>
      </w:pPr>
      <w:r w:rsidRPr="00865B52">
        <w:rPr>
          <w:rFonts w:ascii="Times New Roman" w:hAnsi="Times New Roman" w:cs="Times New Roman"/>
          <w:sz w:val="28"/>
          <w:szCs w:val="24"/>
        </w:rPr>
        <w:t xml:space="preserve">Engaged Customers Provide More Feedback </w:t>
      </w:r>
    </w:p>
    <w:p w14:paraId="31CE17C4" w14:textId="77777777" w:rsidR="00865B52" w:rsidRPr="00865B52" w:rsidRDefault="00865B52" w:rsidP="00865B52">
      <w:pPr>
        <w:pStyle w:val="ListParagraph"/>
        <w:rPr>
          <w:rFonts w:ascii="Times New Roman" w:hAnsi="Times New Roman" w:cs="Times New Roman"/>
          <w:sz w:val="28"/>
          <w:szCs w:val="24"/>
        </w:rPr>
      </w:pPr>
    </w:p>
    <w:p w14:paraId="348E59E4" w14:textId="77777777"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Feedback is critical to the success of any business. </w:t>
      </w:r>
    </w:p>
    <w:p w14:paraId="37828FD9" w14:textId="77777777"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Customers who provide feedbacks are often willing to give brands the benefit of the doubt. </w:t>
      </w:r>
    </w:p>
    <w:p w14:paraId="5DD6A5BF" w14:textId="77777777"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They’re telling you how to earn their business repeatedly. As research has shown, people who have complained and seen their issue resolved are 84% less likely to decrease their spend. </w:t>
      </w:r>
    </w:p>
    <w:p w14:paraId="61CB40DC" w14:textId="40959E86" w:rsid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Need help dealing with the customers who are providing nasty feedback? </w:t>
      </w:r>
    </w:p>
    <w:p w14:paraId="46EF4622" w14:textId="64625CD1" w:rsidR="00865B52" w:rsidRDefault="00865B52" w:rsidP="00865B52">
      <w:pPr>
        <w:pStyle w:val="ListParagraph"/>
        <w:rPr>
          <w:rFonts w:ascii="Times New Roman" w:hAnsi="Times New Roman" w:cs="Times New Roman"/>
          <w:sz w:val="28"/>
          <w:szCs w:val="24"/>
        </w:rPr>
      </w:pPr>
    </w:p>
    <w:p w14:paraId="2C8FAF4B" w14:textId="1F44A345" w:rsidR="00865B52" w:rsidRDefault="00865B52" w:rsidP="00865B52">
      <w:pPr>
        <w:pStyle w:val="ListParagraph"/>
        <w:rPr>
          <w:rFonts w:ascii="Times New Roman" w:hAnsi="Times New Roman" w:cs="Times New Roman"/>
          <w:sz w:val="28"/>
          <w:szCs w:val="24"/>
        </w:rPr>
      </w:pPr>
    </w:p>
    <w:p w14:paraId="27384B6F" w14:textId="35B2B219" w:rsidR="00865B52" w:rsidRDefault="00865B52" w:rsidP="00865B52">
      <w:pPr>
        <w:pStyle w:val="ListParagraph"/>
        <w:rPr>
          <w:rFonts w:ascii="Times New Roman" w:hAnsi="Times New Roman" w:cs="Times New Roman"/>
          <w:sz w:val="28"/>
          <w:szCs w:val="24"/>
        </w:rPr>
      </w:pPr>
    </w:p>
    <w:p w14:paraId="23673B95" w14:textId="4A657614" w:rsidR="00865B52" w:rsidRDefault="00865B52" w:rsidP="00865B52">
      <w:pPr>
        <w:pStyle w:val="ListParagraph"/>
        <w:rPr>
          <w:rFonts w:ascii="Times New Roman" w:hAnsi="Times New Roman" w:cs="Times New Roman"/>
          <w:sz w:val="28"/>
          <w:szCs w:val="24"/>
        </w:rPr>
      </w:pPr>
    </w:p>
    <w:p w14:paraId="316FCAE3" w14:textId="77777777" w:rsidR="00865B52" w:rsidRPr="00865B52" w:rsidRDefault="00865B52" w:rsidP="00865B52">
      <w:pPr>
        <w:pStyle w:val="ListParagraph"/>
        <w:rPr>
          <w:rFonts w:ascii="Times New Roman" w:hAnsi="Times New Roman" w:cs="Times New Roman"/>
          <w:sz w:val="28"/>
          <w:szCs w:val="24"/>
        </w:rPr>
      </w:pPr>
    </w:p>
    <w:p w14:paraId="287B1D9C" w14:textId="77777777" w:rsidR="00865B52" w:rsidRPr="00865B52" w:rsidRDefault="00865B52" w:rsidP="00865B52">
      <w:pPr>
        <w:pStyle w:val="ListParagraph"/>
        <w:rPr>
          <w:rFonts w:ascii="Times New Roman" w:hAnsi="Times New Roman" w:cs="Times New Roman"/>
          <w:sz w:val="28"/>
          <w:szCs w:val="24"/>
        </w:rPr>
      </w:pPr>
    </w:p>
    <w:p w14:paraId="71BC8252" w14:textId="162BB427" w:rsidR="00865B52" w:rsidRPr="00865B52" w:rsidRDefault="00865B52" w:rsidP="00284B10">
      <w:pPr>
        <w:pStyle w:val="ListParagraph"/>
        <w:numPr>
          <w:ilvl w:val="0"/>
          <w:numId w:val="8"/>
        </w:numPr>
        <w:rPr>
          <w:rFonts w:ascii="Times New Roman" w:hAnsi="Times New Roman" w:cs="Times New Roman"/>
          <w:sz w:val="28"/>
          <w:szCs w:val="24"/>
        </w:rPr>
      </w:pPr>
      <w:r w:rsidRPr="00865B52">
        <w:rPr>
          <w:rFonts w:ascii="Times New Roman" w:hAnsi="Times New Roman" w:cs="Times New Roman"/>
          <w:sz w:val="28"/>
          <w:szCs w:val="24"/>
        </w:rPr>
        <w:t xml:space="preserve">Customers will explore your brand </w:t>
      </w:r>
    </w:p>
    <w:p w14:paraId="25AB04C7" w14:textId="77777777" w:rsidR="00865B52" w:rsidRPr="00865B52" w:rsidRDefault="00865B52" w:rsidP="00865B52">
      <w:pPr>
        <w:pStyle w:val="ListParagraph"/>
        <w:rPr>
          <w:rFonts w:ascii="Times New Roman" w:hAnsi="Times New Roman" w:cs="Times New Roman"/>
          <w:sz w:val="28"/>
          <w:szCs w:val="24"/>
        </w:rPr>
      </w:pPr>
    </w:p>
    <w:p w14:paraId="5DF7960D" w14:textId="77777777"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That’s a nice way of saying you’ll be able to sell them more stuff. </w:t>
      </w:r>
    </w:p>
    <w:p w14:paraId="20994B8F" w14:textId="77777777"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Once a brand has proven itself with one product or service, customers are six times more likely to say they would try a new product or service from the brand as soon as it becomes available. </w:t>
      </w:r>
    </w:p>
    <w:p w14:paraId="43D5E83B" w14:textId="2CE2FA25"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That’s not just valuable for sales, but these folks can be utilized to help with #5 above as beta testers - a critical element in product development. </w:t>
      </w:r>
    </w:p>
    <w:p w14:paraId="1AA32B98" w14:textId="00CC2B02" w:rsidR="00865B52" w:rsidRDefault="00865B52" w:rsidP="00865B52">
      <w:pPr>
        <w:pStyle w:val="ListParagraph"/>
      </w:pPr>
    </w:p>
    <w:p w14:paraId="339A9576" w14:textId="77777777" w:rsidR="00865B52" w:rsidRDefault="00865B52" w:rsidP="00865B52">
      <w:pPr>
        <w:pStyle w:val="ListParagraph"/>
      </w:pPr>
    </w:p>
    <w:p w14:paraId="082789A8" w14:textId="4C64B060" w:rsidR="00865B52" w:rsidRPr="00865B52" w:rsidRDefault="00865B52" w:rsidP="00284B10">
      <w:pPr>
        <w:pStyle w:val="ListParagraph"/>
        <w:numPr>
          <w:ilvl w:val="0"/>
          <w:numId w:val="8"/>
        </w:numPr>
        <w:rPr>
          <w:rFonts w:ascii="Times New Roman" w:hAnsi="Times New Roman" w:cs="Times New Roman"/>
          <w:sz w:val="28"/>
          <w:szCs w:val="24"/>
        </w:rPr>
      </w:pPr>
      <w:r w:rsidRPr="00865B52">
        <w:rPr>
          <w:rFonts w:ascii="Times New Roman" w:hAnsi="Times New Roman" w:cs="Times New Roman"/>
          <w:sz w:val="28"/>
          <w:szCs w:val="24"/>
        </w:rPr>
        <w:t xml:space="preserve">Loyal Customers are more forgiving </w:t>
      </w:r>
    </w:p>
    <w:p w14:paraId="4DCF366B" w14:textId="77777777" w:rsidR="00865B52" w:rsidRPr="00865B52" w:rsidRDefault="00865B52" w:rsidP="00865B52">
      <w:pPr>
        <w:pStyle w:val="ListParagraph"/>
        <w:rPr>
          <w:rFonts w:ascii="Times New Roman" w:hAnsi="Times New Roman" w:cs="Times New Roman"/>
          <w:sz w:val="28"/>
          <w:szCs w:val="24"/>
        </w:rPr>
      </w:pPr>
    </w:p>
    <w:p w14:paraId="229575F2" w14:textId="77777777"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An Accenture study states over $1.6 trillion is lost each year due to customers bailing after a poor service experience. </w:t>
      </w:r>
    </w:p>
    <w:p w14:paraId="0E3D387B" w14:textId="77777777"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We've gone so far as to claim that it's the top reason people will ditch a brand. </w:t>
      </w:r>
    </w:p>
    <w:p w14:paraId="3DD9FCED" w14:textId="21677972"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But customers who consider themselves loyal will let some misdeeds slide - just don't let it happen too often. </w:t>
      </w:r>
    </w:p>
    <w:p w14:paraId="19AAC456" w14:textId="77777777" w:rsidR="00865B52" w:rsidRPr="00865B52" w:rsidRDefault="00865B52" w:rsidP="00865B52">
      <w:pPr>
        <w:pStyle w:val="ListParagraph"/>
        <w:rPr>
          <w:rFonts w:ascii="Times New Roman" w:hAnsi="Times New Roman" w:cs="Times New Roman"/>
          <w:sz w:val="28"/>
          <w:szCs w:val="24"/>
        </w:rPr>
      </w:pPr>
    </w:p>
    <w:p w14:paraId="4E39C52B" w14:textId="473ADA61" w:rsidR="00865B52" w:rsidRPr="00865B52" w:rsidRDefault="00865B52" w:rsidP="00284B10">
      <w:pPr>
        <w:pStyle w:val="ListParagraph"/>
        <w:numPr>
          <w:ilvl w:val="0"/>
          <w:numId w:val="8"/>
        </w:numPr>
        <w:rPr>
          <w:rFonts w:ascii="Times New Roman" w:hAnsi="Times New Roman" w:cs="Times New Roman"/>
          <w:sz w:val="28"/>
          <w:szCs w:val="24"/>
        </w:rPr>
      </w:pPr>
      <w:r w:rsidRPr="00865B52">
        <w:rPr>
          <w:rFonts w:ascii="Times New Roman" w:hAnsi="Times New Roman" w:cs="Times New Roman"/>
          <w:sz w:val="28"/>
          <w:szCs w:val="24"/>
        </w:rPr>
        <w:t xml:space="preserve">Customers will welcome your marketing </w:t>
      </w:r>
    </w:p>
    <w:p w14:paraId="37D88B7D" w14:textId="77777777" w:rsidR="00865B52" w:rsidRPr="00865B52" w:rsidRDefault="00865B52" w:rsidP="00865B52">
      <w:pPr>
        <w:pStyle w:val="ListParagraph"/>
        <w:rPr>
          <w:rFonts w:ascii="Times New Roman" w:hAnsi="Times New Roman" w:cs="Times New Roman"/>
          <w:sz w:val="28"/>
          <w:szCs w:val="24"/>
        </w:rPr>
      </w:pPr>
    </w:p>
    <w:p w14:paraId="47E91702" w14:textId="77777777"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No one likes being marketed to. </w:t>
      </w:r>
    </w:p>
    <w:p w14:paraId="191537A2" w14:textId="77777777" w:rsidR="00865B52" w:rsidRP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Except for loyal customers! </w:t>
      </w:r>
    </w:p>
    <w:p w14:paraId="50357901" w14:textId="77777777" w:rsidR="00865B52" w:rsidRDefault="00865B52" w:rsidP="00865B52">
      <w:pPr>
        <w:pStyle w:val="ListParagraph"/>
        <w:rPr>
          <w:rFonts w:ascii="Times New Roman" w:hAnsi="Times New Roman" w:cs="Times New Roman"/>
          <w:sz w:val="28"/>
          <w:szCs w:val="24"/>
        </w:rPr>
      </w:pPr>
      <w:r w:rsidRPr="00865B52">
        <w:rPr>
          <w:rFonts w:ascii="Times New Roman" w:hAnsi="Times New Roman" w:cs="Times New Roman"/>
          <w:sz w:val="28"/>
          <w:szCs w:val="24"/>
        </w:rPr>
        <w:sym w:font="Symbol" w:char="F0B7"/>
      </w:r>
      <w:r w:rsidRPr="00865B52">
        <w:rPr>
          <w:rFonts w:ascii="Times New Roman" w:hAnsi="Times New Roman" w:cs="Times New Roman"/>
          <w:sz w:val="28"/>
          <w:szCs w:val="24"/>
        </w:rPr>
        <w:t xml:space="preserve"> Those folks are four times more likely to say they “appreciate when this brand reaches out to me” and seven times more likely to “always respond to this brand’s promotional offers.”</w:t>
      </w:r>
    </w:p>
    <w:p w14:paraId="16DF8BEC" w14:textId="77777777" w:rsidR="006204F4" w:rsidRDefault="006204F4" w:rsidP="00865B52">
      <w:pPr>
        <w:pStyle w:val="ListParagraph"/>
        <w:rPr>
          <w:rFonts w:ascii="Times New Roman" w:hAnsi="Times New Roman" w:cs="Times New Roman"/>
          <w:sz w:val="28"/>
          <w:szCs w:val="24"/>
        </w:rPr>
      </w:pPr>
    </w:p>
    <w:p w14:paraId="51B2DF1C" w14:textId="77777777" w:rsidR="006204F4" w:rsidRDefault="006204F4" w:rsidP="00865B52">
      <w:pPr>
        <w:pStyle w:val="ListParagraph"/>
        <w:rPr>
          <w:rFonts w:ascii="Times New Roman" w:hAnsi="Times New Roman" w:cs="Times New Roman"/>
          <w:sz w:val="28"/>
          <w:szCs w:val="24"/>
        </w:rPr>
      </w:pPr>
    </w:p>
    <w:p w14:paraId="0C152389" w14:textId="77777777" w:rsidR="006204F4" w:rsidRDefault="006204F4" w:rsidP="00865B52">
      <w:pPr>
        <w:pStyle w:val="ListParagraph"/>
        <w:rPr>
          <w:rFonts w:ascii="Times New Roman" w:hAnsi="Times New Roman" w:cs="Times New Roman"/>
          <w:sz w:val="28"/>
          <w:szCs w:val="24"/>
        </w:rPr>
      </w:pPr>
    </w:p>
    <w:p w14:paraId="25637A00" w14:textId="364BA5F8" w:rsidR="006204F4" w:rsidRPr="006204F4" w:rsidRDefault="006204F4" w:rsidP="00284B10">
      <w:pPr>
        <w:pStyle w:val="ListParagraph"/>
        <w:numPr>
          <w:ilvl w:val="0"/>
          <w:numId w:val="8"/>
        </w:numPr>
        <w:rPr>
          <w:rFonts w:ascii="Times New Roman" w:hAnsi="Times New Roman" w:cs="Times New Roman"/>
          <w:sz w:val="28"/>
          <w:szCs w:val="24"/>
        </w:rPr>
      </w:pPr>
      <w:r w:rsidRPr="006204F4">
        <w:rPr>
          <w:rFonts w:ascii="Times New Roman" w:hAnsi="Times New Roman" w:cs="Times New Roman"/>
          <w:sz w:val="28"/>
          <w:szCs w:val="24"/>
        </w:rPr>
        <w:t xml:space="preserve">You earn wiggle room to try new things </w:t>
      </w:r>
    </w:p>
    <w:p w14:paraId="0F2ADED5" w14:textId="77777777" w:rsidR="006204F4" w:rsidRPr="006204F4" w:rsidRDefault="006204F4" w:rsidP="006204F4">
      <w:pPr>
        <w:pStyle w:val="ListParagraph"/>
        <w:rPr>
          <w:rFonts w:ascii="Times New Roman" w:hAnsi="Times New Roman" w:cs="Times New Roman"/>
          <w:sz w:val="28"/>
          <w:szCs w:val="24"/>
        </w:rPr>
      </w:pPr>
    </w:p>
    <w:p w14:paraId="2BFA2A0F" w14:textId="77777777" w:rsidR="006204F4" w:rsidRPr="006204F4" w:rsidRDefault="006204F4" w:rsidP="006204F4">
      <w:pPr>
        <w:pStyle w:val="ListParagraph"/>
        <w:rPr>
          <w:rFonts w:ascii="Times New Roman" w:hAnsi="Times New Roman" w:cs="Times New Roman"/>
          <w:sz w:val="28"/>
          <w:szCs w:val="24"/>
        </w:rPr>
      </w:pPr>
      <w:r w:rsidRPr="006204F4">
        <w:rPr>
          <w:rFonts w:ascii="Times New Roman" w:hAnsi="Times New Roman" w:cs="Times New Roman"/>
          <w:sz w:val="28"/>
          <w:szCs w:val="24"/>
        </w:rPr>
        <w:sym w:font="Symbol" w:char="F0B7"/>
      </w:r>
      <w:r w:rsidRPr="006204F4">
        <w:rPr>
          <w:rFonts w:ascii="Times New Roman" w:hAnsi="Times New Roman" w:cs="Times New Roman"/>
          <w:sz w:val="28"/>
          <w:szCs w:val="24"/>
        </w:rPr>
        <w:t xml:space="preserve"> Loyalty is fickle, so too many changes could chase people away. </w:t>
      </w:r>
    </w:p>
    <w:p w14:paraId="3A162A4F" w14:textId="77777777" w:rsidR="006204F4" w:rsidRPr="006204F4" w:rsidRDefault="006204F4" w:rsidP="006204F4">
      <w:pPr>
        <w:pStyle w:val="ListParagraph"/>
        <w:rPr>
          <w:rFonts w:ascii="Times New Roman" w:hAnsi="Times New Roman" w:cs="Times New Roman"/>
          <w:sz w:val="28"/>
          <w:szCs w:val="24"/>
        </w:rPr>
      </w:pPr>
      <w:r w:rsidRPr="006204F4">
        <w:rPr>
          <w:rFonts w:ascii="Times New Roman" w:hAnsi="Times New Roman" w:cs="Times New Roman"/>
          <w:sz w:val="28"/>
          <w:szCs w:val="24"/>
        </w:rPr>
        <w:sym w:font="Symbol" w:char="F0B7"/>
      </w:r>
      <w:r w:rsidRPr="006204F4">
        <w:rPr>
          <w:rFonts w:ascii="Times New Roman" w:hAnsi="Times New Roman" w:cs="Times New Roman"/>
          <w:sz w:val="28"/>
          <w:szCs w:val="24"/>
        </w:rPr>
        <w:t xml:space="preserve"> But once you’ve established a core base of proven customers, your brand can expand its boundaries. </w:t>
      </w:r>
    </w:p>
    <w:p w14:paraId="692166A4" w14:textId="77777777" w:rsidR="006204F4" w:rsidRPr="006204F4" w:rsidRDefault="006204F4" w:rsidP="006204F4">
      <w:pPr>
        <w:pStyle w:val="ListParagraph"/>
        <w:rPr>
          <w:rFonts w:ascii="Times New Roman" w:hAnsi="Times New Roman" w:cs="Times New Roman"/>
          <w:sz w:val="28"/>
          <w:szCs w:val="24"/>
        </w:rPr>
      </w:pPr>
      <w:r w:rsidRPr="006204F4">
        <w:rPr>
          <w:rFonts w:ascii="Times New Roman" w:hAnsi="Times New Roman" w:cs="Times New Roman"/>
          <w:sz w:val="28"/>
          <w:szCs w:val="24"/>
        </w:rPr>
        <w:sym w:font="Symbol" w:char="F0B7"/>
      </w:r>
      <w:r w:rsidRPr="006204F4">
        <w:rPr>
          <w:rFonts w:ascii="Times New Roman" w:hAnsi="Times New Roman" w:cs="Times New Roman"/>
          <w:sz w:val="28"/>
          <w:szCs w:val="24"/>
        </w:rPr>
        <w:t xml:space="preserve"> Maybe it’s new messaging or a new product line, or even a new logo. The bottom line is as long as you maintain the basic premises that keep people in your corner; they’ll stick with you through thin and thin. </w:t>
      </w:r>
    </w:p>
    <w:p w14:paraId="58D9CAF3" w14:textId="77777777" w:rsidR="006204F4" w:rsidRPr="006204F4" w:rsidRDefault="006204F4" w:rsidP="006204F4">
      <w:pPr>
        <w:pStyle w:val="ListParagraph"/>
        <w:rPr>
          <w:rFonts w:ascii="Times New Roman" w:hAnsi="Times New Roman" w:cs="Times New Roman"/>
          <w:sz w:val="28"/>
          <w:szCs w:val="24"/>
        </w:rPr>
      </w:pPr>
      <w:r w:rsidRPr="006204F4">
        <w:rPr>
          <w:rFonts w:ascii="Times New Roman" w:hAnsi="Times New Roman" w:cs="Times New Roman"/>
          <w:sz w:val="28"/>
          <w:szCs w:val="24"/>
        </w:rPr>
        <w:sym w:font="Symbol" w:char="F0B7"/>
      </w:r>
      <w:r w:rsidRPr="006204F4">
        <w:rPr>
          <w:rFonts w:ascii="Times New Roman" w:hAnsi="Times New Roman" w:cs="Times New Roman"/>
          <w:sz w:val="28"/>
          <w:szCs w:val="24"/>
        </w:rPr>
        <w:t xml:space="preserve"> In fact, some of them will be excited to see what you can do. </w:t>
      </w:r>
    </w:p>
    <w:p w14:paraId="796537F8" w14:textId="77777777" w:rsidR="00D27AF8" w:rsidRDefault="006204F4" w:rsidP="006204F4">
      <w:pPr>
        <w:pStyle w:val="ListParagraph"/>
        <w:rPr>
          <w:rFonts w:ascii="Times New Roman" w:hAnsi="Times New Roman" w:cs="Times New Roman"/>
          <w:sz w:val="28"/>
          <w:szCs w:val="24"/>
        </w:rPr>
      </w:pPr>
      <w:r w:rsidRPr="006204F4">
        <w:rPr>
          <w:rFonts w:ascii="Times New Roman" w:hAnsi="Times New Roman" w:cs="Times New Roman"/>
          <w:sz w:val="28"/>
          <w:szCs w:val="24"/>
        </w:rPr>
        <w:sym w:font="Symbol" w:char="F0B7"/>
      </w:r>
      <w:r w:rsidRPr="006204F4">
        <w:rPr>
          <w:rFonts w:ascii="Times New Roman" w:hAnsi="Times New Roman" w:cs="Times New Roman"/>
          <w:sz w:val="28"/>
          <w:szCs w:val="24"/>
        </w:rPr>
        <w:t xml:space="preserve"> Existing customers are 50% more likely to try new products, according to a study.</w:t>
      </w:r>
    </w:p>
    <w:p w14:paraId="79F822BD" w14:textId="77777777" w:rsidR="00B10508" w:rsidRDefault="00B10508" w:rsidP="006204F4">
      <w:pPr>
        <w:pStyle w:val="ListParagraph"/>
        <w:rPr>
          <w:rFonts w:ascii="Times New Roman" w:hAnsi="Times New Roman" w:cs="Times New Roman"/>
          <w:sz w:val="28"/>
          <w:szCs w:val="24"/>
        </w:rPr>
      </w:pPr>
    </w:p>
    <w:p w14:paraId="6AC2D4A3" w14:textId="77777777" w:rsidR="00B10508" w:rsidRDefault="00B10508" w:rsidP="006204F4">
      <w:pPr>
        <w:pStyle w:val="ListParagraph"/>
        <w:rPr>
          <w:rFonts w:ascii="Times New Roman" w:hAnsi="Times New Roman" w:cs="Times New Roman"/>
          <w:sz w:val="28"/>
          <w:szCs w:val="24"/>
        </w:rPr>
      </w:pPr>
    </w:p>
    <w:p w14:paraId="5ACD4E23" w14:textId="77777777" w:rsidR="00B10508" w:rsidRDefault="00B10508" w:rsidP="006204F4">
      <w:pPr>
        <w:pStyle w:val="ListParagraph"/>
        <w:rPr>
          <w:rFonts w:ascii="Times New Roman" w:hAnsi="Times New Roman" w:cs="Times New Roman"/>
          <w:sz w:val="28"/>
          <w:szCs w:val="24"/>
        </w:rPr>
      </w:pPr>
    </w:p>
    <w:p w14:paraId="22ACE9CF" w14:textId="32BC105A" w:rsidR="00B10508" w:rsidRPr="006204F4" w:rsidRDefault="00B10508" w:rsidP="006204F4">
      <w:pPr>
        <w:pStyle w:val="ListParagraph"/>
        <w:rPr>
          <w:rFonts w:ascii="Times New Roman" w:hAnsi="Times New Roman" w:cs="Times New Roman"/>
          <w:sz w:val="48"/>
          <w:szCs w:val="44"/>
        </w:rPr>
        <w:sectPr w:rsidR="00B10508" w:rsidRPr="006204F4" w:rsidSect="00AC4859">
          <w:headerReference w:type="default" r:id="rId21"/>
          <w:pgSz w:w="12240" w:h="15840" w:code="1"/>
          <w:pgMar w:top="2160" w:right="1080" w:bottom="720" w:left="1080" w:header="648" w:footer="432" w:gutter="0"/>
          <w:cols w:space="708"/>
          <w:docGrid w:linePitch="360"/>
        </w:sectPr>
      </w:pPr>
      <w:r>
        <w:rPr>
          <w:rFonts w:ascii="Times New Roman" w:hAnsi="Times New Roman" w:cs="Times New Roman"/>
          <w:noProof/>
          <w:sz w:val="48"/>
          <w:szCs w:val="44"/>
        </w:rPr>
        <w:drawing>
          <wp:inline distT="0" distB="0" distL="0" distR="0" wp14:anchorId="73CC0C3B" wp14:editId="03358866">
            <wp:extent cx="5448300" cy="3793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456998" cy="3799546"/>
                    </a:xfrm>
                    <a:prstGeom prst="rect">
                      <a:avLst/>
                    </a:prstGeom>
                  </pic:spPr>
                </pic:pic>
              </a:graphicData>
            </a:graphic>
          </wp:inline>
        </w:drawing>
      </w:r>
    </w:p>
    <w:p w14:paraId="4479DB48" w14:textId="77777777" w:rsidR="00B10508" w:rsidRPr="00B10508" w:rsidRDefault="00B10508" w:rsidP="00D27AF8">
      <w:pPr>
        <w:rPr>
          <w:rFonts w:ascii="Times New Roman" w:hAnsi="Times New Roman" w:cs="Times New Roman"/>
          <w:b/>
          <w:bCs/>
          <w:sz w:val="32"/>
          <w:szCs w:val="32"/>
        </w:rPr>
      </w:pPr>
      <w:r w:rsidRPr="00B10508">
        <w:rPr>
          <w:rFonts w:ascii="Times New Roman" w:hAnsi="Times New Roman" w:cs="Times New Roman"/>
          <w:b/>
          <w:bCs/>
          <w:sz w:val="32"/>
          <w:szCs w:val="32"/>
        </w:rPr>
        <w:lastRenderedPageBreak/>
        <w:t xml:space="preserve">Need for Customer Retention: </w:t>
      </w:r>
    </w:p>
    <w:p w14:paraId="3057AEF6" w14:textId="059C0731" w:rsidR="00B10508" w:rsidRDefault="00B10508" w:rsidP="00D27AF8">
      <w:pPr>
        <w:rPr>
          <w:rFonts w:ascii="Times New Roman" w:hAnsi="Times New Roman" w:cs="Times New Roman"/>
          <w:sz w:val="28"/>
          <w:szCs w:val="28"/>
        </w:rPr>
      </w:pPr>
      <w:r w:rsidRPr="00B10508">
        <w:rPr>
          <w:rFonts w:ascii="Times New Roman" w:hAnsi="Times New Roman" w:cs="Times New Roman"/>
          <w:sz w:val="28"/>
          <w:szCs w:val="28"/>
        </w:rPr>
        <w:t>Keeping current customers satisfied is usually less expensive than recruiting new consumers. According to the Harvard Business Review, getting a new client might cost anywhere from five to twenty-five times more than keeping an existing one.</w:t>
      </w:r>
    </w:p>
    <w:p w14:paraId="7492E79B" w14:textId="2BB6D08D" w:rsidR="00B10508" w:rsidRPr="00B10508" w:rsidRDefault="00B10508" w:rsidP="00B10508">
      <w:pPr>
        <w:rPr>
          <w:rFonts w:ascii="Times New Roman" w:hAnsi="Times New Roman" w:cs="Times New Roman"/>
          <w:sz w:val="28"/>
          <w:szCs w:val="24"/>
        </w:rPr>
      </w:pPr>
      <w:r w:rsidRPr="00B10508">
        <w:rPr>
          <w:rFonts w:ascii="Times New Roman" w:hAnsi="Times New Roman" w:cs="Times New Roman"/>
          <w:sz w:val="28"/>
          <w:szCs w:val="24"/>
        </w:rPr>
        <w:t>Marketing, promotion, and sales outreach do not need to be expensive. Because they already trust your brand from prior purchases, it's simpler to convert existing consumers into repeat buyers. When it comes to the initial sale, new consumers, on the other hand, generally require more persuasion.</w:t>
      </w:r>
    </w:p>
    <w:p w14:paraId="7D886C7F" w14:textId="42CC1E65" w:rsidR="003E78A7" w:rsidRPr="001543EE" w:rsidRDefault="00B10508" w:rsidP="00B10508">
      <w:pPr>
        <w:rPr>
          <w:rFonts w:ascii="Times New Roman" w:hAnsi="Times New Roman" w:cs="Times New Roman"/>
          <w:sz w:val="44"/>
          <w:szCs w:val="40"/>
        </w:rPr>
      </w:pPr>
      <w:r w:rsidRPr="00B10508">
        <w:rPr>
          <w:rFonts w:ascii="Times New Roman" w:hAnsi="Times New Roman" w:cs="Times New Roman"/>
          <w:sz w:val="28"/>
          <w:szCs w:val="24"/>
        </w:rPr>
        <w:t>Customers that are loyal to a company are more likely to do business with them again. Customers that are loyal are more inclined to pass on free recommendations to their coworkers, friends, and family. One strategy for a firm to foster client loyalty for long-term success is to create that cycle of retained customers and buzz marketing.</w:t>
      </w:r>
    </w:p>
    <w:p w14:paraId="4359B14B" w14:textId="77777777" w:rsidR="00B10508" w:rsidRDefault="00B10508" w:rsidP="00B10508">
      <w:pPr>
        <w:pStyle w:val="ListBullet"/>
        <w:numPr>
          <w:ilvl w:val="0"/>
          <w:numId w:val="0"/>
        </w:numPr>
        <w:rPr>
          <w:rFonts w:ascii="Times New Roman" w:hAnsi="Times New Roman" w:cs="Times New Roman"/>
          <w:sz w:val="28"/>
          <w:szCs w:val="24"/>
        </w:rPr>
      </w:pPr>
      <w:r w:rsidRPr="00B10508">
        <w:rPr>
          <w:rFonts w:ascii="Times New Roman" w:hAnsi="Times New Roman" w:cs="Times New Roman"/>
          <w:sz w:val="28"/>
          <w:szCs w:val="24"/>
        </w:rPr>
        <w:t>Customer retention may be improved through enhancing the customer experience. In fact, according to a 2021 Customer Experience Trend Report, 77 percent of customers will be more loyal to a firm that provides a positive customer experience if they have a problem. 72 percent are prepared to pay more for a firm that provides excellent customer service. In addition, 50% feel that customer experience is more essential now than it was a year ago.</w:t>
      </w:r>
    </w:p>
    <w:p w14:paraId="2ED1EBFA" w14:textId="77777777" w:rsidR="00B10508" w:rsidRDefault="00B10508" w:rsidP="00B10508">
      <w:pPr>
        <w:pStyle w:val="ListBullet"/>
        <w:numPr>
          <w:ilvl w:val="0"/>
          <w:numId w:val="0"/>
        </w:numPr>
        <w:rPr>
          <w:rFonts w:ascii="Times New Roman" w:hAnsi="Times New Roman" w:cs="Times New Roman"/>
          <w:sz w:val="28"/>
          <w:szCs w:val="24"/>
        </w:rPr>
      </w:pPr>
    </w:p>
    <w:p w14:paraId="2B5B575A" w14:textId="025F28F5" w:rsidR="00B10508" w:rsidRPr="00B10508" w:rsidRDefault="00B10508" w:rsidP="00B10508">
      <w:pPr>
        <w:pStyle w:val="ListBullet"/>
        <w:numPr>
          <w:ilvl w:val="0"/>
          <w:numId w:val="0"/>
        </w:numPr>
        <w:jc w:val="center"/>
        <w:rPr>
          <w:rFonts w:ascii="Times New Roman" w:hAnsi="Times New Roman" w:cs="Times New Roman"/>
          <w:sz w:val="28"/>
          <w:szCs w:val="24"/>
        </w:rPr>
        <w:sectPr w:rsidR="00B10508" w:rsidRPr="00B10508" w:rsidSect="00AC4859">
          <w:pgSz w:w="12240" w:h="15840" w:code="1"/>
          <w:pgMar w:top="2160" w:right="1080" w:bottom="720" w:left="1080" w:header="648" w:footer="432" w:gutter="0"/>
          <w:cols w:space="708"/>
          <w:docGrid w:linePitch="360"/>
        </w:sectPr>
      </w:pPr>
      <w:r>
        <w:rPr>
          <w:rFonts w:ascii="Times New Roman" w:hAnsi="Times New Roman" w:cs="Times New Roman"/>
          <w:noProof/>
          <w:sz w:val="28"/>
          <w:szCs w:val="24"/>
        </w:rPr>
        <w:drawing>
          <wp:inline distT="0" distB="0" distL="0" distR="0" wp14:anchorId="17B2E2E6" wp14:editId="409B1270">
            <wp:extent cx="4739640" cy="2780946"/>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4754877" cy="2789886"/>
                    </a:xfrm>
                    <a:prstGeom prst="rect">
                      <a:avLst/>
                    </a:prstGeom>
                  </pic:spPr>
                </pic:pic>
              </a:graphicData>
            </a:graphic>
          </wp:inline>
        </w:drawing>
      </w:r>
    </w:p>
    <w:p w14:paraId="5A40F5D4" w14:textId="1FE073BB" w:rsidR="0030019B" w:rsidRDefault="004E5C83" w:rsidP="0030019B">
      <w:pPr>
        <w:rPr>
          <w:rFonts w:ascii="Times New Roman" w:hAnsi="Times New Roman" w:cs="Times New Roman"/>
          <w:sz w:val="28"/>
          <w:szCs w:val="24"/>
        </w:rPr>
      </w:pPr>
      <w:r w:rsidRPr="004E5C83">
        <w:rPr>
          <w:rFonts w:ascii="Times New Roman" w:hAnsi="Times New Roman" w:cs="Times New Roman"/>
          <w:sz w:val="28"/>
          <w:szCs w:val="24"/>
        </w:rPr>
        <w:lastRenderedPageBreak/>
        <w:t xml:space="preserve">Because it costs five to ten times more to acquire a new client than it does to maintain an existing one, nurturing loyal consumers is a potent method for </w:t>
      </w:r>
      <w:r w:rsidRPr="004E5C83">
        <w:rPr>
          <w:rFonts w:ascii="Times New Roman" w:hAnsi="Times New Roman" w:cs="Times New Roman"/>
          <w:sz w:val="28"/>
          <w:szCs w:val="24"/>
        </w:rPr>
        <w:t>organizations</w:t>
      </w:r>
      <w:r w:rsidRPr="004E5C83">
        <w:rPr>
          <w:rFonts w:ascii="Times New Roman" w:hAnsi="Times New Roman" w:cs="Times New Roman"/>
          <w:sz w:val="28"/>
          <w:szCs w:val="24"/>
        </w:rPr>
        <w:t xml:space="preserve"> to expand.</w:t>
      </w:r>
    </w:p>
    <w:p w14:paraId="00C4946B" w14:textId="54A247C8" w:rsidR="004E5C83" w:rsidRDefault="004E5C83" w:rsidP="0030019B">
      <w:pPr>
        <w:rPr>
          <w:rFonts w:ascii="Times New Roman" w:hAnsi="Times New Roman" w:cs="Times New Roman"/>
          <w:sz w:val="28"/>
          <w:szCs w:val="24"/>
        </w:rPr>
      </w:pPr>
    </w:p>
    <w:p w14:paraId="413E8CCE" w14:textId="77777777" w:rsidR="00EF7358" w:rsidRPr="00EF7358" w:rsidRDefault="00EF7358" w:rsidP="00EF7358">
      <w:pPr>
        <w:pStyle w:val="Heading5"/>
        <w:rPr>
          <w:rFonts w:ascii="Times New Roman" w:hAnsi="Times New Roman" w:cs="Times New Roman"/>
          <w:b/>
          <w:bCs/>
          <w:sz w:val="28"/>
          <w:szCs w:val="24"/>
        </w:rPr>
      </w:pPr>
      <w:r w:rsidRPr="00EF7358">
        <w:rPr>
          <w:rFonts w:ascii="Times New Roman" w:hAnsi="Times New Roman" w:cs="Times New Roman"/>
          <w:b/>
          <w:bCs/>
          <w:sz w:val="28"/>
          <w:szCs w:val="24"/>
        </w:rPr>
        <w:t>Dataset Details:</w:t>
      </w:r>
    </w:p>
    <w:p w14:paraId="17AC9A72" w14:textId="77777777" w:rsidR="00EF7358" w:rsidRPr="00EF7358" w:rsidRDefault="00EF7358" w:rsidP="00EF7358">
      <w:pPr>
        <w:pStyle w:val="Text"/>
        <w:rPr>
          <w:rFonts w:ascii="Times New Roman" w:hAnsi="Times New Roman" w:cs="Times New Roman"/>
        </w:rPr>
      </w:pPr>
    </w:p>
    <w:p w14:paraId="53ADD88F"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First, I imported all the necessary libraries and dependencies to create a detailed data analysis in Python.</w:t>
      </w:r>
    </w:p>
    <w:p w14:paraId="4F59DB49" w14:textId="77777777" w:rsidR="00EF7358" w:rsidRPr="00EF7358" w:rsidRDefault="00EF7358" w:rsidP="00EF7358">
      <w:pPr>
        <w:pStyle w:val="Text"/>
        <w:rPr>
          <w:rFonts w:ascii="Times New Roman" w:hAnsi="Times New Roman" w:cs="Times New Roman"/>
        </w:rPr>
      </w:pPr>
    </w:p>
    <w:p w14:paraId="453E6A98" w14:textId="77777777" w:rsidR="00EF7358" w:rsidRPr="00EF7358" w:rsidRDefault="00EF7358" w:rsidP="00EF7358">
      <w:pPr>
        <w:pStyle w:val="Text"/>
        <w:rPr>
          <w:rFonts w:ascii="Times New Roman" w:hAnsi="Times New Roman" w:cs="Times New Roman"/>
        </w:rPr>
      </w:pPr>
      <w:r w:rsidRPr="00EF7358">
        <w:rPr>
          <w:rFonts w:ascii="Times New Roman" w:hAnsi="Times New Roman" w:cs="Times New Roman"/>
          <w:noProof/>
        </w:rPr>
        <w:drawing>
          <wp:inline distT="0" distB="0" distL="0" distR="0" wp14:anchorId="674BBD36" wp14:editId="5FA6AE76">
            <wp:extent cx="5001323" cy="244826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1323" cy="2448267"/>
                    </a:xfrm>
                    <a:prstGeom prst="rect">
                      <a:avLst/>
                    </a:prstGeom>
                  </pic:spPr>
                </pic:pic>
              </a:graphicData>
            </a:graphic>
          </wp:inline>
        </w:drawing>
      </w:r>
    </w:p>
    <w:p w14:paraId="068C125A" w14:textId="77777777" w:rsidR="00EF7358" w:rsidRPr="00EF7358" w:rsidRDefault="00EF7358" w:rsidP="00EF7358">
      <w:pPr>
        <w:pStyle w:val="Text"/>
        <w:rPr>
          <w:rFonts w:ascii="Times New Roman" w:hAnsi="Times New Roman" w:cs="Times New Roman"/>
        </w:rPr>
      </w:pPr>
    </w:p>
    <w:p w14:paraId="46A8C4F6" w14:textId="14F76558"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 xml:space="preserve">Then I separated the sheets present in our Excel spreadsheet and stored them in 2 different </w:t>
      </w:r>
      <w:r w:rsidRPr="00EF7358">
        <w:rPr>
          <w:rFonts w:ascii="Times New Roman" w:hAnsi="Times New Roman" w:cs="Times New Roman"/>
          <w:color w:val="595959" w:themeColor="text1" w:themeTint="A6"/>
          <w:szCs w:val="24"/>
        </w:rPr>
        <w:t>data frame</w:t>
      </w:r>
      <w:r w:rsidRPr="00EF7358">
        <w:rPr>
          <w:rFonts w:ascii="Times New Roman" w:hAnsi="Times New Roman" w:cs="Times New Roman"/>
          <w:color w:val="595959" w:themeColor="text1" w:themeTint="A6"/>
          <w:szCs w:val="24"/>
        </w:rPr>
        <w:t xml:space="preserve"> variables.</w:t>
      </w:r>
    </w:p>
    <w:p w14:paraId="5398E908" w14:textId="77777777" w:rsidR="00EF7358" w:rsidRDefault="00EF7358" w:rsidP="00EF7358">
      <w:pPr>
        <w:pStyle w:val="Text"/>
      </w:pPr>
    </w:p>
    <w:p w14:paraId="2C30C5AD" w14:textId="77777777" w:rsidR="00EF7358" w:rsidRDefault="00EF7358" w:rsidP="00EF7358">
      <w:pPr>
        <w:pStyle w:val="Text"/>
      </w:pPr>
      <w:r w:rsidRPr="00B43DD4">
        <w:rPr>
          <w:noProof/>
        </w:rPr>
        <w:drawing>
          <wp:inline distT="0" distB="0" distL="0" distR="0" wp14:anchorId="187FC9A6" wp14:editId="7967A48A">
            <wp:extent cx="5277587" cy="8192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819264"/>
                    </a:xfrm>
                    <a:prstGeom prst="rect">
                      <a:avLst/>
                    </a:prstGeom>
                  </pic:spPr>
                </pic:pic>
              </a:graphicData>
            </a:graphic>
          </wp:inline>
        </w:drawing>
      </w:r>
    </w:p>
    <w:p w14:paraId="661C5BA8" w14:textId="77777777" w:rsidR="00EF7358" w:rsidRDefault="00EF7358" w:rsidP="00EF7358">
      <w:pPr>
        <w:pStyle w:val="Text"/>
      </w:pPr>
    </w:p>
    <w:p w14:paraId="68F525C1" w14:textId="77777777" w:rsidR="00EF7358" w:rsidRPr="00EF7358" w:rsidRDefault="00EF7358" w:rsidP="00EF7358">
      <w:pPr>
        <w:pStyle w:val="Heading5"/>
        <w:rPr>
          <w:rFonts w:ascii="Times New Roman" w:hAnsi="Times New Roman" w:cs="Times New Roman"/>
          <w:b/>
          <w:bCs/>
          <w:sz w:val="28"/>
          <w:szCs w:val="24"/>
        </w:rPr>
      </w:pPr>
      <w:r w:rsidRPr="00EF7358">
        <w:rPr>
          <w:rFonts w:ascii="Times New Roman" w:hAnsi="Times New Roman" w:cs="Times New Roman"/>
          <w:b/>
          <w:bCs/>
          <w:sz w:val="28"/>
          <w:szCs w:val="24"/>
        </w:rPr>
        <w:t>Exploratory Data Analysis (EDA):</w:t>
      </w:r>
    </w:p>
    <w:p w14:paraId="1FB64245" w14:textId="77777777" w:rsidR="00EF7358" w:rsidRPr="00EF7358" w:rsidRDefault="00EF7358" w:rsidP="00EF7358">
      <w:pPr>
        <w:pStyle w:val="Text"/>
        <w:rPr>
          <w:rFonts w:ascii="Times New Roman" w:hAnsi="Times New Roman" w:cs="Times New Roman"/>
        </w:rPr>
      </w:pPr>
    </w:p>
    <w:p w14:paraId="2E190CC9"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 xml:space="preserve">After I got the dataset in our </w:t>
      </w:r>
      <w:proofErr w:type="spellStart"/>
      <w:r w:rsidRPr="00EF7358">
        <w:rPr>
          <w:rFonts w:ascii="Times New Roman" w:hAnsi="Times New Roman" w:cs="Times New Roman"/>
          <w:color w:val="595959" w:themeColor="text1" w:themeTint="A6"/>
          <w:szCs w:val="24"/>
        </w:rPr>
        <w:t>Jupyter</w:t>
      </w:r>
      <w:proofErr w:type="spellEnd"/>
      <w:r w:rsidRPr="00EF7358">
        <w:rPr>
          <w:rFonts w:ascii="Times New Roman" w:hAnsi="Times New Roman" w:cs="Times New Roman"/>
          <w:color w:val="595959" w:themeColor="text1" w:themeTint="A6"/>
          <w:szCs w:val="24"/>
        </w:rPr>
        <w:t xml:space="preserve"> Notebook I was able to notice that due to large number of rows and columns the information was truncated. Therefore, to overcome this challenge I used the pandas code as shown below.</w:t>
      </w:r>
    </w:p>
    <w:p w14:paraId="120C4BF2" w14:textId="77777777" w:rsidR="00EF7358" w:rsidRPr="00EF7358" w:rsidRDefault="00EF7358" w:rsidP="00EF7358">
      <w:pPr>
        <w:pStyle w:val="Text"/>
        <w:rPr>
          <w:rFonts w:ascii="Times New Roman" w:hAnsi="Times New Roman" w:cs="Times New Roman"/>
        </w:rPr>
      </w:pPr>
    </w:p>
    <w:p w14:paraId="7CCA3CFB" w14:textId="77777777" w:rsidR="00EF7358" w:rsidRPr="00EF7358" w:rsidRDefault="00EF7358" w:rsidP="00EF7358">
      <w:pPr>
        <w:pStyle w:val="Text"/>
        <w:rPr>
          <w:rFonts w:ascii="Times New Roman" w:hAnsi="Times New Roman" w:cs="Times New Roman"/>
        </w:rPr>
      </w:pPr>
      <w:r w:rsidRPr="00EF7358">
        <w:rPr>
          <w:rFonts w:ascii="Times New Roman" w:hAnsi="Times New Roman" w:cs="Times New Roman"/>
          <w:noProof/>
        </w:rPr>
        <w:drawing>
          <wp:inline distT="0" distB="0" distL="0" distR="0" wp14:anchorId="18204E07" wp14:editId="2A5E1AD1">
            <wp:extent cx="5481320" cy="47879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1320" cy="478790"/>
                    </a:xfrm>
                    <a:prstGeom prst="rect">
                      <a:avLst/>
                    </a:prstGeom>
                  </pic:spPr>
                </pic:pic>
              </a:graphicData>
            </a:graphic>
          </wp:inline>
        </w:drawing>
      </w:r>
    </w:p>
    <w:p w14:paraId="7592609E" w14:textId="77777777" w:rsidR="00EF7358" w:rsidRPr="00EF7358" w:rsidRDefault="00EF7358" w:rsidP="00EF7358">
      <w:pPr>
        <w:pStyle w:val="Text"/>
        <w:rPr>
          <w:rFonts w:ascii="Times New Roman" w:hAnsi="Times New Roman" w:cs="Times New Roman"/>
        </w:rPr>
      </w:pPr>
    </w:p>
    <w:p w14:paraId="70A89B18" w14:textId="5C31E355" w:rsidR="00EF7358" w:rsidRDefault="00EF7358" w:rsidP="00EF7358">
      <w:pPr>
        <w:rPr>
          <w:rFonts w:ascii="Times New Roman" w:hAnsi="Times New Roman" w:cs="Times New Roman"/>
          <w:sz w:val="28"/>
          <w:szCs w:val="24"/>
        </w:rPr>
      </w:pPr>
      <w:r w:rsidRPr="00EF7358">
        <w:rPr>
          <w:rFonts w:ascii="Times New Roman" w:hAnsi="Times New Roman" w:cs="Times New Roman"/>
          <w:sz w:val="28"/>
          <w:szCs w:val="24"/>
        </w:rPr>
        <w:t>I made sure to rename the column names that were ill formatted and quite long which made no sense to me. With the help of rename I was able to change the names of columns that were too lengthy and could have been accommodated in shorter formats.</w:t>
      </w:r>
    </w:p>
    <w:p w14:paraId="58C9EBDA"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Now was the time to take a look at any kind of missing values or null value that might have been present in our dataset.</w:t>
      </w:r>
    </w:p>
    <w:p w14:paraId="556A005B" w14:textId="77777777" w:rsidR="00EF7358" w:rsidRPr="00EF7358" w:rsidRDefault="00EF7358" w:rsidP="00EF7358">
      <w:pPr>
        <w:pStyle w:val="Text"/>
        <w:rPr>
          <w:rFonts w:ascii="Times New Roman" w:hAnsi="Times New Roman" w:cs="Times New Roman"/>
          <w:color w:val="595959" w:themeColor="text1" w:themeTint="A6"/>
          <w:szCs w:val="24"/>
        </w:rPr>
      </w:pPr>
    </w:p>
    <w:p w14:paraId="5E9C9985"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drawing>
          <wp:inline distT="0" distB="0" distL="0" distR="0" wp14:anchorId="45AB45E1" wp14:editId="56A4B396">
            <wp:extent cx="4496427" cy="3810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6427" cy="381053"/>
                    </a:xfrm>
                    <a:prstGeom prst="rect">
                      <a:avLst/>
                    </a:prstGeom>
                  </pic:spPr>
                </pic:pic>
              </a:graphicData>
            </a:graphic>
          </wp:inline>
        </w:drawing>
      </w:r>
    </w:p>
    <w:p w14:paraId="38BA63D3"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drawing>
          <wp:inline distT="0" distB="0" distL="0" distR="0" wp14:anchorId="078A5C16" wp14:editId="61FB5C41">
            <wp:extent cx="3839111" cy="381053"/>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9111" cy="381053"/>
                    </a:xfrm>
                    <a:prstGeom prst="rect">
                      <a:avLst/>
                    </a:prstGeom>
                  </pic:spPr>
                </pic:pic>
              </a:graphicData>
            </a:graphic>
          </wp:inline>
        </w:drawing>
      </w:r>
    </w:p>
    <w:p w14:paraId="61946DB1" w14:textId="77777777" w:rsidR="00EF7358" w:rsidRPr="00EF7358" w:rsidRDefault="00EF7358" w:rsidP="00EF7358">
      <w:pPr>
        <w:pStyle w:val="Text"/>
        <w:rPr>
          <w:rFonts w:ascii="Times New Roman" w:hAnsi="Times New Roman" w:cs="Times New Roman"/>
          <w:color w:val="595959" w:themeColor="text1" w:themeTint="A6"/>
          <w:szCs w:val="24"/>
        </w:rPr>
      </w:pPr>
    </w:p>
    <w:p w14:paraId="1641098D"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Luckily, I was able to see that there were no missing values in our entire dataset that is prominently visible in the matrix visual below.</w:t>
      </w:r>
    </w:p>
    <w:p w14:paraId="58182F6D" w14:textId="77777777" w:rsidR="00EF7358" w:rsidRPr="00EF7358" w:rsidRDefault="00EF7358" w:rsidP="00EF7358">
      <w:pPr>
        <w:pStyle w:val="Text"/>
        <w:rPr>
          <w:rFonts w:ascii="Times New Roman" w:hAnsi="Times New Roman" w:cs="Times New Roman"/>
          <w:color w:val="595959" w:themeColor="text1" w:themeTint="A6"/>
          <w:szCs w:val="24"/>
        </w:rPr>
      </w:pPr>
    </w:p>
    <w:p w14:paraId="32E05432"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drawing>
          <wp:inline distT="0" distB="0" distL="0" distR="0" wp14:anchorId="030F2686" wp14:editId="77458E49">
            <wp:extent cx="5481320" cy="2720340"/>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1320" cy="2720340"/>
                    </a:xfrm>
                    <a:prstGeom prst="rect">
                      <a:avLst/>
                    </a:prstGeom>
                  </pic:spPr>
                </pic:pic>
              </a:graphicData>
            </a:graphic>
          </wp:inline>
        </w:drawing>
      </w:r>
    </w:p>
    <w:p w14:paraId="630AD5B5" w14:textId="77777777" w:rsidR="00EF7358" w:rsidRPr="00EF7358" w:rsidRDefault="00EF7358" w:rsidP="00EF7358">
      <w:pPr>
        <w:pStyle w:val="Text"/>
        <w:rPr>
          <w:rFonts w:ascii="Times New Roman" w:hAnsi="Times New Roman" w:cs="Times New Roman"/>
          <w:color w:val="595959" w:themeColor="text1" w:themeTint="A6"/>
          <w:szCs w:val="24"/>
        </w:rPr>
      </w:pPr>
    </w:p>
    <w:p w14:paraId="31B56EE6" w14:textId="38166E25"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 xml:space="preserve">I went ahead to take a look into each record information by making use of describe, info and </w:t>
      </w:r>
      <w:r w:rsidRPr="00EF7358">
        <w:rPr>
          <w:rFonts w:ascii="Times New Roman" w:hAnsi="Times New Roman" w:cs="Times New Roman"/>
          <w:color w:val="595959" w:themeColor="text1" w:themeTint="A6"/>
          <w:szCs w:val="24"/>
        </w:rPr>
        <w:t>unique</w:t>
      </w:r>
      <w:r w:rsidRPr="00EF7358">
        <w:rPr>
          <w:rFonts w:ascii="Times New Roman" w:hAnsi="Times New Roman" w:cs="Times New Roman"/>
          <w:color w:val="595959" w:themeColor="text1" w:themeTint="A6"/>
          <w:szCs w:val="24"/>
        </w:rPr>
        <w:t xml:space="preserve"> methods.</w:t>
      </w:r>
    </w:p>
    <w:p w14:paraId="186C47D9" w14:textId="77777777" w:rsidR="00EF7358" w:rsidRPr="00EF7358" w:rsidRDefault="00EF7358" w:rsidP="00EF7358">
      <w:pPr>
        <w:pStyle w:val="Text"/>
        <w:rPr>
          <w:rFonts w:ascii="Times New Roman" w:hAnsi="Times New Roman" w:cs="Times New Roman"/>
          <w:color w:val="595959" w:themeColor="text1" w:themeTint="A6"/>
          <w:szCs w:val="24"/>
        </w:rPr>
      </w:pPr>
    </w:p>
    <w:p w14:paraId="0D0CFE97"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drawing>
          <wp:inline distT="0" distB="0" distL="0" distR="0" wp14:anchorId="42707BC9" wp14:editId="7049A2C3">
            <wp:extent cx="2924583" cy="37152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4583" cy="371527"/>
                    </a:xfrm>
                    <a:prstGeom prst="rect">
                      <a:avLst/>
                    </a:prstGeom>
                  </pic:spPr>
                </pic:pic>
              </a:graphicData>
            </a:graphic>
          </wp:inline>
        </w:drawing>
      </w:r>
    </w:p>
    <w:p w14:paraId="468FA785"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drawing>
          <wp:inline distT="0" distB="0" distL="0" distR="0" wp14:anchorId="53F5FD63" wp14:editId="1F06A432">
            <wp:extent cx="5481320" cy="34734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1320" cy="347345"/>
                    </a:xfrm>
                    <a:prstGeom prst="rect">
                      <a:avLst/>
                    </a:prstGeom>
                  </pic:spPr>
                </pic:pic>
              </a:graphicData>
            </a:graphic>
          </wp:inline>
        </w:drawing>
      </w:r>
    </w:p>
    <w:p w14:paraId="101A69CB"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drawing>
          <wp:inline distT="0" distB="0" distL="0" distR="0" wp14:anchorId="5CD5D4D9" wp14:editId="12537C00">
            <wp:extent cx="3839111" cy="352474"/>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9111" cy="352474"/>
                    </a:xfrm>
                    <a:prstGeom prst="rect">
                      <a:avLst/>
                    </a:prstGeom>
                  </pic:spPr>
                </pic:pic>
              </a:graphicData>
            </a:graphic>
          </wp:inline>
        </w:drawing>
      </w:r>
    </w:p>
    <w:p w14:paraId="6059475E" w14:textId="77777777" w:rsidR="00EF7358" w:rsidRPr="00EF7358" w:rsidRDefault="00EF7358" w:rsidP="00EF7358">
      <w:pPr>
        <w:pStyle w:val="Text"/>
        <w:rPr>
          <w:rFonts w:ascii="Times New Roman" w:hAnsi="Times New Roman" w:cs="Times New Roman"/>
          <w:color w:val="595959" w:themeColor="text1" w:themeTint="A6"/>
          <w:szCs w:val="24"/>
        </w:rPr>
      </w:pPr>
    </w:p>
    <w:p w14:paraId="5C13CAF2"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I used a for loop to take a look at all the unique values present in the categorical columns covering the number of rows in the dataset.</w:t>
      </w:r>
    </w:p>
    <w:p w14:paraId="7E5D9208" w14:textId="77777777" w:rsidR="00EF7358" w:rsidRPr="00EF7358" w:rsidRDefault="00EF7358" w:rsidP="00EF7358">
      <w:pPr>
        <w:pStyle w:val="Text"/>
        <w:rPr>
          <w:rFonts w:ascii="Times New Roman" w:hAnsi="Times New Roman" w:cs="Times New Roman"/>
          <w:color w:val="595959" w:themeColor="text1" w:themeTint="A6"/>
          <w:szCs w:val="24"/>
        </w:rPr>
      </w:pPr>
    </w:p>
    <w:p w14:paraId="66B8413A" w14:textId="018972B2" w:rsidR="00EF7358" w:rsidRDefault="00EF7358" w:rsidP="00EF7358">
      <w:pPr>
        <w:pStyle w:val="Text"/>
      </w:pPr>
      <w:r w:rsidRPr="00EF7358">
        <w:rPr>
          <w:rFonts w:ascii="Times New Roman" w:hAnsi="Times New Roman" w:cs="Times New Roman"/>
          <w:color w:val="595959" w:themeColor="text1" w:themeTint="A6"/>
          <w:szCs w:val="24"/>
        </w:rPr>
        <w:drawing>
          <wp:inline distT="0" distB="0" distL="0" distR="0" wp14:anchorId="27C8C672" wp14:editId="5C71D0F7">
            <wp:extent cx="3372321" cy="96215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2321" cy="962159"/>
                    </a:xfrm>
                    <a:prstGeom prst="rect">
                      <a:avLst/>
                    </a:prstGeom>
                  </pic:spPr>
                </pic:pic>
              </a:graphicData>
            </a:graphic>
          </wp:inline>
        </w:drawing>
      </w:r>
      <w:r>
        <w:t xml:space="preserve"> </w:t>
      </w:r>
    </w:p>
    <w:p w14:paraId="1101DA8D" w14:textId="0F2A1C6F" w:rsidR="00EF7358" w:rsidRDefault="00EF7358" w:rsidP="00EF7358">
      <w:pPr>
        <w:pStyle w:val="Text"/>
      </w:pPr>
    </w:p>
    <w:p w14:paraId="30D026DC" w14:textId="77777777" w:rsidR="00EF7358" w:rsidRPr="00EF7358" w:rsidRDefault="00EF7358" w:rsidP="00EF7358">
      <w:pPr>
        <w:pStyle w:val="Heading5"/>
        <w:rPr>
          <w:b/>
          <w:bCs/>
          <w:sz w:val="28"/>
          <w:szCs w:val="24"/>
        </w:rPr>
      </w:pPr>
      <w:r w:rsidRPr="00EF7358">
        <w:rPr>
          <w:b/>
          <w:bCs/>
          <w:sz w:val="28"/>
          <w:szCs w:val="24"/>
        </w:rPr>
        <w:t>Visualization:</w:t>
      </w:r>
    </w:p>
    <w:p w14:paraId="3C6F8E27" w14:textId="77777777" w:rsidR="00EF7358" w:rsidRDefault="00EF7358" w:rsidP="00EF7358">
      <w:pPr>
        <w:pStyle w:val="Text"/>
      </w:pPr>
    </w:p>
    <w:p w14:paraId="1EAD4BE8"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 xml:space="preserve">What is Data Visualization? </w:t>
      </w:r>
    </w:p>
    <w:p w14:paraId="7945BFAC"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Data visualization is defined as a graphical representation that contains the information and the data.</w:t>
      </w:r>
    </w:p>
    <w:p w14:paraId="03D712C3" w14:textId="77777777" w:rsidR="00EF7358" w:rsidRPr="00EF7358" w:rsidRDefault="00EF7358" w:rsidP="00EF7358">
      <w:pPr>
        <w:pStyle w:val="Text"/>
        <w:rPr>
          <w:rFonts w:ascii="Times New Roman" w:hAnsi="Times New Roman" w:cs="Times New Roman"/>
          <w:color w:val="595959" w:themeColor="text1" w:themeTint="A6"/>
          <w:szCs w:val="24"/>
        </w:rPr>
      </w:pPr>
    </w:p>
    <w:p w14:paraId="6CF77E41"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 xml:space="preserve">Benefits of Good Data Visualization? </w:t>
      </w:r>
    </w:p>
    <w:p w14:paraId="6DB38563"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Data visualization is another technique of visual art that grabs our interest and keeps our main focus on the message captured with the help of eyes.</w:t>
      </w:r>
    </w:p>
    <w:p w14:paraId="1B1117E2" w14:textId="77777777" w:rsidR="00EF7358" w:rsidRPr="00EF7358" w:rsidRDefault="00EF7358" w:rsidP="00EF7358">
      <w:pPr>
        <w:pStyle w:val="Text"/>
        <w:rPr>
          <w:rFonts w:ascii="Times New Roman" w:hAnsi="Times New Roman" w:cs="Times New Roman"/>
          <w:color w:val="595959" w:themeColor="text1" w:themeTint="A6"/>
          <w:szCs w:val="24"/>
        </w:rPr>
      </w:pPr>
    </w:p>
    <w:p w14:paraId="79CE08BF"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Different Types of Analysis for Data Visualization are:</w:t>
      </w:r>
    </w:p>
    <w:p w14:paraId="70328ACF" w14:textId="77777777" w:rsidR="00EF7358" w:rsidRPr="00EF7358" w:rsidRDefault="00EF7358" w:rsidP="00284B10">
      <w:pPr>
        <w:pStyle w:val="Text"/>
        <w:numPr>
          <w:ilvl w:val="0"/>
          <w:numId w:val="9"/>
        </w:numPr>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Univariate Analysis: In the univariate analysis, we will be using a single feature to analyze almost all of its properties.</w:t>
      </w:r>
    </w:p>
    <w:p w14:paraId="5E04181D" w14:textId="77777777" w:rsidR="00EF7358" w:rsidRPr="00EF7358" w:rsidRDefault="00EF7358" w:rsidP="00284B10">
      <w:pPr>
        <w:pStyle w:val="Text"/>
        <w:numPr>
          <w:ilvl w:val="0"/>
          <w:numId w:val="9"/>
        </w:numPr>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Bivariate Analysis: When we compare the data between exactly 2 features then it is known as bivariate analysis.</w:t>
      </w:r>
    </w:p>
    <w:p w14:paraId="5E1E068C" w14:textId="77777777" w:rsidR="00EF7358" w:rsidRPr="00EF7358" w:rsidRDefault="00EF7358" w:rsidP="00284B10">
      <w:pPr>
        <w:pStyle w:val="Text"/>
        <w:numPr>
          <w:ilvl w:val="0"/>
          <w:numId w:val="9"/>
        </w:numPr>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Multivariate Analysis: In the multivariate analysis, we will be comparing more than 2 variables.</w:t>
      </w:r>
    </w:p>
    <w:p w14:paraId="40EE05EC" w14:textId="77777777" w:rsidR="00EF7358" w:rsidRPr="00EF7358" w:rsidRDefault="00EF7358" w:rsidP="00EF7358">
      <w:pPr>
        <w:pStyle w:val="Text"/>
        <w:rPr>
          <w:rFonts w:ascii="Times New Roman" w:hAnsi="Times New Roman" w:cs="Times New Roman"/>
          <w:color w:val="595959" w:themeColor="text1" w:themeTint="A6"/>
          <w:szCs w:val="24"/>
        </w:rPr>
      </w:pPr>
    </w:p>
    <w:p w14:paraId="0665F924" w14:textId="77777777" w:rsidR="00EF7358" w:rsidRPr="00EF7358" w:rsidRDefault="00EF7358" w:rsidP="00EF7358">
      <w:pPr>
        <w:pStyle w:val="Text"/>
        <w:rPr>
          <w:rFonts w:ascii="Times New Roman" w:hAnsi="Times New Roman" w:cs="Times New Roman"/>
          <w:color w:val="595959" w:themeColor="text1" w:themeTint="A6"/>
          <w:szCs w:val="24"/>
        </w:rPr>
      </w:pPr>
    </w:p>
    <w:p w14:paraId="11139BB8" w14:textId="77777777" w:rsidR="00EF7358" w:rsidRPr="00EF7358" w:rsidRDefault="00EF7358" w:rsidP="00EF7358">
      <w:pPr>
        <w:pStyle w:val="Text"/>
        <w:rPr>
          <w:rFonts w:ascii="Times New Roman" w:hAnsi="Times New Roman" w:cs="Times New Roman"/>
          <w:b/>
          <w:bCs/>
          <w:color w:val="595959" w:themeColor="text1" w:themeTint="A6"/>
          <w:sz w:val="32"/>
        </w:rPr>
      </w:pPr>
      <w:r w:rsidRPr="00EF7358">
        <w:rPr>
          <w:rFonts w:ascii="Times New Roman" w:hAnsi="Times New Roman" w:cs="Times New Roman"/>
          <w:b/>
          <w:bCs/>
          <w:color w:val="595959" w:themeColor="text1" w:themeTint="A6"/>
          <w:sz w:val="32"/>
        </w:rPr>
        <w:t>Univariate Analysis:</w:t>
      </w:r>
    </w:p>
    <w:p w14:paraId="384999D1" w14:textId="77777777" w:rsidR="00EF7358" w:rsidRPr="00EF7358" w:rsidRDefault="00EF7358" w:rsidP="00EF7358">
      <w:pPr>
        <w:pStyle w:val="Text"/>
        <w:rPr>
          <w:rFonts w:ascii="Times New Roman" w:hAnsi="Times New Roman" w:cs="Times New Roman"/>
          <w:color w:val="595959" w:themeColor="text1" w:themeTint="A6"/>
          <w:szCs w:val="24"/>
        </w:rPr>
      </w:pPr>
    </w:p>
    <w:p w14:paraId="7A9EB4B3"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I made use of 2 for loops to generate count plots for all our columns showing the percentage of data coverage.</w:t>
      </w:r>
    </w:p>
    <w:p w14:paraId="358725B3" w14:textId="77777777" w:rsidR="00EF7358" w:rsidRPr="00EF7358" w:rsidRDefault="00EF7358" w:rsidP="00EF7358">
      <w:pPr>
        <w:pStyle w:val="Text"/>
        <w:rPr>
          <w:rFonts w:ascii="Times New Roman" w:hAnsi="Times New Roman" w:cs="Times New Roman"/>
          <w:color w:val="595959" w:themeColor="text1" w:themeTint="A6"/>
          <w:szCs w:val="24"/>
        </w:rPr>
      </w:pPr>
    </w:p>
    <w:p w14:paraId="1CBE0272" w14:textId="77777777" w:rsidR="00EF7358" w:rsidRP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lastRenderedPageBreak/>
        <w:drawing>
          <wp:inline distT="0" distB="0" distL="0" distR="0" wp14:anchorId="3C1896B9" wp14:editId="165B19E4">
            <wp:extent cx="5481320" cy="250380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1320" cy="2503805"/>
                    </a:xfrm>
                    <a:prstGeom prst="rect">
                      <a:avLst/>
                    </a:prstGeom>
                  </pic:spPr>
                </pic:pic>
              </a:graphicData>
            </a:graphic>
          </wp:inline>
        </w:drawing>
      </w:r>
    </w:p>
    <w:p w14:paraId="40708EA7" w14:textId="77777777" w:rsidR="00EF7358" w:rsidRPr="00EF7358" w:rsidRDefault="00EF7358" w:rsidP="00EF7358">
      <w:pPr>
        <w:pStyle w:val="Text"/>
        <w:rPr>
          <w:rFonts w:ascii="Times New Roman" w:hAnsi="Times New Roman" w:cs="Times New Roman"/>
          <w:color w:val="595959" w:themeColor="text1" w:themeTint="A6"/>
          <w:szCs w:val="24"/>
        </w:rPr>
      </w:pPr>
    </w:p>
    <w:p w14:paraId="5D9178B2" w14:textId="1F8182D5" w:rsidR="00EF7358" w:rsidRDefault="00EF7358" w:rsidP="00EF7358">
      <w:pPr>
        <w:pStyle w:val="Text"/>
        <w:rPr>
          <w:rFonts w:ascii="Times New Roman" w:hAnsi="Times New Roman" w:cs="Times New Roman"/>
          <w:color w:val="595959" w:themeColor="text1" w:themeTint="A6"/>
          <w:szCs w:val="24"/>
        </w:rPr>
      </w:pPr>
      <w:r w:rsidRPr="00EF7358">
        <w:rPr>
          <w:rFonts w:ascii="Times New Roman" w:hAnsi="Times New Roman" w:cs="Times New Roman"/>
          <w:color w:val="595959" w:themeColor="text1" w:themeTint="A6"/>
          <w:szCs w:val="24"/>
        </w:rPr>
        <w:t>This piece of code generated multiple count plot images as displayed below.</w:t>
      </w:r>
    </w:p>
    <w:p w14:paraId="4684EB36" w14:textId="74405B8B" w:rsidR="008E06EF" w:rsidRDefault="008E06EF" w:rsidP="00EF7358">
      <w:pPr>
        <w:pStyle w:val="Text"/>
        <w:rPr>
          <w:rFonts w:ascii="Times New Roman" w:hAnsi="Times New Roman" w:cs="Times New Roman"/>
          <w:color w:val="595959" w:themeColor="text1" w:themeTint="A6"/>
          <w:szCs w:val="24"/>
        </w:rPr>
      </w:pPr>
    </w:p>
    <w:p w14:paraId="28BA51B5" w14:textId="03ECF226" w:rsidR="008E06EF" w:rsidRDefault="008E06EF" w:rsidP="008E06EF">
      <w:pPr>
        <w:pStyle w:val="Text"/>
      </w:pPr>
      <w:r>
        <w:rPr>
          <w:noProof/>
        </w:rPr>
        <w:drawing>
          <wp:inline distT="0" distB="0" distL="0" distR="0" wp14:anchorId="34124ADC" wp14:editId="2D2A2D6C">
            <wp:extent cx="5595503" cy="355854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5">
                      <a:extLst>
                        <a:ext uri="{28A0092B-C50C-407E-A947-70E740481C1C}">
                          <a14:useLocalDpi xmlns:a14="http://schemas.microsoft.com/office/drawing/2010/main" val="0"/>
                        </a:ext>
                      </a:extLst>
                    </a:blip>
                    <a:stretch>
                      <a:fillRect/>
                    </a:stretch>
                  </pic:blipFill>
                  <pic:spPr>
                    <a:xfrm>
                      <a:off x="0" y="0"/>
                      <a:ext cx="5624480" cy="3576968"/>
                    </a:xfrm>
                    <a:prstGeom prst="rect">
                      <a:avLst/>
                    </a:prstGeom>
                  </pic:spPr>
                </pic:pic>
              </a:graphicData>
            </a:graphic>
          </wp:inline>
        </w:drawing>
      </w:r>
    </w:p>
    <w:p w14:paraId="0EDD53A4" w14:textId="4BEBF598" w:rsidR="008E06EF" w:rsidRDefault="008E06EF" w:rsidP="008E06EF">
      <w:pPr>
        <w:pStyle w:val="Text"/>
      </w:pPr>
      <w:r>
        <w:rPr>
          <w:noProof/>
        </w:rPr>
        <w:lastRenderedPageBreak/>
        <w:drawing>
          <wp:inline distT="0" distB="0" distL="0" distR="0" wp14:anchorId="0583B946" wp14:editId="0A0708AF">
            <wp:extent cx="5836345" cy="35661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6">
                      <a:extLst>
                        <a:ext uri="{28A0092B-C50C-407E-A947-70E740481C1C}">
                          <a14:useLocalDpi xmlns:a14="http://schemas.microsoft.com/office/drawing/2010/main" val="0"/>
                        </a:ext>
                      </a:extLst>
                    </a:blip>
                    <a:stretch>
                      <a:fillRect/>
                    </a:stretch>
                  </pic:blipFill>
                  <pic:spPr>
                    <a:xfrm>
                      <a:off x="0" y="0"/>
                      <a:ext cx="5842587" cy="3569974"/>
                    </a:xfrm>
                    <a:prstGeom prst="rect">
                      <a:avLst/>
                    </a:prstGeom>
                  </pic:spPr>
                </pic:pic>
              </a:graphicData>
            </a:graphic>
          </wp:inline>
        </w:drawing>
      </w:r>
      <w:r>
        <w:rPr>
          <w:noProof/>
        </w:rPr>
        <w:drawing>
          <wp:inline distT="0" distB="0" distL="0" distR="0" wp14:anchorId="7DEE5043" wp14:editId="3E8A8F6B">
            <wp:extent cx="5859780" cy="4114405"/>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7">
                      <a:extLst>
                        <a:ext uri="{28A0092B-C50C-407E-A947-70E740481C1C}">
                          <a14:useLocalDpi xmlns:a14="http://schemas.microsoft.com/office/drawing/2010/main" val="0"/>
                        </a:ext>
                      </a:extLst>
                    </a:blip>
                    <a:stretch>
                      <a:fillRect/>
                    </a:stretch>
                  </pic:blipFill>
                  <pic:spPr>
                    <a:xfrm>
                      <a:off x="0" y="0"/>
                      <a:ext cx="5864103" cy="4117440"/>
                    </a:xfrm>
                    <a:prstGeom prst="rect">
                      <a:avLst/>
                    </a:prstGeom>
                  </pic:spPr>
                </pic:pic>
              </a:graphicData>
            </a:graphic>
          </wp:inline>
        </w:drawing>
      </w:r>
      <w:r>
        <w:rPr>
          <w:noProof/>
        </w:rPr>
        <w:lastRenderedPageBreak/>
        <w:drawing>
          <wp:inline distT="0" distB="0" distL="0" distR="0" wp14:anchorId="5D90EA9B" wp14:editId="28BFCB86">
            <wp:extent cx="6087716" cy="3672840"/>
            <wp:effectExtent l="0" t="0" r="889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8">
                      <a:extLst>
                        <a:ext uri="{28A0092B-C50C-407E-A947-70E740481C1C}">
                          <a14:useLocalDpi xmlns:a14="http://schemas.microsoft.com/office/drawing/2010/main" val="0"/>
                        </a:ext>
                      </a:extLst>
                    </a:blip>
                    <a:stretch>
                      <a:fillRect/>
                    </a:stretch>
                  </pic:blipFill>
                  <pic:spPr>
                    <a:xfrm>
                      <a:off x="0" y="0"/>
                      <a:ext cx="6105114" cy="3683336"/>
                    </a:xfrm>
                    <a:prstGeom prst="rect">
                      <a:avLst/>
                    </a:prstGeom>
                  </pic:spPr>
                </pic:pic>
              </a:graphicData>
            </a:graphic>
          </wp:inline>
        </w:drawing>
      </w:r>
      <w:r>
        <w:rPr>
          <w:noProof/>
        </w:rPr>
        <w:drawing>
          <wp:inline distT="0" distB="0" distL="0" distR="0" wp14:anchorId="5E1F4569" wp14:editId="500CBD07">
            <wp:extent cx="6050280" cy="4114643"/>
            <wp:effectExtent l="0" t="0" r="762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9">
                      <a:extLst>
                        <a:ext uri="{28A0092B-C50C-407E-A947-70E740481C1C}">
                          <a14:useLocalDpi xmlns:a14="http://schemas.microsoft.com/office/drawing/2010/main" val="0"/>
                        </a:ext>
                      </a:extLst>
                    </a:blip>
                    <a:stretch>
                      <a:fillRect/>
                    </a:stretch>
                  </pic:blipFill>
                  <pic:spPr>
                    <a:xfrm>
                      <a:off x="0" y="0"/>
                      <a:ext cx="6061768" cy="4122456"/>
                    </a:xfrm>
                    <a:prstGeom prst="rect">
                      <a:avLst/>
                    </a:prstGeom>
                  </pic:spPr>
                </pic:pic>
              </a:graphicData>
            </a:graphic>
          </wp:inline>
        </w:drawing>
      </w:r>
      <w:r>
        <w:rPr>
          <w:noProof/>
        </w:rPr>
        <w:lastRenderedPageBreak/>
        <w:drawing>
          <wp:inline distT="0" distB="0" distL="0" distR="0" wp14:anchorId="2E165658" wp14:editId="45022D4A">
            <wp:extent cx="6210300" cy="393184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40">
                      <a:extLst>
                        <a:ext uri="{28A0092B-C50C-407E-A947-70E740481C1C}">
                          <a14:useLocalDpi xmlns:a14="http://schemas.microsoft.com/office/drawing/2010/main" val="0"/>
                        </a:ext>
                      </a:extLst>
                    </a:blip>
                    <a:stretch>
                      <a:fillRect/>
                    </a:stretch>
                  </pic:blipFill>
                  <pic:spPr>
                    <a:xfrm>
                      <a:off x="0" y="0"/>
                      <a:ext cx="6216583" cy="3935820"/>
                    </a:xfrm>
                    <a:prstGeom prst="rect">
                      <a:avLst/>
                    </a:prstGeom>
                  </pic:spPr>
                </pic:pic>
              </a:graphicData>
            </a:graphic>
          </wp:inline>
        </w:drawing>
      </w:r>
      <w:r>
        <w:rPr>
          <w:noProof/>
        </w:rPr>
        <w:drawing>
          <wp:inline distT="0" distB="0" distL="0" distR="0" wp14:anchorId="265AF4C1" wp14:editId="225663F6">
            <wp:extent cx="6126480" cy="40570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1">
                      <a:extLst>
                        <a:ext uri="{28A0092B-C50C-407E-A947-70E740481C1C}">
                          <a14:useLocalDpi xmlns:a14="http://schemas.microsoft.com/office/drawing/2010/main" val="0"/>
                        </a:ext>
                      </a:extLst>
                    </a:blip>
                    <a:stretch>
                      <a:fillRect/>
                    </a:stretch>
                  </pic:blipFill>
                  <pic:spPr>
                    <a:xfrm>
                      <a:off x="0" y="0"/>
                      <a:ext cx="6126480" cy="4057015"/>
                    </a:xfrm>
                    <a:prstGeom prst="rect">
                      <a:avLst/>
                    </a:prstGeom>
                  </pic:spPr>
                </pic:pic>
              </a:graphicData>
            </a:graphic>
          </wp:inline>
        </w:drawing>
      </w:r>
      <w:r>
        <w:rPr>
          <w:noProof/>
        </w:rPr>
        <w:lastRenderedPageBreak/>
        <w:drawing>
          <wp:inline distT="0" distB="0" distL="0" distR="0" wp14:anchorId="7A469D09" wp14:editId="3E68AFCC">
            <wp:extent cx="6210300" cy="35204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2">
                      <a:extLst>
                        <a:ext uri="{28A0092B-C50C-407E-A947-70E740481C1C}">
                          <a14:useLocalDpi xmlns:a14="http://schemas.microsoft.com/office/drawing/2010/main" val="0"/>
                        </a:ext>
                      </a:extLst>
                    </a:blip>
                    <a:stretch>
                      <a:fillRect/>
                    </a:stretch>
                  </pic:blipFill>
                  <pic:spPr>
                    <a:xfrm>
                      <a:off x="0" y="0"/>
                      <a:ext cx="6210300" cy="3520440"/>
                    </a:xfrm>
                    <a:prstGeom prst="rect">
                      <a:avLst/>
                    </a:prstGeom>
                  </pic:spPr>
                </pic:pic>
              </a:graphicData>
            </a:graphic>
          </wp:inline>
        </w:drawing>
      </w:r>
      <w:r>
        <w:rPr>
          <w:noProof/>
        </w:rPr>
        <w:drawing>
          <wp:inline distT="0" distB="0" distL="0" distR="0" wp14:anchorId="57194B60" wp14:editId="5B8C302F">
            <wp:extent cx="6187440" cy="4183380"/>
            <wp:effectExtent l="0" t="0" r="381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43">
                      <a:extLst>
                        <a:ext uri="{28A0092B-C50C-407E-A947-70E740481C1C}">
                          <a14:useLocalDpi xmlns:a14="http://schemas.microsoft.com/office/drawing/2010/main" val="0"/>
                        </a:ext>
                      </a:extLst>
                    </a:blip>
                    <a:stretch>
                      <a:fillRect/>
                    </a:stretch>
                  </pic:blipFill>
                  <pic:spPr>
                    <a:xfrm>
                      <a:off x="0" y="0"/>
                      <a:ext cx="6187440" cy="4183380"/>
                    </a:xfrm>
                    <a:prstGeom prst="rect">
                      <a:avLst/>
                    </a:prstGeom>
                  </pic:spPr>
                </pic:pic>
              </a:graphicData>
            </a:graphic>
          </wp:inline>
        </w:drawing>
      </w:r>
      <w:r>
        <w:rPr>
          <w:noProof/>
        </w:rPr>
        <w:lastRenderedPageBreak/>
        <w:drawing>
          <wp:inline distT="0" distB="0" distL="0" distR="0" wp14:anchorId="048BD483" wp14:editId="7EBEB58A">
            <wp:extent cx="6088380" cy="36118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4">
                      <a:extLst>
                        <a:ext uri="{28A0092B-C50C-407E-A947-70E740481C1C}">
                          <a14:useLocalDpi xmlns:a14="http://schemas.microsoft.com/office/drawing/2010/main" val="0"/>
                        </a:ext>
                      </a:extLst>
                    </a:blip>
                    <a:stretch>
                      <a:fillRect/>
                    </a:stretch>
                  </pic:blipFill>
                  <pic:spPr>
                    <a:xfrm>
                      <a:off x="0" y="0"/>
                      <a:ext cx="6088380" cy="3611880"/>
                    </a:xfrm>
                    <a:prstGeom prst="rect">
                      <a:avLst/>
                    </a:prstGeom>
                  </pic:spPr>
                </pic:pic>
              </a:graphicData>
            </a:graphic>
          </wp:inline>
        </w:drawing>
      </w:r>
      <w:r>
        <w:rPr>
          <w:noProof/>
        </w:rPr>
        <w:drawing>
          <wp:inline distT="0" distB="0" distL="0" distR="0" wp14:anchorId="3A4F8EA4" wp14:editId="32DEF275">
            <wp:extent cx="6088380" cy="4343400"/>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45">
                      <a:extLst>
                        <a:ext uri="{28A0092B-C50C-407E-A947-70E740481C1C}">
                          <a14:useLocalDpi xmlns:a14="http://schemas.microsoft.com/office/drawing/2010/main" val="0"/>
                        </a:ext>
                      </a:extLst>
                    </a:blip>
                    <a:stretch>
                      <a:fillRect/>
                    </a:stretch>
                  </pic:blipFill>
                  <pic:spPr>
                    <a:xfrm>
                      <a:off x="0" y="0"/>
                      <a:ext cx="6088380" cy="4343400"/>
                    </a:xfrm>
                    <a:prstGeom prst="rect">
                      <a:avLst/>
                    </a:prstGeom>
                  </pic:spPr>
                </pic:pic>
              </a:graphicData>
            </a:graphic>
          </wp:inline>
        </w:drawing>
      </w:r>
      <w:r>
        <w:rPr>
          <w:noProof/>
        </w:rPr>
        <w:lastRenderedPageBreak/>
        <w:drawing>
          <wp:inline distT="0" distB="0" distL="0" distR="0" wp14:anchorId="7A7FDEFC" wp14:editId="4367F8D6">
            <wp:extent cx="6057900" cy="37109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46">
                      <a:extLst>
                        <a:ext uri="{28A0092B-C50C-407E-A947-70E740481C1C}">
                          <a14:useLocalDpi xmlns:a14="http://schemas.microsoft.com/office/drawing/2010/main" val="0"/>
                        </a:ext>
                      </a:extLst>
                    </a:blip>
                    <a:stretch>
                      <a:fillRect/>
                    </a:stretch>
                  </pic:blipFill>
                  <pic:spPr>
                    <a:xfrm>
                      <a:off x="0" y="0"/>
                      <a:ext cx="6057900" cy="3710940"/>
                    </a:xfrm>
                    <a:prstGeom prst="rect">
                      <a:avLst/>
                    </a:prstGeom>
                  </pic:spPr>
                </pic:pic>
              </a:graphicData>
            </a:graphic>
          </wp:inline>
        </w:drawing>
      </w:r>
      <w:r>
        <w:rPr>
          <w:noProof/>
        </w:rPr>
        <w:drawing>
          <wp:inline distT="0" distB="0" distL="0" distR="0" wp14:anchorId="3ACF73FB" wp14:editId="45ACCC72">
            <wp:extent cx="6019800" cy="4076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47">
                      <a:extLst>
                        <a:ext uri="{28A0092B-C50C-407E-A947-70E740481C1C}">
                          <a14:useLocalDpi xmlns:a14="http://schemas.microsoft.com/office/drawing/2010/main" val="0"/>
                        </a:ext>
                      </a:extLst>
                    </a:blip>
                    <a:stretch>
                      <a:fillRect/>
                    </a:stretch>
                  </pic:blipFill>
                  <pic:spPr>
                    <a:xfrm>
                      <a:off x="0" y="0"/>
                      <a:ext cx="6019800" cy="4076700"/>
                    </a:xfrm>
                    <a:prstGeom prst="rect">
                      <a:avLst/>
                    </a:prstGeom>
                  </pic:spPr>
                </pic:pic>
              </a:graphicData>
            </a:graphic>
          </wp:inline>
        </w:drawing>
      </w:r>
      <w:r>
        <w:rPr>
          <w:noProof/>
        </w:rPr>
        <w:lastRenderedPageBreak/>
        <w:drawing>
          <wp:inline distT="0" distB="0" distL="0" distR="0" wp14:anchorId="1AA76B6F" wp14:editId="6314298E">
            <wp:extent cx="598932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8">
                      <a:extLst>
                        <a:ext uri="{28A0092B-C50C-407E-A947-70E740481C1C}">
                          <a14:useLocalDpi xmlns:a14="http://schemas.microsoft.com/office/drawing/2010/main" val="0"/>
                        </a:ext>
                      </a:extLst>
                    </a:blip>
                    <a:stretch>
                      <a:fillRect/>
                    </a:stretch>
                  </pic:blipFill>
                  <pic:spPr>
                    <a:xfrm>
                      <a:off x="0" y="0"/>
                      <a:ext cx="5989320" cy="3749040"/>
                    </a:xfrm>
                    <a:prstGeom prst="rect">
                      <a:avLst/>
                    </a:prstGeom>
                  </pic:spPr>
                </pic:pic>
              </a:graphicData>
            </a:graphic>
          </wp:inline>
        </w:drawing>
      </w:r>
      <w:r>
        <w:rPr>
          <w:noProof/>
        </w:rPr>
        <w:drawing>
          <wp:inline distT="0" distB="0" distL="0" distR="0" wp14:anchorId="2D6D3C6E" wp14:editId="27920759">
            <wp:extent cx="5905500" cy="41529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9">
                      <a:extLst>
                        <a:ext uri="{28A0092B-C50C-407E-A947-70E740481C1C}">
                          <a14:useLocalDpi xmlns:a14="http://schemas.microsoft.com/office/drawing/2010/main" val="0"/>
                        </a:ext>
                      </a:extLst>
                    </a:blip>
                    <a:stretch>
                      <a:fillRect/>
                    </a:stretch>
                  </pic:blipFill>
                  <pic:spPr>
                    <a:xfrm>
                      <a:off x="0" y="0"/>
                      <a:ext cx="5905500" cy="4152900"/>
                    </a:xfrm>
                    <a:prstGeom prst="rect">
                      <a:avLst/>
                    </a:prstGeom>
                  </pic:spPr>
                </pic:pic>
              </a:graphicData>
            </a:graphic>
          </wp:inline>
        </w:drawing>
      </w:r>
      <w:r>
        <w:rPr>
          <w:noProof/>
        </w:rPr>
        <w:lastRenderedPageBreak/>
        <w:drawing>
          <wp:inline distT="0" distB="0" distL="0" distR="0" wp14:anchorId="5F515762" wp14:editId="03C07780">
            <wp:extent cx="5859780" cy="3444240"/>
            <wp:effectExtent l="0" t="0" r="762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50">
                      <a:extLst>
                        <a:ext uri="{28A0092B-C50C-407E-A947-70E740481C1C}">
                          <a14:useLocalDpi xmlns:a14="http://schemas.microsoft.com/office/drawing/2010/main" val="0"/>
                        </a:ext>
                      </a:extLst>
                    </a:blip>
                    <a:stretch>
                      <a:fillRect/>
                    </a:stretch>
                  </pic:blipFill>
                  <pic:spPr>
                    <a:xfrm>
                      <a:off x="0" y="0"/>
                      <a:ext cx="5859780" cy="3444240"/>
                    </a:xfrm>
                    <a:prstGeom prst="rect">
                      <a:avLst/>
                    </a:prstGeom>
                  </pic:spPr>
                </pic:pic>
              </a:graphicData>
            </a:graphic>
          </wp:inline>
        </w:drawing>
      </w:r>
      <w:r>
        <w:rPr>
          <w:noProof/>
        </w:rPr>
        <w:drawing>
          <wp:inline distT="0" distB="0" distL="0" distR="0" wp14:anchorId="57E030F9" wp14:editId="41E9FFBE">
            <wp:extent cx="5829300" cy="44513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51">
                      <a:extLst>
                        <a:ext uri="{28A0092B-C50C-407E-A947-70E740481C1C}">
                          <a14:useLocalDpi xmlns:a14="http://schemas.microsoft.com/office/drawing/2010/main" val="0"/>
                        </a:ext>
                      </a:extLst>
                    </a:blip>
                    <a:stretch>
                      <a:fillRect/>
                    </a:stretch>
                  </pic:blipFill>
                  <pic:spPr>
                    <a:xfrm>
                      <a:off x="0" y="0"/>
                      <a:ext cx="5829300" cy="4451350"/>
                    </a:xfrm>
                    <a:prstGeom prst="rect">
                      <a:avLst/>
                    </a:prstGeom>
                  </pic:spPr>
                </pic:pic>
              </a:graphicData>
            </a:graphic>
          </wp:inline>
        </w:drawing>
      </w:r>
      <w:r>
        <w:rPr>
          <w:noProof/>
        </w:rPr>
        <w:lastRenderedPageBreak/>
        <w:drawing>
          <wp:inline distT="0" distB="0" distL="0" distR="0" wp14:anchorId="40484FB0" wp14:editId="0F5E7431">
            <wp:extent cx="5928360" cy="35433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2">
                      <a:extLst>
                        <a:ext uri="{28A0092B-C50C-407E-A947-70E740481C1C}">
                          <a14:useLocalDpi xmlns:a14="http://schemas.microsoft.com/office/drawing/2010/main" val="0"/>
                        </a:ext>
                      </a:extLst>
                    </a:blip>
                    <a:stretch>
                      <a:fillRect/>
                    </a:stretch>
                  </pic:blipFill>
                  <pic:spPr>
                    <a:xfrm>
                      <a:off x="0" y="0"/>
                      <a:ext cx="5928360" cy="3543300"/>
                    </a:xfrm>
                    <a:prstGeom prst="rect">
                      <a:avLst/>
                    </a:prstGeom>
                  </pic:spPr>
                </pic:pic>
              </a:graphicData>
            </a:graphic>
          </wp:inline>
        </w:drawing>
      </w:r>
      <w:r>
        <w:rPr>
          <w:noProof/>
        </w:rPr>
        <w:drawing>
          <wp:inline distT="0" distB="0" distL="0" distR="0" wp14:anchorId="16CE41E8" wp14:editId="43C682D2">
            <wp:extent cx="5890260" cy="44513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53">
                      <a:extLst>
                        <a:ext uri="{28A0092B-C50C-407E-A947-70E740481C1C}">
                          <a14:useLocalDpi xmlns:a14="http://schemas.microsoft.com/office/drawing/2010/main" val="0"/>
                        </a:ext>
                      </a:extLst>
                    </a:blip>
                    <a:stretch>
                      <a:fillRect/>
                    </a:stretch>
                  </pic:blipFill>
                  <pic:spPr>
                    <a:xfrm>
                      <a:off x="0" y="0"/>
                      <a:ext cx="5890260" cy="4451350"/>
                    </a:xfrm>
                    <a:prstGeom prst="rect">
                      <a:avLst/>
                    </a:prstGeom>
                  </pic:spPr>
                </pic:pic>
              </a:graphicData>
            </a:graphic>
          </wp:inline>
        </w:drawing>
      </w:r>
      <w:r>
        <w:rPr>
          <w:noProof/>
        </w:rPr>
        <w:lastRenderedPageBreak/>
        <w:drawing>
          <wp:inline distT="0" distB="0" distL="0" distR="0" wp14:anchorId="3772A072" wp14:editId="7FE73874">
            <wp:extent cx="5951220" cy="34899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4">
                      <a:extLst>
                        <a:ext uri="{28A0092B-C50C-407E-A947-70E740481C1C}">
                          <a14:useLocalDpi xmlns:a14="http://schemas.microsoft.com/office/drawing/2010/main" val="0"/>
                        </a:ext>
                      </a:extLst>
                    </a:blip>
                    <a:stretch>
                      <a:fillRect/>
                    </a:stretch>
                  </pic:blipFill>
                  <pic:spPr>
                    <a:xfrm>
                      <a:off x="0" y="0"/>
                      <a:ext cx="5951220" cy="3489960"/>
                    </a:xfrm>
                    <a:prstGeom prst="rect">
                      <a:avLst/>
                    </a:prstGeom>
                  </pic:spPr>
                </pic:pic>
              </a:graphicData>
            </a:graphic>
          </wp:inline>
        </w:drawing>
      </w:r>
      <w:r>
        <w:rPr>
          <w:noProof/>
        </w:rPr>
        <w:drawing>
          <wp:inline distT="0" distB="0" distL="0" distR="0" wp14:anchorId="6F9E78A4" wp14:editId="3C5DC2B0">
            <wp:extent cx="5920740" cy="445135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55">
                      <a:extLst>
                        <a:ext uri="{28A0092B-C50C-407E-A947-70E740481C1C}">
                          <a14:useLocalDpi xmlns:a14="http://schemas.microsoft.com/office/drawing/2010/main" val="0"/>
                        </a:ext>
                      </a:extLst>
                    </a:blip>
                    <a:stretch>
                      <a:fillRect/>
                    </a:stretch>
                  </pic:blipFill>
                  <pic:spPr>
                    <a:xfrm>
                      <a:off x="0" y="0"/>
                      <a:ext cx="5920740" cy="4451350"/>
                    </a:xfrm>
                    <a:prstGeom prst="rect">
                      <a:avLst/>
                    </a:prstGeom>
                  </pic:spPr>
                </pic:pic>
              </a:graphicData>
            </a:graphic>
          </wp:inline>
        </w:drawing>
      </w:r>
      <w:r>
        <w:rPr>
          <w:noProof/>
        </w:rPr>
        <w:lastRenderedPageBreak/>
        <w:drawing>
          <wp:inline distT="0" distB="0" distL="0" distR="0" wp14:anchorId="3123DD65" wp14:editId="51E4C814">
            <wp:extent cx="5966460" cy="35356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56">
                      <a:extLst>
                        <a:ext uri="{28A0092B-C50C-407E-A947-70E740481C1C}">
                          <a14:useLocalDpi xmlns:a14="http://schemas.microsoft.com/office/drawing/2010/main" val="0"/>
                        </a:ext>
                      </a:extLst>
                    </a:blip>
                    <a:stretch>
                      <a:fillRect/>
                    </a:stretch>
                  </pic:blipFill>
                  <pic:spPr>
                    <a:xfrm>
                      <a:off x="0" y="0"/>
                      <a:ext cx="5966460" cy="3535680"/>
                    </a:xfrm>
                    <a:prstGeom prst="rect">
                      <a:avLst/>
                    </a:prstGeom>
                  </pic:spPr>
                </pic:pic>
              </a:graphicData>
            </a:graphic>
          </wp:inline>
        </w:drawing>
      </w:r>
      <w:r>
        <w:rPr>
          <w:noProof/>
        </w:rPr>
        <w:drawing>
          <wp:inline distT="0" distB="0" distL="0" distR="0" wp14:anchorId="0A4DCEE3" wp14:editId="03250EEB">
            <wp:extent cx="5951220" cy="4451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57">
                      <a:extLst>
                        <a:ext uri="{28A0092B-C50C-407E-A947-70E740481C1C}">
                          <a14:useLocalDpi xmlns:a14="http://schemas.microsoft.com/office/drawing/2010/main" val="0"/>
                        </a:ext>
                      </a:extLst>
                    </a:blip>
                    <a:stretch>
                      <a:fillRect/>
                    </a:stretch>
                  </pic:blipFill>
                  <pic:spPr>
                    <a:xfrm>
                      <a:off x="0" y="0"/>
                      <a:ext cx="5951220" cy="4451350"/>
                    </a:xfrm>
                    <a:prstGeom prst="rect">
                      <a:avLst/>
                    </a:prstGeom>
                  </pic:spPr>
                </pic:pic>
              </a:graphicData>
            </a:graphic>
          </wp:inline>
        </w:drawing>
      </w:r>
      <w:r>
        <w:rPr>
          <w:noProof/>
        </w:rPr>
        <w:lastRenderedPageBreak/>
        <w:drawing>
          <wp:inline distT="0" distB="0" distL="0" distR="0" wp14:anchorId="27A22424" wp14:editId="3E4A2278">
            <wp:extent cx="5951220" cy="35204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8">
                      <a:extLst>
                        <a:ext uri="{28A0092B-C50C-407E-A947-70E740481C1C}">
                          <a14:useLocalDpi xmlns:a14="http://schemas.microsoft.com/office/drawing/2010/main" val="0"/>
                        </a:ext>
                      </a:extLst>
                    </a:blip>
                    <a:stretch>
                      <a:fillRect/>
                    </a:stretch>
                  </pic:blipFill>
                  <pic:spPr>
                    <a:xfrm>
                      <a:off x="0" y="0"/>
                      <a:ext cx="5951220" cy="3520440"/>
                    </a:xfrm>
                    <a:prstGeom prst="rect">
                      <a:avLst/>
                    </a:prstGeom>
                  </pic:spPr>
                </pic:pic>
              </a:graphicData>
            </a:graphic>
          </wp:inline>
        </w:drawing>
      </w:r>
      <w:r>
        <w:rPr>
          <w:noProof/>
        </w:rPr>
        <w:drawing>
          <wp:inline distT="0" distB="0" distL="0" distR="0" wp14:anchorId="5500B1E1" wp14:editId="78CB763C">
            <wp:extent cx="5958840" cy="4114651"/>
            <wp:effectExtent l="0" t="0" r="381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59">
                      <a:extLst>
                        <a:ext uri="{28A0092B-C50C-407E-A947-70E740481C1C}">
                          <a14:useLocalDpi xmlns:a14="http://schemas.microsoft.com/office/drawing/2010/main" val="0"/>
                        </a:ext>
                      </a:extLst>
                    </a:blip>
                    <a:stretch>
                      <a:fillRect/>
                    </a:stretch>
                  </pic:blipFill>
                  <pic:spPr>
                    <a:xfrm>
                      <a:off x="0" y="0"/>
                      <a:ext cx="5969623" cy="4122097"/>
                    </a:xfrm>
                    <a:prstGeom prst="rect">
                      <a:avLst/>
                    </a:prstGeom>
                  </pic:spPr>
                </pic:pic>
              </a:graphicData>
            </a:graphic>
          </wp:inline>
        </w:drawing>
      </w:r>
      <w:r>
        <w:rPr>
          <w:noProof/>
        </w:rPr>
        <w:lastRenderedPageBreak/>
        <w:drawing>
          <wp:inline distT="0" distB="0" distL="0" distR="0" wp14:anchorId="33EB4404" wp14:editId="0E230440">
            <wp:extent cx="6041771" cy="36652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0">
                      <a:extLst>
                        <a:ext uri="{28A0092B-C50C-407E-A947-70E740481C1C}">
                          <a14:useLocalDpi xmlns:a14="http://schemas.microsoft.com/office/drawing/2010/main" val="0"/>
                        </a:ext>
                      </a:extLst>
                    </a:blip>
                    <a:stretch>
                      <a:fillRect/>
                    </a:stretch>
                  </pic:blipFill>
                  <pic:spPr>
                    <a:xfrm>
                      <a:off x="0" y="0"/>
                      <a:ext cx="6054105" cy="3672702"/>
                    </a:xfrm>
                    <a:prstGeom prst="rect">
                      <a:avLst/>
                    </a:prstGeom>
                  </pic:spPr>
                </pic:pic>
              </a:graphicData>
            </a:graphic>
          </wp:inline>
        </w:drawing>
      </w:r>
      <w:r>
        <w:rPr>
          <w:noProof/>
        </w:rPr>
        <w:drawing>
          <wp:inline distT="0" distB="0" distL="0" distR="0" wp14:anchorId="1DDCA6B9" wp14:editId="53072B5B">
            <wp:extent cx="6019800" cy="4114651"/>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1">
                      <a:extLst>
                        <a:ext uri="{28A0092B-C50C-407E-A947-70E740481C1C}">
                          <a14:useLocalDpi xmlns:a14="http://schemas.microsoft.com/office/drawing/2010/main" val="0"/>
                        </a:ext>
                      </a:extLst>
                    </a:blip>
                    <a:stretch>
                      <a:fillRect/>
                    </a:stretch>
                  </pic:blipFill>
                  <pic:spPr>
                    <a:xfrm>
                      <a:off x="0" y="0"/>
                      <a:ext cx="6036394" cy="4125993"/>
                    </a:xfrm>
                    <a:prstGeom prst="rect">
                      <a:avLst/>
                    </a:prstGeom>
                  </pic:spPr>
                </pic:pic>
              </a:graphicData>
            </a:graphic>
          </wp:inline>
        </w:drawing>
      </w:r>
      <w:r>
        <w:rPr>
          <w:noProof/>
        </w:rPr>
        <w:lastRenderedPageBreak/>
        <w:drawing>
          <wp:inline distT="0" distB="0" distL="0" distR="0" wp14:anchorId="2F3F93FE" wp14:editId="08522DFB">
            <wp:extent cx="5851770" cy="3695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2">
                      <a:extLst>
                        <a:ext uri="{28A0092B-C50C-407E-A947-70E740481C1C}">
                          <a14:useLocalDpi xmlns:a14="http://schemas.microsoft.com/office/drawing/2010/main" val="0"/>
                        </a:ext>
                      </a:extLst>
                    </a:blip>
                    <a:stretch>
                      <a:fillRect/>
                    </a:stretch>
                  </pic:blipFill>
                  <pic:spPr>
                    <a:xfrm>
                      <a:off x="0" y="0"/>
                      <a:ext cx="5857006" cy="3699007"/>
                    </a:xfrm>
                    <a:prstGeom prst="rect">
                      <a:avLst/>
                    </a:prstGeom>
                  </pic:spPr>
                </pic:pic>
              </a:graphicData>
            </a:graphic>
          </wp:inline>
        </w:drawing>
      </w:r>
      <w:r>
        <w:rPr>
          <w:noProof/>
        </w:rPr>
        <w:drawing>
          <wp:inline distT="0" distB="0" distL="0" distR="0" wp14:anchorId="3F2289B3" wp14:editId="3A4EC35B">
            <wp:extent cx="5829300" cy="4114611"/>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3">
                      <a:extLst>
                        <a:ext uri="{28A0092B-C50C-407E-A947-70E740481C1C}">
                          <a14:useLocalDpi xmlns:a14="http://schemas.microsoft.com/office/drawing/2010/main" val="0"/>
                        </a:ext>
                      </a:extLst>
                    </a:blip>
                    <a:stretch>
                      <a:fillRect/>
                    </a:stretch>
                  </pic:blipFill>
                  <pic:spPr>
                    <a:xfrm>
                      <a:off x="0" y="0"/>
                      <a:ext cx="5837154" cy="4120155"/>
                    </a:xfrm>
                    <a:prstGeom prst="rect">
                      <a:avLst/>
                    </a:prstGeom>
                  </pic:spPr>
                </pic:pic>
              </a:graphicData>
            </a:graphic>
          </wp:inline>
        </w:drawing>
      </w:r>
      <w:r>
        <w:rPr>
          <w:noProof/>
        </w:rPr>
        <w:lastRenderedPageBreak/>
        <w:drawing>
          <wp:inline distT="0" distB="0" distL="0" distR="0" wp14:anchorId="2664AC2C" wp14:editId="7F251515">
            <wp:extent cx="5783120" cy="3749040"/>
            <wp:effectExtent l="0" t="0" r="8255"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4">
                      <a:extLst>
                        <a:ext uri="{28A0092B-C50C-407E-A947-70E740481C1C}">
                          <a14:useLocalDpi xmlns:a14="http://schemas.microsoft.com/office/drawing/2010/main" val="0"/>
                        </a:ext>
                      </a:extLst>
                    </a:blip>
                    <a:stretch>
                      <a:fillRect/>
                    </a:stretch>
                  </pic:blipFill>
                  <pic:spPr>
                    <a:xfrm>
                      <a:off x="0" y="0"/>
                      <a:ext cx="5789090" cy="3752910"/>
                    </a:xfrm>
                    <a:prstGeom prst="rect">
                      <a:avLst/>
                    </a:prstGeom>
                  </pic:spPr>
                </pic:pic>
              </a:graphicData>
            </a:graphic>
          </wp:inline>
        </w:drawing>
      </w:r>
      <w:r>
        <w:rPr>
          <w:noProof/>
        </w:rPr>
        <w:drawing>
          <wp:inline distT="0" distB="0" distL="0" distR="0" wp14:anchorId="1EA7F93C" wp14:editId="740C477E">
            <wp:extent cx="5737860" cy="4114651"/>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65">
                      <a:extLst>
                        <a:ext uri="{28A0092B-C50C-407E-A947-70E740481C1C}">
                          <a14:useLocalDpi xmlns:a14="http://schemas.microsoft.com/office/drawing/2010/main" val="0"/>
                        </a:ext>
                      </a:extLst>
                    </a:blip>
                    <a:stretch>
                      <a:fillRect/>
                    </a:stretch>
                  </pic:blipFill>
                  <pic:spPr>
                    <a:xfrm>
                      <a:off x="0" y="0"/>
                      <a:ext cx="5743490" cy="4118688"/>
                    </a:xfrm>
                    <a:prstGeom prst="rect">
                      <a:avLst/>
                    </a:prstGeom>
                  </pic:spPr>
                </pic:pic>
              </a:graphicData>
            </a:graphic>
          </wp:inline>
        </w:drawing>
      </w:r>
      <w:r>
        <w:rPr>
          <w:noProof/>
        </w:rPr>
        <w:lastRenderedPageBreak/>
        <w:drawing>
          <wp:inline distT="0" distB="0" distL="0" distR="0" wp14:anchorId="07210FA8" wp14:editId="62FF4659">
            <wp:extent cx="5828956" cy="3802380"/>
            <wp:effectExtent l="0" t="0" r="63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66">
                      <a:extLst>
                        <a:ext uri="{28A0092B-C50C-407E-A947-70E740481C1C}">
                          <a14:useLocalDpi xmlns:a14="http://schemas.microsoft.com/office/drawing/2010/main" val="0"/>
                        </a:ext>
                      </a:extLst>
                    </a:blip>
                    <a:stretch>
                      <a:fillRect/>
                    </a:stretch>
                  </pic:blipFill>
                  <pic:spPr>
                    <a:xfrm>
                      <a:off x="0" y="0"/>
                      <a:ext cx="5834756" cy="3806164"/>
                    </a:xfrm>
                    <a:prstGeom prst="rect">
                      <a:avLst/>
                    </a:prstGeom>
                  </pic:spPr>
                </pic:pic>
              </a:graphicData>
            </a:graphic>
          </wp:inline>
        </w:drawing>
      </w:r>
      <w:r>
        <w:rPr>
          <w:noProof/>
        </w:rPr>
        <w:drawing>
          <wp:inline distT="0" distB="0" distL="0" distR="0" wp14:anchorId="481C400E" wp14:editId="0D79BA6E">
            <wp:extent cx="5836920" cy="4114611"/>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67">
                      <a:extLst>
                        <a:ext uri="{28A0092B-C50C-407E-A947-70E740481C1C}">
                          <a14:useLocalDpi xmlns:a14="http://schemas.microsoft.com/office/drawing/2010/main" val="0"/>
                        </a:ext>
                      </a:extLst>
                    </a:blip>
                    <a:stretch>
                      <a:fillRect/>
                    </a:stretch>
                  </pic:blipFill>
                  <pic:spPr>
                    <a:xfrm>
                      <a:off x="0" y="0"/>
                      <a:ext cx="5848589" cy="4122837"/>
                    </a:xfrm>
                    <a:prstGeom prst="rect">
                      <a:avLst/>
                    </a:prstGeom>
                  </pic:spPr>
                </pic:pic>
              </a:graphicData>
            </a:graphic>
          </wp:inline>
        </w:drawing>
      </w:r>
      <w:r>
        <w:rPr>
          <w:noProof/>
        </w:rPr>
        <w:lastRenderedPageBreak/>
        <w:drawing>
          <wp:inline distT="0" distB="0" distL="0" distR="0" wp14:anchorId="6176FA14" wp14:editId="0AAD6E84">
            <wp:extent cx="5691469" cy="3718560"/>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68">
                      <a:extLst>
                        <a:ext uri="{28A0092B-C50C-407E-A947-70E740481C1C}">
                          <a14:useLocalDpi xmlns:a14="http://schemas.microsoft.com/office/drawing/2010/main" val="0"/>
                        </a:ext>
                      </a:extLst>
                    </a:blip>
                    <a:stretch>
                      <a:fillRect/>
                    </a:stretch>
                  </pic:blipFill>
                  <pic:spPr>
                    <a:xfrm>
                      <a:off x="0" y="0"/>
                      <a:ext cx="5702981" cy="3726082"/>
                    </a:xfrm>
                    <a:prstGeom prst="rect">
                      <a:avLst/>
                    </a:prstGeom>
                  </pic:spPr>
                </pic:pic>
              </a:graphicData>
            </a:graphic>
          </wp:inline>
        </w:drawing>
      </w:r>
      <w:r>
        <w:rPr>
          <w:noProof/>
        </w:rPr>
        <w:drawing>
          <wp:inline distT="0" distB="0" distL="0" distR="0" wp14:anchorId="2E8BEAE5" wp14:editId="75428BB6">
            <wp:extent cx="5690870" cy="4114651"/>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69">
                      <a:extLst>
                        <a:ext uri="{28A0092B-C50C-407E-A947-70E740481C1C}">
                          <a14:useLocalDpi xmlns:a14="http://schemas.microsoft.com/office/drawing/2010/main" val="0"/>
                        </a:ext>
                      </a:extLst>
                    </a:blip>
                    <a:stretch>
                      <a:fillRect/>
                    </a:stretch>
                  </pic:blipFill>
                  <pic:spPr>
                    <a:xfrm>
                      <a:off x="0" y="0"/>
                      <a:ext cx="5697800" cy="4119662"/>
                    </a:xfrm>
                    <a:prstGeom prst="rect">
                      <a:avLst/>
                    </a:prstGeom>
                  </pic:spPr>
                </pic:pic>
              </a:graphicData>
            </a:graphic>
          </wp:inline>
        </w:drawing>
      </w:r>
      <w:r>
        <w:rPr>
          <w:noProof/>
        </w:rPr>
        <w:lastRenderedPageBreak/>
        <w:drawing>
          <wp:inline distT="0" distB="0" distL="0" distR="0" wp14:anchorId="659D46B4" wp14:editId="7078953D">
            <wp:extent cx="5843850" cy="366522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0">
                      <a:extLst>
                        <a:ext uri="{28A0092B-C50C-407E-A947-70E740481C1C}">
                          <a14:useLocalDpi xmlns:a14="http://schemas.microsoft.com/office/drawing/2010/main" val="0"/>
                        </a:ext>
                      </a:extLst>
                    </a:blip>
                    <a:stretch>
                      <a:fillRect/>
                    </a:stretch>
                  </pic:blipFill>
                  <pic:spPr>
                    <a:xfrm>
                      <a:off x="0" y="0"/>
                      <a:ext cx="5850887" cy="3669633"/>
                    </a:xfrm>
                    <a:prstGeom prst="rect">
                      <a:avLst/>
                    </a:prstGeom>
                  </pic:spPr>
                </pic:pic>
              </a:graphicData>
            </a:graphic>
          </wp:inline>
        </w:drawing>
      </w:r>
      <w:r>
        <w:rPr>
          <w:noProof/>
        </w:rPr>
        <w:drawing>
          <wp:inline distT="0" distB="0" distL="0" distR="0" wp14:anchorId="01E3BC48" wp14:editId="31C1F418">
            <wp:extent cx="5821680" cy="4114611"/>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1">
                      <a:extLst>
                        <a:ext uri="{28A0092B-C50C-407E-A947-70E740481C1C}">
                          <a14:useLocalDpi xmlns:a14="http://schemas.microsoft.com/office/drawing/2010/main" val="0"/>
                        </a:ext>
                      </a:extLst>
                    </a:blip>
                    <a:stretch>
                      <a:fillRect/>
                    </a:stretch>
                  </pic:blipFill>
                  <pic:spPr>
                    <a:xfrm>
                      <a:off x="0" y="0"/>
                      <a:ext cx="5826996" cy="4118368"/>
                    </a:xfrm>
                    <a:prstGeom prst="rect">
                      <a:avLst/>
                    </a:prstGeom>
                  </pic:spPr>
                </pic:pic>
              </a:graphicData>
            </a:graphic>
          </wp:inline>
        </w:drawing>
      </w:r>
      <w:r>
        <w:rPr>
          <w:noProof/>
        </w:rPr>
        <w:lastRenderedPageBreak/>
        <w:drawing>
          <wp:inline distT="0" distB="0" distL="0" distR="0" wp14:anchorId="4FD3692A" wp14:editId="02D3B00B">
            <wp:extent cx="6041947" cy="37033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72">
                      <a:extLst>
                        <a:ext uri="{28A0092B-C50C-407E-A947-70E740481C1C}">
                          <a14:useLocalDpi xmlns:a14="http://schemas.microsoft.com/office/drawing/2010/main" val="0"/>
                        </a:ext>
                      </a:extLst>
                    </a:blip>
                    <a:stretch>
                      <a:fillRect/>
                    </a:stretch>
                  </pic:blipFill>
                  <pic:spPr>
                    <a:xfrm>
                      <a:off x="0" y="0"/>
                      <a:ext cx="6051937" cy="3709443"/>
                    </a:xfrm>
                    <a:prstGeom prst="rect">
                      <a:avLst/>
                    </a:prstGeom>
                  </pic:spPr>
                </pic:pic>
              </a:graphicData>
            </a:graphic>
          </wp:inline>
        </w:drawing>
      </w:r>
      <w:r>
        <w:rPr>
          <w:noProof/>
        </w:rPr>
        <w:drawing>
          <wp:inline distT="0" distB="0" distL="0" distR="0" wp14:anchorId="627E01CF" wp14:editId="1ACD88D3">
            <wp:extent cx="6041390" cy="411465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3">
                      <a:extLst>
                        <a:ext uri="{28A0092B-C50C-407E-A947-70E740481C1C}">
                          <a14:useLocalDpi xmlns:a14="http://schemas.microsoft.com/office/drawing/2010/main" val="0"/>
                        </a:ext>
                      </a:extLst>
                    </a:blip>
                    <a:stretch>
                      <a:fillRect/>
                    </a:stretch>
                  </pic:blipFill>
                  <pic:spPr>
                    <a:xfrm>
                      <a:off x="0" y="0"/>
                      <a:ext cx="6052323" cy="4122097"/>
                    </a:xfrm>
                    <a:prstGeom prst="rect">
                      <a:avLst/>
                    </a:prstGeom>
                  </pic:spPr>
                </pic:pic>
              </a:graphicData>
            </a:graphic>
          </wp:inline>
        </w:drawing>
      </w:r>
      <w:r>
        <w:rPr>
          <w:noProof/>
        </w:rPr>
        <w:lastRenderedPageBreak/>
        <w:drawing>
          <wp:inline distT="0" distB="0" distL="0" distR="0" wp14:anchorId="1D0B2086" wp14:editId="4701F75A">
            <wp:extent cx="6118138" cy="35585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74">
                      <a:extLst>
                        <a:ext uri="{28A0092B-C50C-407E-A947-70E740481C1C}">
                          <a14:useLocalDpi xmlns:a14="http://schemas.microsoft.com/office/drawing/2010/main" val="0"/>
                        </a:ext>
                      </a:extLst>
                    </a:blip>
                    <a:stretch>
                      <a:fillRect/>
                    </a:stretch>
                  </pic:blipFill>
                  <pic:spPr>
                    <a:xfrm>
                      <a:off x="0" y="0"/>
                      <a:ext cx="6128707" cy="3564687"/>
                    </a:xfrm>
                    <a:prstGeom prst="rect">
                      <a:avLst/>
                    </a:prstGeom>
                  </pic:spPr>
                </pic:pic>
              </a:graphicData>
            </a:graphic>
          </wp:inline>
        </w:drawing>
      </w:r>
      <w:r>
        <w:rPr>
          <w:noProof/>
        </w:rPr>
        <w:drawing>
          <wp:inline distT="0" distB="0" distL="0" distR="0" wp14:anchorId="3AE77719" wp14:editId="477D536C">
            <wp:extent cx="6065520" cy="41421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75">
                      <a:extLst>
                        <a:ext uri="{28A0092B-C50C-407E-A947-70E740481C1C}">
                          <a14:useLocalDpi xmlns:a14="http://schemas.microsoft.com/office/drawing/2010/main" val="0"/>
                        </a:ext>
                      </a:extLst>
                    </a:blip>
                    <a:stretch>
                      <a:fillRect/>
                    </a:stretch>
                  </pic:blipFill>
                  <pic:spPr>
                    <a:xfrm>
                      <a:off x="0" y="0"/>
                      <a:ext cx="6065707" cy="4142233"/>
                    </a:xfrm>
                    <a:prstGeom prst="rect">
                      <a:avLst/>
                    </a:prstGeom>
                  </pic:spPr>
                </pic:pic>
              </a:graphicData>
            </a:graphic>
          </wp:inline>
        </w:drawing>
      </w:r>
      <w:r>
        <w:rPr>
          <w:noProof/>
        </w:rPr>
        <w:lastRenderedPageBreak/>
        <w:drawing>
          <wp:inline distT="0" distB="0" distL="0" distR="0" wp14:anchorId="4F6DB84A" wp14:editId="294C5A82">
            <wp:extent cx="6011528" cy="357378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76">
                      <a:extLst>
                        <a:ext uri="{28A0092B-C50C-407E-A947-70E740481C1C}">
                          <a14:useLocalDpi xmlns:a14="http://schemas.microsoft.com/office/drawing/2010/main" val="0"/>
                        </a:ext>
                      </a:extLst>
                    </a:blip>
                    <a:stretch>
                      <a:fillRect/>
                    </a:stretch>
                  </pic:blipFill>
                  <pic:spPr>
                    <a:xfrm>
                      <a:off x="0" y="0"/>
                      <a:ext cx="6018775" cy="3578088"/>
                    </a:xfrm>
                    <a:prstGeom prst="rect">
                      <a:avLst/>
                    </a:prstGeom>
                  </pic:spPr>
                </pic:pic>
              </a:graphicData>
            </a:graphic>
          </wp:inline>
        </w:drawing>
      </w:r>
      <w:r>
        <w:rPr>
          <w:noProof/>
        </w:rPr>
        <w:drawing>
          <wp:inline distT="0" distB="0" distL="0" distR="0" wp14:anchorId="273BAA16" wp14:editId="646EA73F">
            <wp:extent cx="5958840" cy="4114611"/>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77">
                      <a:extLst>
                        <a:ext uri="{28A0092B-C50C-407E-A947-70E740481C1C}">
                          <a14:useLocalDpi xmlns:a14="http://schemas.microsoft.com/office/drawing/2010/main" val="0"/>
                        </a:ext>
                      </a:extLst>
                    </a:blip>
                    <a:stretch>
                      <a:fillRect/>
                    </a:stretch>
                  </pic:blipFill>
                  <pic:spPr>
                    <a:xfrm>
                      <a:off x="0" y="0"/>
                      <a:ext cx="5966221" cy="4119708"/>
                    </a:xfrm>
                    <a:prstGeom prst="rect">
                      <a:avLst/>
                    </a:prstGeom>
                  </pic:spPr>
                </pic:pic>
              </a:graphicData>
            </a:graphic>
          </wp:inline>
        </w:drawing>
      </w:r>
      <w:r>
        <w:rPr>
          <w:noProof/>
        </w:rPr>
        <w:lastRenderedPageBreak/>
        <w:drawing>
          <wp:inline distT="0" distB="0" distL="0" distR="0" wp14:anchorId="0410FD01" wp14:editId="7E3ACBE5">
            <wp:extent cx="5798191" cy="36804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78">
                      <a:extLst>
                        <a:ext uri="{28A0092B-C50C-407E-A947-70E740481C1C}">
                          <a14:useLocalDpi xmlns:a14="http://schemas.microsoft.com/office/drawing/2010/main" val="0"/>
                        </a:ext>
                      </a:extLst>
                    </a:blip>
                    <a:stretch>
                      <a:fillRect/>
                    </a:stretch>
                  </pic:blipFill>
                  <pic:spPr>
                    <a:xfrm>
                      <a:off x="0" y="0"/>
                      <a:ext cx="5805415" cy="3685046"/>
                    </a:xfrm>
                    <a:prstGeom prst="rect">
                      <a:avLst/>
                    </a:prstGeom>
                  </pic:spPr>
                </pic:pic>
              </a:graphicData>
            </a:graphic>
          </wp:inline>
        </w:drawing>
      </w:r>
      <w:r>
        <w:rPr>
          <w:noProof/>
        </w:rPr>
        <w:drawing>
          <wp:inline distT="0" distB="0" distL="0" distR="0" wp14:anchorId="586C69E9" wp14:editId="2B15657D">
            <wp:extent cx="5859780" cy="4114492"/>
            <wp:effectExtent l="0" t="0" r="762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9">
                      <a:extLst>
                        <a:ext uri="{28A0092B-C50C-407E-A947-70E740481C1C}">
                          <a14:useLocalDpi xmlns:a14="http://schemas.microsoft.com/office/drawing/2010/main" val="0"/>
                        </a:ext>
                      </a:extLst>
                    </a:blip>
                    <a:stretch>
                      <a:fillRect/>
                    </a:stretch>
                  </pic:blipFill>
                  <pic:spPr>
                    <a:xfrm>
                      <a:off x="0" y="0"/>
                      <a:ext cx="5867671" cy="4120032"/>
                    </a:xfrm>
                    <a:prstGeom prst="rect">
                      <a:avLst/>
                    </a:prstGeom>
                  </pic:spPr>
                </pic:pic>
              </a:graphicData>
            </a:graphic>
          </wp:inline>
        </w:drawing>
      </w:r>
      <w:r w:rsidR="0036460F">
        <w:rPr>
          <w:noProof/>
        </w:rPr>
        <w:lastRenderedPageBreak/>
        <w:drawing>
          <wp:anchor distT="0" distB="0" distL="114300" distR="114300" simplePos="0" relativeHeight="251659264" behindDoc="1" locked="0" layoutInCell="1" allowOverlap="1" wp14:anchorId="337A7F56" wp14:editId="36399C97">
            <wp:simplePos x="0" y="0"/>
            <wp:positionH relativeFrom="margin">
              <wp:align>center</wp:align>
            </wp:positionH>
            <wp:positionV relativeFrom="paragraph">
              <wp:posOffset>4194810</wp:posOffset>
            </wp:positionV>
            <wp:extent cx="6065520" cy="3839845"/>
            <wp:effectExtent l="0" t="0" r="0" b="8255"/>
            <wp:wrapTight wrapText="bothSides">
              <wp:wrapPolygon edited="0">
                <wp:start x="6377" y="0"/>
                <wp:lineTo x="1899" y="857"/>
                <wp:lineTo x="611" y="1286"/>
                <wp:lineTo x="611" y="2679"/>
                <wp:lineTo x="950" y="3536"/>
                <wp:lineTo x="1289" y="3536"/>
                <wp:lineTo x="204" y="4072"/>
                <wp:lineTo x="68" y="4286"/>
                <wp:lineTo x="68" y="5680"/>
                <wp:lineTo x="136" y="7823"/>
                <wp:lineTo x="339" y="8680"/>
                <wp:lineTo x="611" y="8680"/>
                <wp:lineTo x="611" y="9752"/>
                <wp:lineTo x="882" y="10395"/>
                <wp:lineTo x="1289" y="10395"/>
                <wp:lineTo x="814" y="10823"/>
                <wp:lineTo x="882" y="11038"/>
                <wp:lineTo x="2239" y="12109"/>
                <wp:lineTo x="2239" y="14681"/>
                <wp:lineTo x="3392" y="15538"/>
                <wp:lineTo x="4477" y="15538"/>
                <wp:lineTo x="4342" y="17253"/>
                <wp:lineTo x="4410" y="19182"/>
                <wp:lineTo x="8412" y="20682"/>
                <wp:lineTo x="8887" y="20682"/>
                <wp:lineTo x="8412" y="21111"/>
                <wp:lineTo x="8548" y="21432"/>
                <wp:lineTo x="11397" y="21539"/>
                <wp:lineTo x="12550" y="21539"/>
                <wp:lineTo x="14382" y="21432"/>
                <wp:lineTo x="14178" y="21003"/>
                <wp:lineTo x="11601" y="19075"/>
                <wp:lineTo x="11533" y="17253"/>
                <wp:lineTo x="18045" y="17253"/>
                <wp:lineTo x="20487" y="16824"/>
                <wp:lineTo x="20420" y="12109"/>
                <wp:lineTo x="20691" y="12109"/>
                <wp:lineTo x="21437" y="10823"/>
                <wp:lineTo x="21505" y="1072"/>
                <wp:lineTo x="19198" y="429"/>
                <wp:lineTo x="15739" y="0"/>
                <wp:lineTo x="6377"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80">
                      <a:extLst>
                        <a:ext uri="{28A0092B-C50C-407E-A947-70E740481C1C}">
                          <a14:useLocalDpi xmlns:a14="http://schemas.microsoft.com/office/drawing/2010/main" val="0"/>
                        </a:ext>
                      </a:extLst>
                    </a:blip>
                    <a:stretch>
                      <a:fillRect/>
                    </a:stretch>
                  </pic:blipFill>
                  <pic:spPr>
                    <a:xfrm>
                      <a:off x="0" y="0"/>
                      <a:ext cx="6065520" cy="3839845"/>
                    </a:xfrm>
                    <a:prstGeom prst="rect">
                      <a:avLst/>
                    </a:prstGeom>
                  </pic:spPr>
                </pic:pic>
              </a:graphicData>
            </a:graphic>
            <wp14:sizeRelH relativeFrom="margin">
              <wp14:pctWidth>0</wp14:pctWidth>
            </wp14:sizeRelH>
          </wp:anchor>
        </w:drawing>
      </w:r>
      <w:r>
        <w:rPr>
          <w:noProof/>
        </w:rPr>
        <w:drawing>
          <wp:inline distT="0" distB="0" distL="0" distR="0" wp14:anchorId="631AAA5A" wp14:editId="5FBB7FD8">
            <wp:extent cx="5767705" cy="3665220"/>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1">
                      <a:extLst>
                        <a:ext uri="{28A0092B-C50C-407E-A947-70E740481C1C}">
                          <a14:useLocalDpi xmlns:a14="http://schemas.microsoft.com/office/drawing/2010/main" val="0"/>
                        </a:ext>
                      </a:extLst>
                    </a:blip>
                    <a:stretch>
                      <a:fillRect/>
                    </a:stretch>
                  </pic:blipFill>
                  <pic:spPr>
                    <a:xfrm>
                      <a:off x="0" y="0"/>
                      <a:ext cx="5775918" cy="3670439"/>
                    </a:xfrm>
                    <a:prstGeom prst="rect">
                      <a:avLst/>
                    </a:prstGeom>
                  </pic:spPr>
                </pic:pic>
              </a:graphicData>
            </a:graphic>
          </wp:inline>
        </w:drawing>
      </w:r>
      <w:r>
        <w:rPr>
          <w:noProof/>
        </w:rPr>
        <w:lastRenderedPageBreak/>
        <w:drawing>
          <wp:inline distT="0" distB="0" distL="0" distR="0" wp14:anchorId="611D9AA9" wp14:editId="6613D7E9">
            <wp:extent cx="5989320" cy="3839913"/>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82">
                      <a:extLst>
                        <a:ext uri="{28A0092B-C50C-407E-A947-70E740481C1C}">
                          <a14:useLocalDpi xmlns:a14="http://schemas.microsoft.com/office/drawing/2010/main" val="0"/>
                        </a:ext>
                      </a:extLst>
                    </a:blip>
                    <a:stretch>
                      <a:fillRect/>
                    </a:stretch>
                  </pic:blipFill>
                  <pic:spPr>
                    <a:xfrm>
                      <a:off x="0" y="0"/>
                      <a:ext cx="5991689" cy="3841432"/>
                    </a:xfrm>
                    <a:prstGeom prst="rect">
                      <a:avLst/>
                    </a:prstGeom>
                  </pic:spPr>
                </pic:pic>
              </a:graphicData>
            </a:graphic>
          </wp:inline>
        </w:drawing>
      </w:r>
      <w:r>
        <w:rPr>
          <w:noProof/>
        </w:rPr>
        <w:drawing>
          <wp:inline distT="0" distB="0" distL="0" distR="0" wp14:anchorId="280FDEBD" wp14:editId="4924E80B">
            <wp:extent cx="6103620" cy="411414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83">
                      <a:extLst>
                        <a:ext uri="{28A0092B-C50C-407E-A947-70E740481C1C}">
                          <a14:useLocalDpi xmlns:a14="http://schemas.microsoft.com/office/drawing/2010/main" val="0"/>
                        </a:ext>
                      </a:extLst>
                    </a:blip>
                    <a:stretch>
                      <a:fillRect/>
                    </a:stretch>
                  </pic:blipFill>
                  <pic:spPr>
                    <a:xfrm>
                      <a:off x="0" y="0"/>
                      <a:ext cx="6130905" cy="4132532"/>
                    </a:xfrm>
                    <a:prstGeom prst="rect">
                      <a:avLst/>
                    </a:prstGeom>
                  </pic:spPr>
                </pic:pic>
              </a:graphicData>
            </a:graphic>
          </wp:inline>
        </w:drawing>
      </w:r>
      <w:r>
        <w:rPr>
          <w:noProof/>
        </w:rPr>
        <w:lastRenderedPageBreak/>
        <w:drawing>
          <wp:inline distT="0" distB="0" distL="0" distR="0" wp14:anchorId="631508E0" wp14:editId="104CDC5B">
            <wp:extent cx="6187440" cy="3840414"/>
            <wp:effectExtent l="0" t="0" r="381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84">
                      <a:extLst>
                        <a:ext uri="{28A0092B-C50C-407E-A947-70E740481C1C}">
                          <a14:useLocalDpi xmlns:a14="http://schemas.microsoft.com/office/drawing/2010/main" val="0"/>
                        </a:ext>
                      </a:extLst>
                    </a:blip>
                    <a:stretch>
                      <a:fillRect/>
                    </a:stretch>
                  </pic:blipFill>
                  <pic:spPr>
                    <a:xfrm>
                      <a:off x="0" y="0"/>
                      <a:ext cx="6199477" cy="3847885"/>
                    </a:xfrm>
                    <a:prstGeom prst="rect">
                      <a:avLst/>
                    </a:prstGeom>
                  </pic:spPr>
                </pic:pic>
              </a:graphicData>
            </a:graphic>
          </wp:inline>
        </w:drawing>
      </w:r>
      <w:r>
        <w:rPr>
          <w:noProof/>
        </w:rPr>
        <w:drawing>
          <wp:inline distT="0" distB="0" distL="0" distR="0" wp14:anchorId="2E807A21" wp14:editId="10C15CA4">
            <wp:extent cx="6195060" cy="3840257"/>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85">
                      <a:extLst>
                        <a:ext uri="{28A0092B-C50C-407E-A947-70E740481C1C}">
                          <a14:useLocalDpi xmlns:a14="http://schemas.microsoft.com/office/drawing/2010/main" val="0"/>
                        </a:ext>
                      </a:extLst>
                    </a:blip>
                    <a:stretch>
                      <a:fillRect/>
                    </a:stretch>
                  </pic:blipFill>
                  <pic:spPr>
                    <a:xfrm>
                      <a:off x="0" y="0"/>
                      <a:ext cx="6204730" cy="3846252"/>
                    </a:xfrm>
                    <a:prstGeom prst="rect">
                      <a:avLst/>
                    </a:prstGeom>
                  </pic:spPr>
                </pic:pic>
              </a:graphicData>
            </a:graphic>
          </wp:inline>
        </w:drawing>
      </w:r>
      <w:r>
        <w:rPr>
          <w:noProof/>
        </w:rPr>
        <w:lastRenderedPageBreak/>
        <w:drawing>
          <wp:inline distT="0" distB="0" distL="0" distR="0" wp14:anchorId="76137291" wp14:editId="0C2F7C4C">
            <wp:extent cx="6355080" cy="3839914"/>
            <wp:effectExtent l="0" t="0" r="762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6">
                      <a:extLst>
                        <a:ext uri="{28A0092B-C50C-407E-A947-70E740481C1C}">
                          <a14:useLocalDpi xmlns:a14="http://schemas.microsoft.com/office/drawing/2010/main" val="0"/>
                        </a:ext>
                      </a:extLst>
                    </a:blip>
                    <a:stretch>
                      <a:fillRect/>
                    </a:stretch>
                  </pic:blipFill>
                  <pic:spPr>
                    <a:xfrm>
                      <a:off x="0" y="0"/>
                      <a:ext cx="6357958" cy="3841653"/>
                    </a:xfrm>
                    <a:prstGeom prst="rect">
                      <a:avLst/>
                    </a:prstGeom>
                  </pic:spPr>
                </pic:pic>
              </a:graphicData>
            </a:graphic>
          </wp:inline>
        </w:drawing>
      </w:r>
      <w:r>
        <w:rPr>
          <w:noProof/>
        </w:rPr>
        <w:drawing>
          <wp:inline distT="0" distB="0" distL="0" distR="0" wp14:anchorId="3AF3B336" wp14:editId="42B5D514">
            <wp:extent cx="6263640" cy="3840376"/>
            <wp:effectExtent l="0" t="0" r="381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87">
                      <a:extLst>
                        <a:ext uri="{28A0092B-C50C-407E-A947-70E740481C1C}">
                          <a14:useLocalDpi xmlns:a14="http://schemas.microsoft.com/office/drawing/2010/main" val="0"/>
                        </a:ext>
                      </a:extLst>
                    </a:blip>
                    <a:stretch>
                      <a:fillRect/>
                    </a:stretch>
                  </pic:blipFill>
                  <pic:spPr>
                    <a:xfrm>
                      <a:off x="0" y="0"/>
                      <a:ext cx="6282022" cy="3851647"/>
                    </a:xfrm>
                    <a:prstGeom prst="rect">
                      <a:avLst/>
                    </a:prstGeom>
                  </pic:spPr>
                </pic:pic>
              </a:graphicData>
            </a:graphic>
          </wp:inline>
        </w:drawing>
      </w:r>
      <w:r>
        <w:rPr>
          <w:noProof/>
        </w:rPr>
        <w:lastRenderedPageBreak/>
        <w:drawing>
          <wp:inline distT="0" distB="0" distL="0" distR="0" wp14:anchorId="503D83D2" wp14:editId="3035D807">
            <wp:extent cx="6324600" cy="3839890"/>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88">
                      <a:extLst>
                        <a:ext uri="{28A0092B-C50C-407E-A947-70E740481C1C}">
                          <a14:useLocalDpi xmlns:a14="http://schemas.microsoft.com/office/drawing/2010/main" val="0"/>
                        </a:ext>
                      </a:extLst>
                    </a:blip>
                    <a:stretch>
                      <a:fillRect/>
                    </a:stretch>
                  </pic:blipFill>
                  <pic:spPr>
                    <a:xfrm>
                      <a:off x="0" y="0"/>
                      <a:ext cx="6326609" cy="3841110"/>
                    </a:xfrm>
                    <a:prstGeom prst="rect">
                      <a:avLst/>
                    </a:prstGeom>
                  </pic:spPr>
                </pic:pic>
              </a:graphicData>
            </a:graphic>
          </wp:inline>
        </w:drawing>
      </w:r>
      <w:r>
        <w:rPr>
          <w:noProof/>
        </w:rPr>
        <w:drawing>
          <wp:inline distT="0" distB="0" distL="0" distR="0" wp14:anchorId="35B94465" wp14:editId="5B43EFA8">
            <wp:extent cx="6324308" cy="345186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89">
                      <a:extLst>
                        <a:ext uri="{28A0092B-C50C-407E-A947-70E740481C1C}">
                          <a14:useLocalDpi xmlns:a14="http://schemas.microsoft.com/office/drawing/2010/main" val="0"/>
                        </a:ext>
                      </a:extLst>
                    </a:blip>
                    <a:stretch>
                      <a:fillRect/>
                    </a:stretch>
                  </pic:blipFill>
                  <pic:spPr>
                    <a:xfrm>
                      <a:off x="0" y="0"/>
                      <a:ext cx="6333756" cy="3457017"/>
                    </a:xfrm>
                    <a:prstGeom prst="rect">
                      <a:avLst/>
                    </a:prstGeom>
                  </pic:spPr>
                </pic:pic>
              </a:graphicData>
            </a:graphic>
          </wp:inline>
        </w:drawing>
      </w:r>
      <w:r>
        <w:rPr>
          <w:noProof/>
        </w:rPr>
        <w:lastRenderedPageBreak/>
        <w:drawing>
          <wp:inline distT="0" distB="0" distL="0" distR="0" wp14:anchorId="4A2AE7F0" wp14:editId="75819D48">
            <wp:extent cx="6256020" cy="3840308"/>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0">
                      <a:extLst>
                        <a:ext uri="{28A0092B-C50C-407E-A947-70E740481C1C}">
                          <a14:useLocalDpi xmlns:a14="http://schemas.microsoft.com/office/drawing/2010/main" val="0"/>
                        </a:ext>
                      </a:extLst>
                    </a:blip>
                    <a:stretch>
                      <a:fillRect/>
                    </a:stretch>
                  </pic:blipFill>
                  <pic:spPr>
                    <a:xfrm>
                      <a:off x="0" y="0"/>
                      <a:ext cx="6269137" cy="3848360"/>
                    </a:xfrm>
                    <a:prstGeom prst="rect">
                      <a:avLst/>
                    </a:prstGeom>
                  </pic:spPr>
                </pic:pic>
              </a:graphicData>
            </a:graphic>
          </wp:inline>
        </w:drawing>
      </w:r>
      <w:r>
        <w:rPr>
          <w:noProof/>
        </w:rPr>
        <w:drawing>
          <wp:inline distT="0" distB="0" distL="0" distR="0" wp14:anchorId="79C2A477" wp14:editId="7C2960DE">
            <wp:extent cx="6339840" cy="3839913"/>
            <wp:effectExtent l="0" t="0" r="381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91">
                      <a:extLst>
                        <a:ext uri="{28A0092B-C50C-407E-A947-70E740481C1C}">
                          <a14:useLocalDpi xmlns:a14="http://schemas.microsoft.com/office/drawing/2010/main" val="0"/>
                        </a:ext>
                      </a:extLst>
                    </a:blip>
                    <a:stretch>
                      <a:fillRect/>
                    </a:stretch>
                  </pic:blipFill>
                  <pic:spPr>
                    <a:xfrm>
                      <a:off x="0" y="0"/>
                      <a:ext cx="6343134" cy="3841908"/>
                    </a:xfrm>
                    <a:prstGeom prst="rect">
                      <a:avLst/>
                    </a:prstGeom>
                  </pic:spPr>
                </pic:pic>
              </a:graphicData>
            </a:graphic>
          </wp:inline>
        </w:drawing>
      </w:r>
      <w:r>
        <w:rPr>
          <w:noProof/>
        </w:rPr>
        <w:lastRenderedPageBreak/>
        <w:drawing>
          <wp:inline distT="0" distB="0" distL="0" distR="0" wp14:anchorId="30AAA686" wp14:editId="69633B21">
            <wp:extent cx="6499860" cy="3839914"/>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2">
                      <a:extLst>
                        <a:ext uri="{28A0092B-C50C-407E-A947-70E740481C1C}">
                          <a14:useLocalDpi xmlns:a14="http://schemas.microsoft.com/office/drawing/2010/main" val="0"/>
                        </a:ext>
                      </a:extLst>
                    </a:blip>
                    <a:stretch>
                      <a:fillRect/>
                    </a:stretch>
                  </pic:blipFill>
                  <pic:spPr>
                    <a:xfrm>
                      <a:off x="0" y="0"/>
                      <a:ext cx="6502453" cy="3841446"/>
                    </a:xfrm>
                    <a:prstGeom prst="rect">
                      <a:avLst/>
                    </a:prstGeom>
                  </pic:spPr>
                </pic:pic>
              </a:graphicData>
            </a:graphic>
          </wp:inline>
        </w:drawing>
      </w:r>
      <w:r>
        <w:rPr>
          <w:noProof/>
        </w:rPr>
        <w:drawing>
          <wp:inline distT="0" distB="0" distL="0" distR="0" wp14:anchorId="622CD792" wp14:editId="146DDDB1">
            <wp:extent cx="6362700" cy="3839914"/>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93">
                      <a:extLst>
                        <a:ext uri="{28A0092B-C50C-407E-A947-70E740481C1C}">
                          <a14:useLocalDpi xmlns:a14="http://schemas.microsoft.com/office/drawing/2010/main" val="0"/>
                        </a:ext>
                      </a:extLst>
                    </a:blip>
                    <a:stretch>
                      <a:fillRect/>
                    </a:stretch>
                  </pic:blipFill>
                  <pic:spPr>
                    <a:xfrm>
                      <a:off x="0" y="0"/>
                      <a:ext cx="6365010" cy="3841308"/>
                    </a:xfrm>
                    <a:prstGeom prst="rect">
                      <a:avLst/>
                    </a:prstGeom>
                  </pic:spPr>
                </pic:pic>
              </a:graphicData>
            </a:graphic>
          </wp:inline>
        </w:drawing>
      </w:r>
      <w:r>
        <w:rPr>
          <w:noProof/>
        </w:rPr>
        <w:lastRenderedPageBreak/>
        <w:drawing>
          <wp:inline distT="0" distB="0" distL="0" distR="0" wp14:anchorId="386EBDDE" wp14:editId="1CDF9C51">
            <wp:extent cx="6339840" cy="3840183"/>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94">
                      <a:extLst>
                        <a:ext uri="{28A0092B-C50C-407E-A947-70E740481C1C}">
                          <a14:useLocalDpi xmlns:a14="http://schemas.microsoft.com/office/drawing/2010/main" val="0"/>
                        </a:ext>
                      </a:extLst>
                    </a:blip>
                    <a:stretch>
                      <a:fillRect/>
                    </a:stretch>
                  </pic:blipFill>
                  <pic:spPr>
                    <a:xfrm>
                      <a:off x="0" y="0"/>
                      <a:ext cx="6343121" cy="3842170"/>
                    </a:xfrm>
                    <a:prstGeom prst="rect">
                      <a:avLst/>
                    </a:prstGeom>
                  </pic:spPr>
                </pic:pic>
              </a:graphicData>
            </a:graphic>
          </wp:inline>
        </w:drawing>
      </w:r>
      <w:r>
        <w:rPr>
          <w:noProof/>
        </w:rPr>
        <w:drawing>
          <wp:inline distT="0" distB="0" distL="0" distR="0" wp14:anchorId="64577488" wp14:editId="17CBC7F3">
            <wp:extent cx="6309360" cy="4114229"/>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95">
                      <a:extLst>
                        <a:ext uri="{28A0092B-C50C-407E-A947-70E740481C1C}">
                          <a14:useLocalDpi xmlns:a14="http://schemas.microsoft.com/office/drawing/2010/main" val="0"/>
                        </a:ext>
                      </a:extLst>
                    </a:blip>
                    <a:stretch>
                      <a:fillRect/>
                    </a:stretch>
                  </pic:blipFill>
                  <pic:spPr>
                    <a:xfrm>
                      <a:off x="0" y="0"/>
                      <a:ext cx="6310825" cy="4115184"/>
                    </a:xfrm>
                    <a:prstGeom prst="rect">
                      <a:avLst/>
                    </a:prstGeom>
                  </pic:spPr>
                </pic:pic>
              </a:graphicData>
            </a:graphic>
          </wp:inline>
        </w:drawing>
      </w:r>
      <w:r>
        <w:rPr>
          <w:noProof/>
        </w:rPr>
        <w:lastRenderedPageBreak/>
        <w:drawing>
          <wp:inline distT="0" distB="0" distL="0" distR="0" wp14:anchorId="4DCADC6F" wp14:editId="5FCDED4F">
            <wp:extent cx="6385560" cy="4114780"/>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96">
                      <a:extLst>
                        <a:ext uri="{28A0092B-C50C-407E-A947-70E740481C1C}">
                          <a14:useLocalDpi xmlns:a14="http://schemas.microsoft.com/office/drawing/2010/main" val="0"/>
                        </a:ext>
                      </a:extLst>
                    </a:blip>
                    <a:stretch>
                      <a:fillRect/>
                    </a:stretch>
                  </pic:blipFill>
                  <pic:spPr>
                    <a:xfrm>
                      <a:off x="0" y="0"/>
                      <a:ext cx="6395143" cy="4120955"/>
                    </a:xfrm>
                    <a:prstGeom prst="rect">
                      <a:avLst/>
                    </a:prstGeom>
                  </pic:spPr>
                </pic:pic>
              </a:graphicData>
            </a:graphic>
          </wp:inline>
        </w:drawing>
      </w:r>
      <w:r>
        <w:rPr>
          <w:noProof/>
        </w:rPr>
        <w:drawing>
          <wp:inline distT="0" distB="0" distL="0" distR="0" wp14:anchorId="50E6F04F" wp14:editId="51A19A1E">
            <wp:extent cx="6422685" cy="33756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7">
                      <a:extLst>
                        <a:ext uri="{28A0092B-C50C-407E-A947-70E740481C1C}">
                          <a14:useLocalDpi xmlns:a14="http://schemas.microsoft.com/office/drawing/2010/main" val="0"/>
                        </a:ext>
                      </a:extLst>
                    </a:blip>
                    <a:stretch>
                      <a:fillRect/>
                    </a:stretch>
                  </pic:blipFill>
                  <pic:spPr>
                    <a:xfrm>
                      <a:off x="0" y="0"/>
                      <a:ext cx="6447752" cy="3388835"/>
                    </a:xfrm>
                    <a:prstGeom prst="rect">
                      <a:avLst/>
                    </a:prstGeom>
                  </pic:spPr>
                </pic:pic>
              </a:graphicData>
            </a:graphic>
          </wp:inline>
        </w:drawing>
      </w:r>
      <w:r>
        <w:rPr>
          <w:noProof/>
        </w:rPr>
        <w:lastRenderedPageBreak/>
        <w:drawing>
          <wp:inline distT="0" distB="0" distL="0" distR="0" wp14:anchorId="344B4252" wp14:editId="1C810E6E">
            <wp:extent cx="6408420" cy="438877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98">
                      <a:extLst>
                        <a:ext uri="{28A0092B-C50C-407E-A947-70E740481C1C}">
                          <a14:useLocalDpi xmlns:a14="http://schemas.microsoft.com/office/drawing/2010/main" val="0"/>
                        </a:ext>
                      </a:extLst>
                    </a:blip>
                    <a:stretch>
                      <a:fillRect/>
                    </a:stretch>
                  </pic:blipFill>
                  <pic:spPr>
                    <a:xfrm>
                      <a:off x="0" y="0"/>
                      <a:ext cx="6415634" cy="4393712"/>
                    </a:xfrm>
                    <a:prstGeom prst="rect">
                      <a:avLst/>
                    </a:prstGeom>
                  </pic:spPr>
                </pic:pic>
              </a:graphicData>
            </a:graphic>
          </wp:inline>
        </w:drawing>
      </w:r>
      <w:r>
        <w:rPr>
          <w:noProof/>
        </w:rPr>
        <w:drawing>
          <wp:inline distT="0" distB="0" distL="0" distR="0" wp14:anchorId="0863DC88" wp14:editId="75D5152B">
            <wp:extent cx="6408420" cy="34061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99">
                      <a:extLst>
                        <a:ext uri="{28A0092B-C50C-407E-A947-70E740481C1C}">
                          <a14:useLocalDpi xmlns:a14="http://schemas.microsoft.com/office/drawing/2010/main" val="0"/>
                        </a:ext>
                      </a:extLst>
                    </a:blip>
                    <a:stretch>
                      <a:fillRect/>
                    </a:stretch>
                  </pic:blipFill>
                  <pic:spPr>
                    <a:xfrm>
                      <a:off x="0" y="0"/>
                      <a:ext cx="6408772" cy="3406327"/>
                    </a:xfrm>
                    <a:prstGeom prst="rect">
                      <a:avLst/>
                    </a:prstGeom>
                  </pic:spPr>
                </pic:pic>
              </a:graphicData>
            </a:graphic>
          </wp:inline>
        </w:drawing>
      </w:r>
      <w:r>
        <w:rPr>
          <w:noProof/>
        </w:rPr>
        <w:lastRenderedPageBreak/>
        <w:drawing>
          <wp:inline distT="0" distB="0" distL="0" distR="0" wp14:anchorId="5149C36E" wp14:editId="20969FFA">
            <wp:extent cx="6423660" cy="4114256"/>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00">
                      <a:extLst>
                        <a:ext uri="{28A0092B-C50C-407E-A947-70E740481C1C}">
                          <a14:useLocalDpi xmlns:a14="http://schemas.microsoft.com/office/drawing/2010/main" val="0"/>
                        </a:ext>
                      </a:extLst>
                    </a:blip>
                    <a:stretch>
                      <a:fillRect/>
                    </a:stretch>
                  </pic:blipFill>
                  <pic:spPr>
                    <a:xfrm>
                      <a:off x="0" y="0"/>
                      <a:ext cx="6427067" cy="4116438"/>
                    </a:xfrm>
                    <a:prstGeom prst="rect">
                      <a:avLst/>
                    </a:prstGeom>
                  </pic:spPr>
                </pic:pic>
              </a:graphicData>
            </a:graphic>
          </wp:inline>
        </w:drawing>
      </w:r>
      <w:r>
        <w:rPr>
          <w:noProof/>
        </w:rPr>
        <w:drawing>
          <wp:inline distT="0" distB="0" distL="0" distR="0" wp14:anchorId="1629F0F0" wp14:editId="1739A946">
            <wp:extent cx="6431280" cy="3413760"/>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01">
                      <a:extLst>
                        <a:ext uri="{28A0092B-C50C-407E-A947-70E740481C1C}">
                          <a14:useLocalDpi xmlns:a14="http://schemas.microsoft.com/office/drawing/2010/main" val="0"/>
                        </a:ext>
                      </a:extLst>
                    </a:blip>
                    <a:stretch>
                      <a:fillRect/>
                    </a:stretch>
                  </pic:blipFill>
                  <pic:spPr>
                    <a:xfrm>
                      <a:off x="0" y="0"/>
                      <a:ext cx="6432009" cy="3414147"/>
                    </a:xfrm>
                    <a:prstGeom prst="rect">
                      <a:avLst/>
                    </a:prstGeom>
                  </pic:spPr>
                </pic:pic>
              </a:graphicData>
            </a:graphic>
          </wp:inline>
        </w:drawing>
      </w:r>
      <w:r>
        <w:rPr>
          <w:noProof/>
        </w:rPr>
        <w:lastRenderedPageBreak/>
        <w:drawing>
          <wp:inline distT="0" distB="0" distL="0" distR="0" wp14:anchorId="244FA4DC" wp14:editId="76630A44">
            <wp:extent cx="6560820" cy="4297341"/>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02">
                      <a:extLst>
                        <a:ext uri="{28A0092B-C50C-407E-A947-70E740481C1C}">
                          <a14:useLocalDpi xmlns:a14="http://schemas.microsoft.com/office/drawing/2010/main" val="0"/>
                        </a:ext>
                      </a:extLst>
                    </a:blip>
                    <a:stretch>
                      <a:fillRect/>
                    </a:stretch>
                  </pic:blipFill>
                  <pic:spPr>
                    <a:xfrm>
                      <a:off x="0" y="0"/>
                      <a:ext cx="6567213" cy="4301528"/>
                    </a:xfrm>
                    <a:prstGeom prst="rect">
                      <a:avLst/>
                    </a:prstGeom>
                  </pic:spPr>
                </pic:pic>
              </a:graphicData>
            </a:graphic>
          </wp:inline>
        </w:drawing>
      </w:r>
      <w:r>
        <w:rPr>
          <w:noProof/>
        </w:rPr>
        <w:drawing>
          <wp:inline distT="0" distB="0" distL="0" distR="0" wp14:anchorId="7003D772" wp14:editId="3B69DC56">
            <wp:extent cx="6398290" cy="313182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03">
                      <a:extLst>
                        <a:ext uri="{28A0092B-C50C-407E-A947-70E740481C1C}">
                          <a14:useLocalDpi xmlns:a14="http://schemas.microsoft.com/office/drawing/2010/main" val="0"/>
                        </a:ext>
                      </a:extLst>
                    </a:blip>
                    <a:stretch>
                      <a:fillRect/>
                    </a:stretch>
                  </pic:blipFill>
                  <pic:spPr>
                    <a:xfrm>
                      <a:off x="0" y="0"/>
                      <a:ext cx="6411869" cy="3138467"/>
                    </a:xfrm>
                    <a:prstGeom prst="rect">
                      <a:avLst/>
                    </a:prstGeom>
                  </pic:spPr>
                </pic:pic>
              </a:graphicData>
            </a:graphic>
          </wp:inline>
        </w:drawing>
      </w:r>
      <w:r>
        <w:rPr>
          <w:noProof/>
        </w:rPr>
        <w:lastRenderedPageBreak/>
        <w:drawing>
          <wp:inline distT="0" distB="0" distL="0" distR="0" wp14:anchorId="1948E4B0" wp14:editId="6943B428">
            <wp:extent cx="6499860" cy="43890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04">
                      <a:extLst>
                        <a:ext uri="{28A0092B-C50C-407E-A947-70E740481C1C}">
                          <a14:useLocalDpi xmlns:a14="http://schemas.microsoft.com/office/drawing/2010/main" val="0"/>
                        </a:ext>
                      </a:extLst>
                    </a:blip>
                    <a:stretch>
                      <a:fillRect/>
                    </a:stretch>
                  </pic:blipFill>
                  <pic:spPr>
                    <a:xfrm>
                      <a:off x="0" y="0"/>
                      <a:ext cx="6524038" cy="4405391"/>
                    </a:xfrm>
                    <a:prstGeom prst="rect">
                      <a:avLst/>
                    </a:prstGeom>
                  </pic:spPr>
                </pic:pic>
              </a:graphicData>
            </a:graphic>
          </wp:inline>
        </w:drawing>
      </w:r>
    </w:p>
    <w:p w14:paraId="6404D709" w14:textId="77777777" w:rsidR="008E06EF" w:rsidRDefault="008E06EF" w:rsidP="00EF7358">
      <w:pPr>
        <w:pStyle w:val="Text"/>
      </w:pPr>
    </w:p>
    <w:p w14:paraId="351A6015" w14:textId="77777777" w:rsidR="00216598" w:rsidRPr="00216598" w:rsidRDefault="00216598" w:rsidP="00216598">
      <w:pPr>
        <w:pStyle w:val="Text"/>
        <w:rPr>
          <w:rFonts w:ascii="Times New Roman" w:hAnsi="Times New Roman" w:cs="Times New Roman"/>
          <w:b/>
          <w:bCs/>
          <w:color w:val="595959" w:themeColor="text1" w:themeTint="A6"/>
          <w:sz w:val="32"/>
        </w:rPr>
      </w:pPr>
      <w:r w:rsidRPr="00216598">
        <w:rPr>
          <w:rFonts w:ascii="Times New Roman" w:hAnsi="Times New Roman" w:cs="Times New Roman"/>
          <w:b/>
          <w:bCs/>
          <w:color w:val="595959" w:themeColor="text1" w:themeTint="A6"/>
          <w:sz w:val="32"/>
        </w:rPr>
        <w:t>Bivariate Analysis:</w:t>
      </w:r>
    </w:p>
    <w:p w14:paraId="4FE4E8AF" w14:textId="77777777" w:rsidR="00216598" w:rsidRPr="00216598" w:rsidRDefault="00216598" w:rsidP="00216598">
      <w:pPr>
        <w:pStyle w:val="Text"/>
        <w:rPr>
          <w:rFonts w:ascii="Times New Roman" w:hAnsi="Times New Roman" w:cs="Times New Roman"/>
          <w:color w:val="595959" w:themeColor="text1" w:themeTint="A6"/>
          <w:szCs w:val="24"/>
        </w:rPr>
      </w:pPr>
    </w:p>
    <w:p w14:paraId="1BBF605C"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I performed bivariate analysis using count plots again and changing the hue format. Please refer the code and the outputs in GIF formats below.</w:t>
      </w:r>
    </w:p>
    <w:p w14:paraId="17E07AA6" w14:textId="77777777" w:rsidR="00216598" w:rsidRPr="00216598" w:rsidRDefault="00216598" w:rsidP="00216598">
      <w:pPr>
        <w:pStyle w:val="Text"/>
        <w:rPr>
          <w:rFonts w:ascii="Times New Roman" w:hAnsi="Times New Roman" w:cs="Times New Roman"/>
          <w:color w:val="595959" w:themeColor="text1" w:themeTint="A6"/>
          <w:szCs w:val="24"/>
        </w:rPr>
      </w:pPr>
    </w:p>
    <w:p w14:paraId="19CDE1E3"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Code:</w:t>
      </w:r>
    </w:p>
    <w:p w14:paraId="0A5F820E" w14:textId="77777777" w:rsidR="00216598" w:rsidRPr="00216598" w:rsidRDefault="00216598" w:rsidP="00216598">
      <w:pPr>
        <w:pStyle w:val="Text"/>
        <w:rPr>
          <w:rFonts w:ascii="Times New Roman" w:hAnsi="Times New Roman" w:cs="Times New Roman"/>
          <w:color w:val="595959" w:themeColor="text1" w:themeTint="A6"/>
          <w:szCs w:val="24"/>
        </w:rPr>
      </w:pPr>
    </w:p>
    <w:p w14:paraId="0D0D1C98"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drawing>
          <wp:inline distT="0" distB="0" distL="0" distR="0" wp14:anchorId="56A33CFF" wp14:editId="46E1912B">
            <wp:extent cx="5806440" cy="1882140"/>
            <wp:effectExtent l="0" t="0" r="381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7901" cy="1885855"/>
                    </a:xfrm>
                    <a:prstGeom prst="rect">
                      <a:avLst/>
                    </a:prstGeom>
                  </pic:spPr>
                </pic:pic>
              </a:graphicData>
            </a:graphic>
          </wp:inline>
        </w:drawing>
      </w:r>
    </w:p>
    <w:p w14:paraId="4B0EADF6" w14:textId="77777777" w:rsidR="00216598" w:rsidRPr="00216598" w:rsidRDefault="00216598" w:rsidP="00216598">
      <w:pPr>
        <w:pStyle w:val="Text"/>
        <w:rPr>
          <w:rFonts w:ascii="Times New Roman" w:hAnsi="Times New Roman" w:cs="Times New Roman"/>
          <w:color w:val="595959" w:themeColor="text1" w:themeTint="A6"/>
          <w:szCs w:val="24"/>
        </w:rPr>
      </w:pPr>
    </w:p>
    <w:p w14:paraId="0D349FCB"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Output:</w:t>
      </w:r>
    </w:p>
    <w:p w14:paraId="36E2F807" w14:textId="77777777" w:rsidR="00216598" w:rsidRPr="00216598" w:rsidRDefault="00216598" w:rsidP="00216598">
      <w:pPr>
        <w:pStyle w:val="Text"/>
        <w:rPr>
          <w:rFonts w:ascii="Times New Roman" w:hAnsi="Times New Roman" w:cs="Times New Roman"/>
          <w:color w:val="595959" w:themeColor="text1" w:themeTint="A6"/>
          <w:szCs w:val="24"/>
        </w:rPr>
      </w:pPr>
    </w:p>
    <w:p w14:paraId="3C51F0BF"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drawing>
          <wp:inline distT="0" distB="0" distL="0" distR="0" wp14:anchorId="627B9836" wp14:editId="3A8B27F5">
            <wp:extent cx="3366254" cy="402336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6">
                      <a:extLst>
                        <a:ext uri="{28A0092B-C50C-407E-A947-70E740481C1C}">
                          <a14:useLocalDpi xmlns:a14="http://schemas.microsoft.com/office/drawing/2010/main" val="0"/>
                        </a:ext>
                      </a:extLst>
                    </a:blip>
                    <a:stretch>
                      <a:fillRect/>
                    </a:stretch>
                  </pic:blipFill>
                  <pic:spPr>
                    <a:xfrm>
                      <a:off x="0" y="0"/>
                      <a:ext cx="3366254" cy="4023360"/>
                    </a:xfrm>
                    <a:prstGeom prst="rect">
                      <a:avLst/>
                    </a:prstGeom>
                  </pic:spPr>
                </pic:pic>
              </a:graphicData>
            </a:graphic>
          </wp:inline>
        </w:drawing>
      </w:r>
    </w:p>
    <w:p w14:paraId="2E8D9ED0"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Code:</w:t>
      </w:r>
    </w:p>
    <w:p w14:paraId="0A1259B9" w14:textId="77777777" w:rsidR="00216598" w:rsidRPr="00216598" w:rsidRDefault="00216598" w:rsidP="00216598">
      <w:pPr>
        <w:pStyle w:val="Text"/>
        <w:rPr>
          <w:rFonts w:ascii="Times New Roman" w:hAnsi="Times New Roman" w:cs="Times New Roman"/>
          <w:color w:val="595959" w:themeColor="text1" w:themeTint="A6"/>
          <w:szCs w:val="24"/>
        </w:rPr>
      </w:pPr>
    </w:p>
    <w:p w14:paraId="7D08BE9B"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drawing>
          <wp:inline distT="0" distB="0" distL="0" distR="0" wp14:anchorId="0788C1C4" wp14:editId="247E34ED">
            <wp:extent cx="5481320" cy="238125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1320" cy="2381250"/>
                    </a:xfrm>
                    <a:prstGeom prst="rect">
                      <a:avLst/>
                    </a:prstGeom>
                  </pic:spPr>
                </pic:pic>
              </a:graphicData>
            </a:graphic>
          </wp:inline>
        </w:drawing>
      </w:r>
    </w:p>
    <w:p w14:paraId="53854D8C" w14:textId="77777777" w:rsidR="00216598" w:rsidRPr="00216598" w:rsidRDefault="00216598" w:rsidP="00216598">
      <w:pPr>
        <w:pStyle w:val="Text"/>
        <w:rPr>
          <w:rFonts w:ascii="Times New Roman" w:hAnsi="Times New Roman" w:cs="Times New Roman"/>
          <w:color w:val="595959" w:themeColor="text1" w:themeTint="A6"/>
          <w:szCs w:val="24"/>
        </w:rPr>
      </w:pPr>
    </w:p>
    <w:p w14:paraId="2F5BB6A8" w14:textId="77777777" w:rsidR="00216598" w:rsidRDefault="00216598" w:rsidP="00216598">
      <w:pPr>
        <w:pStyle w:val="Text"/>
        <w:rPr>
          <w:rFonts w:ascii="Times New Roman" w:hAnsi="Times New Roman" w:cs="Times New Roman"/>
          <w:color w:val="595959" w:themeColor="text1" w:themeTint="A6"/>
          <w:szCs w:val="24"/>
        </w:rPr>
      </w:pPr>
    </w:p>
    <w:p w14:paraId="4A5C5B08" w14:textId="77777777" w:rsidR="00216598" w:rsidRDefault="00216598" w:rsidP="00216598">
      <w:pPr>
        <w:pStyle w:val="Text"/>
        <w:rPr>
          <w:rFonts w:ascii="Times New Roman" w:hAnsi="Times New Roman" w:cs="Times New Roman"/>
          <w:color w:val="595959" w:themeColor="text1" w:themeTint="A6"/>
          <w:szCs w:val="24"/>
        </w:rPr>
      </w:pPr>
    </w:p>
    <w:p w14:paraId="3BFCDCD6" w14:textId="6C7B1EE0"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lastRenderedPageBreak/>
        <w:t>Output:</w:t>
      </w:r>
    </w:p>
    <w:p w14:paraId="6EB0C393" w14:textId="77777777" w:rsidR="00216598" w:rsidRPr="00216598" w:rsidRDefault="00216598" w:rsidP="00216598">
      <w:pPr>
        <w:pStyle w:val="Text"/>
        <w:rPr>
          <w:rFonts w:ascii="Times New Roman" w:hAnsi="Times New Roman" w:cs="Times New Roman"/>
          <w:color w:val="595959" w:themeColor="text1" w:themeTint="A6"/>
          <w:szCs w:val="24"/>
        </w:rPr>
      </w:pPr>
    </w:p>
    <w:p w14:paraId="0E4BC356"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drawing>
          <wp:inline distT="0" distB="0" distL="0" distR="0" wp14:anchorId="18C12ED5" wp14:editId="462E66D6">
            <wp:extent cx="3748784" cy="4480560"/>
            <wp:effectExtent l="0" t="0" r="444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8">
                      <a:extLst>
                        <a:ext uri="{28A0092B-C50C-407E-A947-70E740481C1C}">
                          <a14:useLocalDpi xmlns:a14="http://schemas.microsoft.com/office/drawing/2010/main" val="0"/>
                        </a:ext>
                      </a:extLst>
                    </a:blip>
                    <a:stretch>
                      <a:fillRect/>
                    </a:stretch>
                  </pic:blipFill>
                  <pic:spPr>
                    <a:xfrm>
                      <a:off x="0" y="0"/>
                      <a:ext cx="3748784" cy="4480560"/>
                    </a:xfrm>
                    <a:prstGeom prst="rect">
                      <a:avLst/>
                    </a:prstGeom>
                  </pic:spPr>
                </pic:pic>
              </a:graphicData>
            </a:graphic>
          </wp:inline>
        </w:drawing>
      </w:r>
    </w:p>
    <w:p w14:paraId="0B916122" w14:textId="77777777" w:rsidR="00216598" w:rsidRPr="00216598" w:rsidRDefault="00216598" w:rsidP="00216598">
      <w:pPr>
        <w:pStyle w:val="Text"/>
        <w:rPr>
          <w:rFonts w:ascii="Times New Roman" w:hAnsi="Times New Roman" w:cs="Times New Roman"/>
          <w:color w:val="595959" w:themeColor="text1" w:themeTint="A6"/>
          <w:szCs w:val="24"/>
        </w:rPr>
      </w:pPr>
    </w:p>
    <w:p w14:paraId="6348133E" w14:textId="77777777" w:rsidR="00216598" w:rsidRPr="00216598" w:rsidRDefault="00216598" w:rsidP="00216598">
      <w:pPr>
        <w:pStyle w:val="Text"/>
        <w:rPr>
          <w:rFonts w:ascii="Times New Roman" w:hAnsi="Times New Roman" w:cs="Times New Roman"/>
          <w:color w:val="595959" w:themeColor="text1" w:themeTint="A6"/>
          <w:szCs w:val="24"/>
        </w:rPr>
      </w:pPr>
    </w:p>
    <w:p w14:paraId="5F170CB6" w14:textId="77777777" w:rsidR="00216598" w:rsidRPr="00216598" w:rsidRDefault="00216598" w:rsidP="00216598">
      <w:pPr>
        <w:pStyle w:val="Text"/>
        <w:rPr>
          <w:rFonts w:ascii="Times New Roman" w:hAnsi="Times New Roman" w:cs="Times New Roman"/>
          <w:color w:val="595959" w:themeColor="text1" w:themeTint="A6"/>
          <w:szCs w:val="24"/>
        </w:rPr>
      </w:pPr>
    </w:p>
    <w:p w14:paraId="124F7E22"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Code:</w:t>
      </w:r>
    </w:p>
    <w:p w14:paraId="0EA693EE" w14:textId="77777777" w:rsidR="00216598" w:rsidRPr="00216598" w:rsidRDefault="00216598" w:rsidP="00216598">
      <w:pPr>
        <w:pStyle w:val="Text"/>
        <w:rPr>
          <w:rFonts w:ascii="Times New Roman" w:hAnsi="Times New Roman" w:cs="Times New Roman"/>
          <w:color w:val="595959" w:themeColor="text1" w:themeTint="A6"/>
          <w:szCs w:val="24"/>
        </w:rPr>
      </w:pPr>
    </w:p>
    <w:p w14:paraId="2785C011"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drawing>
          <wp:inline distT="0" distB="0" distL="0" distR="0" wp14:anchorId="7D2C0830" wp14:editId="262D7D6F">
            <wp:extent cx="5814060" cy="18434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0736" cy="1848692"/>
                    </a:xfrm>
                    <a:prstGeom prst="rect">
                      <a:avLst/>
                    </a:prstGeom>
                  </pic:spPr>
                </pic:pic>
              </a:graphicData>
            </a:graphic>
          </wp:inline>
        </w:drawing>
      </w:r>
    </w:p>
    <w:p w14:paraId="51262544" w14:textId="77777777" w:rsidR="00216598" w:rsidRPr="00216598" w:rsidRDefault="00216598" w:rsidP="00216598">
      <w:pPr>
        <w:pStyle w:val="Text"/>
        <w:rPr>
          <w:rFonts w:ascii="Times New Roman" w:hAnsi="Times New Roman" w:cs="Times New Roman"/>
          <w:color w:val="595959" w:themeColor="text1" w:themeTint="A6"/>
          <w:szCs w:val="24"/>
        </w:rPr>
      </w:pPr>
    </w:p>
    <w:p w14:paraId="3F707A6B"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lastRenderedPageBreak/>
        <w:t>Output:</w:t>
      </w:r>
    </w:p>
    <w:p w14:paraId="5915371B" w14:textId="77777777" w:rsidR="00216598" w:rsidRPr="00216598" w:rsidRDefault="00216598" w:rsidP="00216598">
      <w:pPr>
        <w:pStyle w:val="Text"/>
        <w:rPr>
          <w:rFonts w:ascii="Times New Roman" w:hAnsi="Times New Roman" w:cs="Times New Roman"/>
          <w:color w:val="595959" w:themeColor="text1" w:themeTint="A6"/>
          <w:szCs w:val="24"/>
        </w:rPr>
      </w:pPr>
    </w:p>
    <w:p w14:paraId="1DEFF7A7"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drawing>
          <wp:inline distT="0" distB="0" distL="0" distR="0" wp14:anchorId="336C2C9E" wp14:editId="57F87AEB">
            <wp:extent cx="3748783" cy="448056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10">
                      <a:extLst>
                        <a:ext uri="{28A0092B-C50C-407E-A947-70E740481C1C}">
                          <a14:useLocalDpi xmlns:a14="http://schemas.microsoft.com/office/drawing/2010/main" val="0"/>
                        </a:ext>
                      </a:extLst>
                    </a:blip>
                    <a:stretch>
                      <a:fillRect/>
                    </a:stretch>
                  </pic:blipFill>
                  <pic:spPr>
                    <a:xfrm>
                      <a:off x="0" y="0"/>
                      <a:ext cx="3748783" cy="4480560"/>
                    </a:xfrm>
                    <a:prstGeom prst="rect">
                      <a:avLst/>
                    </a:prstGeom>
                  </pic:spPr>
                </pic:pic>
              </a:graphicData>
            </a:graphic>
          </wp:inline>
        </w:drawing>
      </w:r>
    </w:p>
    <w:p w14:paraId="19FC8A47" w14:textId="77777777" w:rsidR="00216598" w:rsidRPr="00216598" w:rsidRDefault="00216598" w:rsidP="00216598">
      <w:pPr>
        <w:pStyle w:val="Text"/>
        <w:rPr>
          <w:rFonts w:ascii="Times New Roman" w:hAnsi="Times New Roman" w:cs="Times New Roman"/>
          <w:color w:val="595959" w:themeColor="text1" w:themeTint="A6"/>
          <w:szCs w:val="24"/>
        </w:rPr>
      </w:pPr>
    </w:p>
    <w:p w14:paraId="085179A6" w14:textId="77777777" w:rsidR="00216598" w:rsidRPr="00216598" w:rsidRDefault="00216598" w:rsidP="00216598">
      <w:pPr>
        <w:pStyle w:val="Text"/>
        <w:rPr>
          <w:rFonts w:ascii="Times New Roman" w:hAnsi="Times New Roman" w:cs="Times New Roman"/>
          <w:color w:val="595959" w:themeColor="text1" w:themeTint="A6"/>
          <w:szCs w:val="24"/>
        </w:rPr>
      </w:pPr>
    </w:p>
    <w:p w14:paraId="38B47D18"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Then I performed Ordinal Encoding on all the object datatype columns before I could proceed with any kind of multivariate analysis.</w:t>
      </w:r>
    </w:p>
    <w:p w14:paraId="7F2FC680" w14:textId="77777777" w:rsidR="00216598" w:rsidRPr="00216598" w:rsidRDefault="00216598" w:rsidP="00216598">
      <w:pPr>
        <w:pStyle w:val="Text"/>
        <w:rPr>
          <w:rFonts w:ascii="Times New Roman" w:hAnsi="Times New Roman" w:cs="Times New Roman"/>
          <w:color w:val="595959" w:themeColor="text1" w:themeTint="A6"/>
          <w:szCs w:val="24"/>
        </w:rPr>
      </w:pPr>
    </w:p>
    <w:p w14:paraId="66DF12F6"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Code:</w:t>
      </w:r>
    </w:p>
    <w:p w14:paraId="16E747F4" w14:textId="77777777" w:rsidR="00216598" w:rsidRPr="00216598" w:rsidRDefault="00216598" w:rsidP="00216598">
      <w:pPr>
        <w:pStyle w:val="Text"/>
        <w:rPr>
          <w:rFonts w:ascii="Times New Roman" w:hAnsi="Times New Roman" w:cs="Times New Roman"/>
          <w:color w:val="595959" w:themeColor="text1" w:themeTint="A6"/>
          <w:szCs w:val="24"/>
        </w:rPr>
      </w:pPr>
    </w:p>
    <w:p w14:paraId="41C01449"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drawing>
          <wp:inline distT="0" distB="0" distL="0" distR="0" wp14:anchorId="72907B2F" wp14:editId="0E82828F">
            <wp:extent cx="5036820" cy="16078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8177" cy="1611445"/>
                    </a:xfrm>
                    <a:prstGeom prst="rect">
                      <a:avLst/>
                    </a:prstGeom>
                  </pic:spPr>
                </pic:pic>
              </a:graphicData>
            </a:graphic>
          </wp:inline>
        </w:drawing>
      </w:r>
    </w:p>
    <w:p w14:paraId="00D71AA7" w14:textId="77777777" w:rsidR="00216598" w:rsidRPr="00216598" w:rsidRDefault="00216598" w:rsidP="00216598">
      <w:pPr>
        <w:pStyle w:val="Text"/>
        <w:rPr>
          <w:rFonts w:ascii="Times New Roman" w:hAnsi="Times New Roman" w:cs="Times New Roman"/>
          <w:color w:val="595959" w:themeColor="text1" w:themeTint="A6"/>
          <w:szCs w:val="24"/>
        </w:rPr>
      </w:pPr>
    </w:p>
    <w:p w14:paraId="57261BE2"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I was able to obtain object datatype conversion to numeric datatype with the help of Ordinal Encoding method.</w:t>
      </w:r>
    </w:p>
    <w:p w14:paraId="6C08952D" w14:textId="77777777" w:rsidR="00216598" w:rsidRPr="00216598" w:rsidRDefault="00216598" w:rsidP="00216598">
      <w:pPr>
        <w:pStyle w:val="Text"/>
        <w:rPr>
          <w:rFonts w:ascii="Times New Roman" w:hAnsi="Times New Roman" w:cs="Times New Roman"/>
          <w:color w:val="595959" w:themeColor="text1" w:themeTint="A6"/>
          <w:szCs w:val="24"/>
        </w:rPr>
      </w:pPr>
    </w:p>
    <w:p w14:paraId="204FD01E" w14:textId="77777777" w:rsidR="00216598" w:rsidRPr="00216598" w:rsidRDefault="00216598" w:rsidP="00216598">
      <w:pPr>
        <w:pStyle w:val="Text"/>
        <w:rPr>
          <w:rFonts w:ascii="Times New Roman" w:hAnsi="Times New Roman" w:cs="Times New Roman"/>
          <w:b/>
          <w:bCs/>
          <w:color w:val="595959" w:themeColor="text1" w:themeTint="A6"/>
          <w:sz w:val="32"/>
        </w:rPr>
      </w:pPr>
      <w:r w:rsidRPr="00216598">
        <w:rPr>
          <w:rFonts w:ascii="Times New Roman" w:hAnsi="Times New Roman" w:cs="Times New Roman"/>
          <w:b/>
          <w:bCs/>
          <w:color w:val="595959" w:themeColor="text1" w:themeTint="A6"/>
          <w:sz w:val="32"/>
        </w:rPr>
        <w:t>Multivariate Analysis:</w:t>
      </w:r>
    </w:p>
    <w:p w14:paraId="30EFD09D" w14:textId="77777777" w:rsidR="00216598" w:rsidRPr="00216598" w:rsidRDefault="00216598" w:rsidP="00216598">
      <w:pPr>
        <w:pStyle w:val="Text"/>
        <w:rPr>
          <w:rFonts w:ascii="Times New Roman" w:hAnsi="Times New Roman" w:cs="Times New Roman"/>
          <w:color w:val="595959" w:themeColor="text1" w:themeTint="A6"/>
          <w:szCs w:val="24"/>
        </w:rPr>
      </w:pPr>
    </w:p>
    <w:p w14:paraId="7B22D5F9"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 xml:space="preserve">For multivariate analysis I made use of Pandas Profiling in my </w:t>
      </w:r>
      <w:proofErr w:type="spellStart"/>
      <w:r w:rsidRPr="00216598">
        <w:rPr>
          <w:rFonts w:ascii="Times New Roman" w:hAnsi="Times New Roman" w:cs="Times New Roman"/>
          <w:color w:val="595959" w:themeColor="text1" w:themeTint="A6"/>
          <w:szCs w:val="24"/>
        </w:rPr>
        <w:t>Jupyter</w:t>
      </w:r>
      <w:proofErr w:type="spellEnd"/>
      <w:r w:rsidRPr="00216598">
        <w:rPr>
          <w:rFonts w:ascii="Times New Roman" w:hAnsi="Times New Roman" w:cs="Times New Roman"/>
          <w:color w:val="595959" w:themeColor="text1" w:themeTint="A6"/>
          <w:szCs w:val="24"/>
        </w:rPr>
        <w:t xml:space="preserve"> Notebook. pandas-profiling is an open-source Python module with which we can quickly do an exploratory data analysis with just a few lines of code. It generates interactive reports in web format that can be presented to any person, even if they don’t know programming. </w:t>
      </w:r>
    </w:p>
    <w:p w14:paraId="0277A17B" w14:textId="77777777" w:rsidR="00216598" w:rsidRPr="00216598" w:rsidRDefault="00216598" w:rsidP="00216598">
      <w:pPr>
        <w:pStyle w:val="Text"/>
        <w:rPr>
          <w:rFonts w:ascii="Times New Roman" w:hAnsi="Times New Roman" w:cs="Times New Roman"/>
          <w:color w:val="595959" w:themeColor="text1" w:themeTint="A6"/>
          <w:szCs w:val="24"/>
        </w:rPr>
      </w:pPr>
    </w:p>
    <w:p w14:paraId="427A8E13"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It also offers report generation for the dataset with lots of features and customizations for the report generated. In short, what pandas-profiling does is save us all the work of visualizing and understanding the distribution of each variable. It generates a report with all the information easily available.</w:t>
      </w:r>
    </w:p>
    <w:p w14:paraId="72A9570D" w14:textId="77777777" w:rsidR="00216598" w:rsidRPr="00216598" w:rsidRDefault="00216598" w:rsidP="00216598">
      <w:pPr>
        <w:pStyle w:val="Text"/>
        <w:rPr>
          <w:rFonts w:ascii="Times New Roman" w:hAnsi="Times New Roman" w:cs="Times New Roman"/>
          <w:color w:val="595959" w:themeColor="text1" w:themeTint="A6"/>
          <w:szCs w:val="24"/>
        </w:rPr>
      </w:pPr>
    </w:p>
    <w:p w14:paraId="657D90FF"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I took a screenshot of the initial output for pandas-profiling however we could scroll through for detailed analysis report on our dataset whilst browsing through different tabs as well. The single line code to get the embedded report is shown below:</w:t>
      </w:r>
    </w:p>
    <w:p w14:paraId="1D306978" w14:textId="77777777" w:rsidR="00216598" w:rsidRPr="00216598" w:rsidRDefault="00216598" w:rsidP="00216598">
      <w:pPr>
        <w:pStyle w:val="Text"/>
        <w:rPr>
          <w:rFonts w:ascii="Times New Roman" w:hAnsi="Times New Roman" w:cs="Times New Roman"/>
          <w:color w:val="595959" w:themeColor="text1" w:themeTint="A6"/>
          <w:szCs w:val="24"/>
        </w:rPr>
      </w:pPr>
    </w:p>
    <w:p w14:paraId="654AEA79"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drawing>
          <wp:inline distT="0" distB="0" distL="0" distR="0" wp14:anchorId="4DBFAD6F" wp14:editId="7161C2E0">
            <wp:extent cx="6027420" cy="248023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36017" cy="2483774"/>
                    </a:xfrm>
                    <a:prstGeom prst="rect">
                      <a:avLst/>
                    </a:prstGeom>
                  </pic:spPr>
                </pic:pic>
              </a:graphicData>
            </a:graphic>
          </wp:inline>
        </w:drawing>
      </w:r>
    </w:p>
    <w:p w14:paraId="344FB153" w14:textId="77777777" w:rsidR="00216598" w:rsidRDefault="00216598" w:rsidP="00216598">
      <w:pPr>
        <w:pStyle w:val="Text"/>
        <w:rPr>
          <w:rFonts w:ascii="Times New Roman" w:hAnsi="Times New Roman" w:cs="Times New Roman"/>
          <w:color w:val="595959" w:themeColor="text1" w:themeTint="A6"/>
          <w:szCs w:val="24"/>
        </w:rPr>
      </w:pPr>
    </w:p>
    <w:p w14:paraId="2C8B5388" w14:textId="77777777" w:rsidR="00216598" w:rsidRDefault="00216598" w:rsidP="00216598">
      <w:pPr>
        <w:pStyle w:val="Text"/>
        <w:rPr>
          <w:rFonts w:ascii="Times New Roman" w:hAnsi="Times New Roman" w:cs="Times New Roman"/>
          <w:color w:val="595959" w:themeColor="text1" w:themeTint="A6"/>
          <w:szCs w:val="24"/>
        </w:rPr>
      </w:pPr>
    </w:p>
    <w:p w14:paraId="5116C68C" w14:textId="77777777" w:rsidR="00216598" w:rsidRDefault="00216598" w:rsidP="00216598">
      <w:pPr>
        <w:pStyle w:val="Text"/>
        <w:rPr>
          <w:rFonts w:ascii="Times New Roman" w:hAnsi="Times New Roman" w:cs="Times New Roman"/>
          <w:color w:val="595959" w:themeColor="text1" w:themeTint="A6"/>
          <w:szCs w:val="24"/>
        </w:rPr>
      </w:pPr>
    </w:p>
    <w:p w14:paraId="341B1A9E" w14:textId="77777777" w:rsidR="00216598" w:rsidRDefault="00216598" w:rsidP="00216598">
      <w:pPr>
        <w:pStyle w:val="Text"/>
        <w:rPr>
          <w:rFonts w:ascii="Times New Roman" w:hAnsi="Times New Roman" w:cs="Times New Roman"/>
          <w:color w:val="595959" w:themeColor="text1" w:themeTint="A6"/>
          <w:szCs w:val="24"/>
        </w:rPr>
      </w:pPr>
    </w:p>
    <w:p w14:paraId="34FB298A" w14:textId="77777777" w:rsidR="00216598" w:rsidRDefault="00216598" w:rsidP="00216598">
      <w:pPr>
        <w:pStyle w:val="Text"/>
        <w:rPr>
          <w:rFonts w:ascii="Times New Roman" w:hAnsi="Times New Roman" w:cs="Times New Roman"/>
          <w:color w:val="595959" w:themeColor="text1" w:themeTint="A6"/>
          <w:szCs w:val="24"/>
        </w:rPr>
      </w:pPr>
    </w:p>
    <w:p w14:paraId="0D63E3D3" w14:textId="77777777" w:rsidR="00216598" w:rsidRDefault="00216598" w:rsidP="00216598">
      <w:pPr>
        <w:pStyle w:val="Text"/>
        <w:rPr>
          <w:rFonts w:ascii="Times New Roman" w:hAnsi="Times New Roman" w:cs="Times New Roman"/>
          <w:color w:val="595959" w:themeColor="text1" w:themeTint="A6"/>
          <w:szCs w:val="24"/>
        </w:rPr>
      </w:pPr>
    </w:p>
    <w:p w14:paraId="2BB81B8B" w14:textId="77777777" w:rsidR="00216598" w:rsidRDefault="00216598" w:rsidP="00216598">
      <w:pPr>
        <w:pStyle w:val="Text"/>
        <w:rPr>
          <w:rFonts w:ascii="Times New Roman" w:hAnsi="Times New Roman" w:cs="Times New Roman"/>
          <w:color w:val="595959" w:themeColor="text1" w:themeTint="A6"/>
          <w:szCs w:val="24"/>
        </w:rPr>
      </w:pPr>
    </w:p>
    <w:p w14:paraId="0612018C" w14:textId="4C27BE30"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lastRenderedPageBreak/>
        <w:t>Output:</w:t>
      </w:r>
    </w:p>
    <w:p w14:paraId="7BD20650" w14:textId="77777777" w:rsidR="00216598" w:rsidRPr="00216598" w:rsidRDefault="00216598" w:rsidP="00216598">
      <w:pPr>
        <w:pStyle w:val="Text"/>
        <w:rPr>
          <w:rFonts w:ascii="Times New Roman" w:hAnsi="Times New Roman" w:cs="Times New Roman"/>
          <w:color w:val="595959" w:themeColor="text1" w:themeTint="A6"/>
          <w:szCs w:val="24"/>
        </w:rPr>
      </w:pPr>
    </w:p>
    <w:p w14:paraId="43491C94"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drawing>
          <wp:inline distT="0" distB="0" distL="0" distR="0" wp14:anchorId="777A11A4" wp14:editId="19153D3A">
            <wp:extent cx="6332881" cy="2834640"/>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51842" cy="2843127"/>
                    </a:xfrm>
                    <a:prstGeom prst="rect">
                      <a:avLst/>
                    </a:prstGeom>
                  </pic:spPr>
                </pic:pic>
              </a:graphicData>
            </a:graphic>
          </wp:inline>
        </w:drawing>
      </w:r>
    </w:p>
    <w:p w14:paraId="66DA3ACC" w14:textId="77777777" w:rsidR="00216598" w:rsidRPr="00216598" w:rsidRDefault="00216598" w:rsidP="00216598">
      <w:pPr>
        <w:pStyle w:val="Text"/>
        <w:rPr>
          <w:rFonts w:ascii="Times New Roman" w:hAnsi="Times New Roman" w:cs="Times New Roman"/>
          <w:color w:val="595959" w:themeColor="text1" w:themeTint="A6"/>
          <w:szCs w:val="24"/>
        </w:rPr>
      </w:pPr>
    </w:p>
    <w:p w14:paraId="5D0E8690" w14:textId="77777777" w:rsidR="00216598" w:rsidRPr="00216598" w:rsidRDefault="00216598" w:rsidP="00216598">
      <w:pPr>
        <w:pStyle w:val="Text"/>
        <w:rPr>
          <w:rFonts w:ascii="Times New Roman" w:hAnsi="Times New Roman" w:cs="Times New Roman"/>
          <w:color w:val="595959" w:themeColor="text1" w:themeTint="A6"/>
          <w:szCs w:val="24"/>
        </w:rPr>
      </w:pPr>
    </w:p>
    <w:p w14:paraId="114D3614" w14:textId="77777777" w:rsidR="00216598" w:rsidRPr="00216598" w:rsidRDefault="00216598" w:rsidP="00216598">
      <w:pPr>
        <w:pStyle w:val="Text"/>
        <w:rPr>
          <w:rFonts w:ascii="Times New Roman" w:hAnsi="Times New Roman" w:cs="Times New Roman"/>
          <w:color w:val="595959" w:themeColor="text1" w:themeTint="A6"/>
          <w:szCs w:val="24"/>
        </w:rPr>
      </w:pPr>
    </w:p>
    <w:p w14:paraId="5A206917"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Along with the pandas-profiling method I generated a histogram post encoding all my column values.</w:t>
      </w:r>
    </w:p>
    <w:p w14:paraId="286C90AB" w14:textId="77777777" w:rsidR="00216598" w:rsidRPr="00216598" w:rsidRDefault="00216598" w:rsidP="00216598">
      <w:pPr>
        <w:pStyle w:val="Text"/>
        <w:rPr>
          <w:rFonts w:ascii="Times New Roman" w:hAnsi="Times New Roman" w:cs="Times New Roman"/>
          <w:color w:val="595959" w:themeColor="text1" w:themeTint="A6"/>
          <w:szCs w:val="24"/>
        </w:rPr>
      </w:pPr>
    </w:p>
    <w:p w14:paraId="67F6A684"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Code:</w:t>
      </w:r>
    </w:p>
    <w:p w14:paraId="7C5F1135" w14:textId="77777777" w:rsidR="00216598" w:rsidRPr="00216598" w:rsidRDefault="00216598" w:rsidP="00216598">
      <w:pPr>
        <w:pStyle w:val="Text"/>
        <w:rPr>
          <w:rFonts w:ascii="Times New Roman" w:hAnsi="Times New Roman" w:cs="Times New Roman"/>
        </w:rPr>
      </w:pPr>
    </w:p>
    <w:p w14:paraId="662416BD" w14:textId="77777777" w:rsidR="00216598" w:rsidRPr="00216598" w:rsidRDefault="00216598" w:rsidP="00216598">
      <w:pPr>
        <w:pStyle w:val="Text"/>
        <w:rPr>
          <w:rFonts w:ascii="Times New Roman" w:hAnsi="Times New Roman" w:cs="Times New Roman"/>
        </w:rPr>
      </w:pPr>
      <w:r w:rsidRPr="00216598">
        <w:rPr>
          <w:rFonts w:ascii="Times New Roman" w:hAnsi="Times New Roman" w:cs="Times New Roman"/>
          <w:noProof/>
        </w:rPr>
        <w:drawing>
          <wp:inline distT="0" distB="0" distL="0" distR="0" wp14:anchorId="26C878AF" wp14:editId="7396A6A4">
            <wp:extent cx="3786473" cy="1196340"/>
            <wp:effectExtent l="0" t="0" r="508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88437" cy="1196961"/>
                    </a:xfrm>
                    <a:prstGeom prst="rect">
                      <a:avLst/>
                    </a:prstGeom>
                  </pic:spPr>
                </pic:pic>
              </a:graphicData>
            </a:graphic>
          </wp:inline>
        </w:drawing>
      </w:r>
    </w:p>
    <w:p w14:paraId="11892D80" w14:textId="14AAB8C5" w:rsidR="00216598" w:rsidRDefault="00216598" w:rsidP="00216598">
      <w:pPr>
        <w:pStyle w:val="Text"/>
      </w:pPr>
    </w:p>
    <w:p w14:paraId="0F781A0E" w14:textId="77777777" w:rsidR="00216598" w:rsidRDefault="00216598" w:rsidP="00216598">
      <w:pPr>
        <w:pStyle w:val="Text"/>
      </w:pPr>
    </w:p>
    <w:p w14:paraId="571559D2" w14:textId="77777777" w:rsidR="00216598" w:rsidRDefault="00216598" w:rsidP="00216598">
      <w:pPr>
        <w:pStyle w:val="Text"/>
      </w:pPr>
    </w:p>
    <w:p w14:paraId="5E5CF421" w14:textId="77777777" w:rsidR="00216598" w:rsidRDefault="00216598" w:rsidP="00216598">
      <w:pPr>
        <w:pStyle w:val="Text"/>
      </w:pPr>
    </w:p>
    <w:p w14:paraId="5B7CC04D" w14:textId="77777777" w:rsidR="00216598" w:rsidRDefault="00216598" w:rsidP="00216598">
      <w:pPr>
        <w:pStyle w:val="Text"/>
      </w:pPr>
    </w:p>
    <w:p w14:paraId="43F34BA0" w14:textId="77777777" w:rsidR="00216598" w:rsidRDefault="00216598" w:rsidP="00216598">
      <w:pPr>
        <w:pStyle w:val="Text"/>
      </w:pPr>
    </w:p>
    <w:p w14:paraId="5DC4CE54" w14:textId="77777777" w:rsidR="00216598" w:rsidRDefault="00216598" w:rsidP="00216598">
      <w:pPr>
        <w:pStyle w:val="Text"/>
      </w:pPr>
    </w:p>
    <w:p w14:paraId="5C39ED30" w14:textId="77777777" w:rsidR="00216598" w:rsidRDefault="00216598" w:rsidP="00216598">
      <w:pPr>
        <w:pStyle w:val="Text"/>
      </w:pPr>
    </w:p>
    <w:p w14:paraId="6E6C6752" w14:textId="77777777" w:rsidR="00216598" w:rsidRDefault="00216598" w:rsidP="00216598">
      <w:pPr>
        <w:pStyle w:val="Text"/>
      </w:pPr>
    </w:p>
    <w:p w14:paraId="48E04EA0" w14:textId="354D380F"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lastRenderedPageBreak/>
        <w:t>Output:</w:t>
      </w:r>
    </w:p>
    <w:p w14:paraId="60353401" w14:textId="77777777" w:rsidR="00216598" w:rsidRPr="00216598" w:rsidRDefault="00216598" w:rsidP="00216598">
      <w:pPr>
        <w:pStyle w:val="Text"/>
        <w:rPr>
          <w:rFonts w:ascii="Times New Roman" w:hAnsi="Times New Roman" w:cs="Times New Roman"/>
          <w:color w:val="595959" w:themeColor="text1" w:themeTint="A6"/>
          <w:szCs w:val="24"/>
        </w:rPr>
      </w:pPr>
    </w:p>
    <w:p w14:paraId="7418E912"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drawing>
          <wp:inline distT="0" distB="0" distL="0" distR="0" wp14:anchorId="7617B1DB" wp14:editId="456DC271">
            <wp:extent cx="6134100" cy="705578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40191" cy="7062794"/>
                    </a:xfrm>
                    <a:prstGeom prst="rect">
                      <a:avLst/>
                    </a:prstGeom>
                  </pic:spPr>
                </pic:pic>
              </a:graphicData>
            </a:graphic>
          </wp:inline>
        </w:drawing>
      </w:r>
    </w:p>
    <w:p w14:paraId="7AB24827" w14:textId="77777777" w:rsidR="00216598" w:rsidRPr="00216598" w:rsidRDefault="00216598" w:rsidP="00216598">
      <w:pPr>
        <w:pStyle w:val="Text"/>
        <w:rPr>
          <w:rFonts w:ascii="Times New Roman" w:hAnsi="Times New Roman" w:cs="Times New Roman"/>
          <w:color w:val="595959" w:themeColor="text1" w:themeTint="A6"/>
          <w:szCs w:val="24"/>
        </w:rPr>
      </w:pPr>
    </w:p>
    <w:p w14:paraId="463E1E98" w14:textId="77777777" w:rsidR="00216598" w:rsidRPr="00216598" w:rsidRDefault="00216598" w:rsidP="00216598">
      <w:pPr>
        <w:pStyle w:val="Text"/>
        <w:rPr>
          <w:rFonts w:ascii="Times New Roman" w:hAnsi="Times New Roman" w:cs="Times New Roman"/>
          <w:color w:val="595959" w:themeColor="text1" w:themeTint="A6"/>
          <w:szCs w:val="24"/>
        </w:rPr>
      </w:pPr>
    </w:p>
    <w:p w14:paraId="2A1F6090" w14:textId="77777777" w:rsidR="00216598" w:rsidRDefault="00216598" w:rsidP="00216598">
      <w:pPr>
        <w:pStyle w:val="Text"/>
        <w:rPr>
          <w:rFonts w:ascii="Times New Roman" w:hAnsi="Times New Roman" w:cs="Times New Roman"/>
          <w:color w:val="595959" w:themeColor="text1" w:themeTint="A6"/>
          <w:szCs w:val="24"/>
        </w:rPr>
      </w:pPr>
    </w:p>
    <w:p w14:paraId="248700AC" w14:textId="1EC93674" w:rsid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I generated a heatmap using the correlation values between the dataset columns. The correlation details are bifurcated majorly into positive and negative parts.</w:t>
      </w:r>
    </w:p>
    <w:p w14:paraId="283ACBF8" w14:textId="77777777" w:rsidR="00216598" w:rsidRPr="00216598" w:rsidRDefault="00216598" w:rsidP="00216598">
      <w:pPr>
        <w:pStyle w:val="Text"/>
        <w:rPr>
          <w:rFonts w:ascii="Times New Roman" w:hAnsi="Times New Roman" w:cs="Times New Roman"/>
          <w:color w:val="595959" w:themeColor="text1" w:themeTint="A6"/>
          <w:szCs w:val="24"/>
        </w:rPr>
      </w:pPr>
    </w:p>
    <w:p w14:paraId="6A318DBD" w14:textId="72AFBC09" w:rsid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Positive correlation - A correlation of +1 indicates a perfect positive correlation, meaning that both variables move in the same direction together.</w:t>
      </w:r>
    </w:p>
    <w:p w14:paraId="5ACDA865" w14:textId="77777777" w:rsidR="00216598" w:rsidRPr="00216598" w:rsidRDefault="00216598" w:rsidP="00216598">
      <w:pPr>
        <w:pStyle w:val="Text"/>
        <w:rPr>
          <w:rFonts w:ascii="Times New Roman" w:hAnsi="Times New Roman" w:cs="Times New Roman"/>
          <w:color w:val="595959" w:themeColor="text1" w:themeTint="A6"/>
          <w:szCs w:val="24"/>
        </w:rPr>
      </w:pPr>
    </w:p>
    <w:p w14:paraId="0A1781E7"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Negative correlation - A correlation of –1 indicates a perfect negative correlation, meaning that as one variable goes up, the other goes down.</w:t>
      </w:r>
    </w:p>
    <w:p w14:paraId="42DF2028" w14:textId="77777777" w:rsidR="00216598" w:rsidRPr="00216598" w:rsidRDefault="00216598" w:rsidP="00216598">
      <w:pPr>
        <w:pStyle w:val="Text"/>
        <w:rPr>
          <w:rFonts w:ascii="Times New Roman" w:hAnsi="Times New Roman" w:cs="Times New Roman"/>
          <w:color w:val="595959" w:themeColor="text1" w:themeTint="A6"/>
          <w:szCs w:val="24"/>
        </w:rPr>
      </w:pPr>
    </w:p>
    <w:p w14:paraId="04E182F0"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Code:</w:t>
      </w:r>
    </w:p>
    <w:p w14:paraId="5A68F3F3" w14:textId="77777777" w:rsidR="00216598" w:rsidRPr="00216598" w:rsidRDefault="00216598" w:rsidP="00216598">
      <w:pPr>
        <w:pStyle w:val="Text"/>
        <w:rPr>
          <w:rFonts w:ascii="Times New Roman" w:hAnsi="Times New Roman" w:cs="Times New Roman"/>
          <w:color w:val="595959" w:themeColor="text1" w:themeTint="A6"/>
          <w:szCs w:val="24"/>
        </w:rPr>
      </w:pPr>
    </w:p>
    <w:p w14:paraId="0763850D"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drawing>
          <wp:inline distT="0" distB="0" distL="0" distR="0" wp14:anchorId="0E46E324" wp14:editId="40643619">
            <wp:extent cx="6172200" cy="23317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72200" cy="2331720"/>
                    </a:xfrm>
                    <a:prstGeom prst="rect">
                      <a:avLst/>
                    </a:prstGeom>
                  </pic:spPr>
                </pic:pic>
              </a:graphicData>
            </a:graphic>
          </wp:inline>
        </w:drawing>
      </w:r>
    </w:p>
    <w:p w14:paraId="0FF3FA0D" w14:textId="77777777" w:rsidR="00216598" w:rsidRPr="00216598" w:rsidRDefault="00216598" w:rsidP="00216598">
      <w:pPr>
        <w:pStyle w:val="Text"/>
        <w:rPr>
          <w:rFonts w:ascii="Times New Roman" w:hAnsi="Times New Roman" w:cs="Times New Roman"/>
          <w:color w:val="595959" w:themeColor="text1" w:themeTint="A6"/>
          <w:szCs w:val="24"/>
        </w:rPr>
      </w:pPr>
    </w:p>
    <w:p w14:paraId="3BC1087E" w14:textId="77777777" w:rsidR="00216598" w:rsidRDefault="00216598" w:rsidP="00216598">
      <w:pPr>
        <w:pStyle w:val="Text"/>
        <w:rPr>
          <w:rFonts w:ascii="Times New Roman" w:hAnsi="Times New Roman" w:cs="Times New Roman"/>
          <w:color w:val="595959" w:themeColor="text1" w:themeTint="A6"/>
          <w:szCs w:val="24"/>
        </w:rPr>
      </w:pPr>
    </w:p>
    <w:p w14:paraId="105A95EB" w14:textId="77777777" w:rsidR="00216598" w:rsidRDefault="00216598" w:rsidP="00216598">
      <w:pPr>
        <w:pStyle w:val="Text"/>
        <w:rPr>
          <w:rFonts w:ascii="Times New Roman" w:hAnsi="Times New Roman" w:cs="Times New Roman"/>
          <w:color w:val="595959" w:themeColor="text1" w:themeTint="A6"/>
          <w:szCs w:val="24"/>
        </w:rPr>
      </w:pPr>
    </w:p>
    <w:p w14:paraId="7B4BCBAC" w14:textId="77777777" w:rsidR="00216598" w:rsidRDefault="00216598" w:rsidP="00216598">
      <w:pPr>
        <w:pStyle w:val="Text"/>
        <w:rPr>
          <w:rFonts w:ascii="Times New Roman" w:hAnsi="Times New Roman" w:cs="Times New Roman"/>
          <w:color w:val="595959" w:themeColor="text1" w:themeTint="A6"/>
          <w:szCs w:val="24"/>
        </w:rPr>
      </w:pPr>
    </w:p>
    <w:p w14:paraId="71058E10" w14:textId="77777777" w:rsidR="00216598" w:rsidRDefault="00216598" w:rsidP="00216598">
      <w:pPr>
        <w:pStyle w:val="Text"/>
        <w:rPr>
          <w:rFonts w:ascii="Times New Roman" w:hAnsi="Times New Roman" w:cs="Times New Roman"/>
          <w:color w:val="595959" w:themeColor="text1" w:themeTint="A6"/>
          <w:szCs w:val="24"/>
        </w:rPr>
      </w:pPr>
    </w:p>
    <w:p w14:paraId="7FD1303B" w14:textId="77777777" w:rsidR="00216598" w:rsidRDefault="00216598" w:rsidP="00216598">
      <w:pPr>
        <w:pStyle w:val="Text"/>
        <w:rPr>
          <w:rFonts w:ascii="Times New Roman" w:hAnsi="Times New Roman" w:cs="Times New Roman"/>
          <w:color w:val="595959" w:themeColor="text1" w:themeTint="A6"/>
          <w:szCs w:val="24"/>
        </w:rPr>
      </w:pPr>
    </w:p>
    <w:p w14:paraId="4C2B8445" w14:textId="77777777" w:rsidR="00216598" w:rsidRDefault="00216598" w:rsidP="00216598">
      <w:pPr>
        <w:pStyle w:val="Text"/>
        <w:rPr>
          <w:rFonts w:ascii="Times New Roman" w:hAnsi="Times New Roman" w:cs="Times New Roman"/>
          <w:color w:val="595959" w:themeColor="text1" w:themeTint="A6"/>
          <w:szCs w:val="24"/>
        </w:rPr>
      </w:pPr>
    </w:p>
    <w:p w14:paraId="50E72C98" w14:textId="77777777" w:rsidR="00216598" w:rsidRDefault="00216598" w:rsidP="00216598">
      <w:pPr>
        <w:pStyle w:val="Text"/>
        <w:rPr>
          <w:rFonts w:ascii="Times New Roman" w:hAnsi="Times New Roman" w:cs="Times New Roman"/>
          <w:color w:val="595959" w:themeColor="text1" w:themeTint="A6"/>
          <w:szCs w:val="24"/>
        </w:rPr>
      </w:pPr>
    </w:p>
    <w:p w14:paraId="495C5229" w14:textId="77777777" w:rsidR="00216598" w:rsidRDefault="00216598" w:rsidP="00216598">
      <w:pPr>
        <w:pStyle w:val="Text"/>
        <w:rPr>
          <w:rFonts w:ascii="Times New Roman" w:hAnsi="Times New Roman" w:cs="Times New Roman"/>
          <w:color w:val="595959" w:themeColor="text1" w:themeTint="A6"/>
          <w:szCs w:val="24"/>
        </w:rPr>
      </w:pPr>
    </w:p>
    <w:p w14:paraId="319BD38D" w14:textId="77777777" w:rsidR="00216598" w:rsidRDefault="00216598" w:rsidP="00216598">
      <w:pPr>
        <w:pStyle w:val="Text"/>
        <w:rPr>
          <w:rFonts w:ascii="Times New Roman" w:hAnsi="Times New Roman" w:cs="Times New Roman"/>
          <w:color w:val="595959" w:themeColor="text1" w:themeTint="A6"/>
          <w:szCs w:val="24"/>
        </w:rPr>
      </w:pPr>
    </w:p>
    <w:p w14:paraId="689601DA" w14:textId="77777777" w:rsidR="00216598" w:rsidRDefault="00216598" w:rsidP="00216598">
      <w:pPr>
        <w:pStyle w:val="Text"/>
        <w:rPr>
          <w:rFonts w:ascii="Times New Roman" w:hAnsi="Times New Roman" w:cs="Times New Roman"/>
          <w:color w:val="595959" w:themeColor="text1" w:themeTint="A6"/>
          <w:szCs w:val="24"/>
        </w:rPr>
      </w:pPr>
    </w:p>
    <w:p w14:paraId="58CABA14" w14:textId="77777777" w:rsidR="00216598" w:rsidRDefault="00216598" w:rsidP="00216598">
      <w:pPr>
        <w:pStyle w:val="Text"/>
        <w:rPr>
          <w:rFonts w:ascii="Times New Roman" w:hAnsi="Times New Roman" w:cs="Times New Roman"/>
          <w:color w:val="595959" w:themeColor="text1" w:themeTint="A6"/>
          <w:szCs w:val="24"/>
        </w:rPr>
      </w:pPr>
    </w:p>
    <w:p w14:paraId="7252FECE" w14:textId="77777777" w:rsidR="00216598" w:rsidRDefault="00216598" w:rsidP="00216598">
      <w:pPr>
        <w:pStyle w:val="Text"/>
        <w:rPr>
          <w:rFonts w:ascii="Times New Roman" w:hAnsi="Times New Roman" w:cs="Times New Roman"/>
          <w:color w:val="595959" w:themeColor="text1" w:themeTint="A6"/>
          <w:szCs w:val="24"/>
        </w:rPr>
      </w:pPr>
    </w:p>
    <w:p w14:paraId="0754C78E" w14:textId="77777777" w:rsidR="00216598" w:rsidRDefault="00216598" w:rsidP="00216598">
      <w:pPr>
        <w:pStyle w:val="Text"/>
        <w:rPr>
          <w:rFonts w:ascii="Times New Roman" w:hAnsi="Times New Roman" w:cs="Times New Roman"/>
          <w:color w:val="595959" w:themeColor="text1" w:themeTint="A6"/>
          <w:szCs w:val="24"/>
        </w:rPr>
      </w:pPr>
    </w:p>
    <w:p w14:paraId="55D68672" w14:textId="77777777" w:rsidR="00216598" w:rsidRDefault="00216598" w:rsidP="00216598">
      <w:pPr>
        <w:pStyle w:val="Text"/>
        <w:rPr>
          <w:rFonts w:ascii="Times New Roman" w:hAnsi="Times New Roman" w:cs="Times New Roman"/>
          <w:color w:val="595959" w:themeColor="text1" w:themeTint="A6"/>
          <w:szCs w:val="24"/>
        </w:rPr>
      </w:pPr>
    </w:p>
    <w:p w14:paraId="1DCC6C4A" w14:textId="5A78580B"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lastRenderedPageBreak/>
        <w:t>Output:</w:t>
      </w:r>
    </w:p>
    <w:p w14:paraId="466302C3" w14:textId="77777777" w:rsidR="00216598" w:rsidRPr="00216598" w:rsidRDefault="00216598" w:rsidP="00216598">
      <w:pPr>
        <w:pStyle w:val="Text"/>
        <w:rPr>
          <w:rFonts w:ascii="Times New Roman" w:hAnsi="Times New Roman" w:cs="Times New Roman"/>
          <w:color w:val="595959" w:themeColor="text1" w:themeTint="A6"/>
          <w:szCs w:val="24"/>
        </w:rPr>
      </w:pPr>
    </w:p>
    <w:p w14:paraId="5F6DCF4D"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drawing>
          <wp:inline distT="0" distB="0" distL="0" distR="0" wp14:anchorId="08812C64" wp14:editId="26CDB287">
            <wp:extent cx="6301740" cy="7063740"/>
            <wp:effectExtent l="0" t="0" r="381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305070" cy="7067473"/>
                    </a:xfrm>
                    <a:prstGeom prst="rect">
                      <a:avLst/>
                    </a:prstGeom>
                  </pic:spPr>
                </pic:pic>
              </a:graphicData>
            </a:graphic>
          </wp:inline>
        </w:drawing>
      </w:r>
    </w:p>
    <w:p w14:paraId="6F4F7741" w14:textId="77777777" w:rsidR="00216598" w:rsidRDefault="00216598" w:rsidP="00216598">
      <w:pPr>
        <w:pStyle w:val="Text"/>
        <w:rPr>
          <w:rFonts w:ascii="Times New Roman" w:hAnsi="Times New Roman" w:cs="Times New Roman"/>
          <w:color w:val="595959" w:themeColor="text1" w:themeTint="A6"/>
          <w:szCs w:val="24"/>
        </w:rPr>
      </w:pPr>
    </w:p>
    <w:p w14:paraId="2A6ECAAD" w14:textId="77777777" w:rsidR="00216598" w:rsidRDefault="00216598" w:rsidP="00216598">
      <w:pPr>
        <w:pStyle w:val="Text"/>
        <w:rPr>
          <w:rFonts w:ascii="Times New Roman" w:hAnsi="Times New Roman" w:cs="Times New Roman"/>
          <w:color w:val="595959" w:themeColor="text1" w:themeTint="A6"/>
          <w:szCs w:val="24"/>
        </w:rPr>
      </w:pPr>
    </w:p>
    <w:p w14:paraId="09A0720E" w14:textId="77777777" w:rsidR="00216598" w:rsidRDefault="00216598" w:rsidP="00216598">
      <w:pPr>
        <w:pStyle w:val="Text"/>
        <w:rPr>
          <w:rFonts w:ascii="Times New Roman" w:hAnsi="Times New Roman" w:cs="Times New Roman"/>
          <w:color w:val="595959" w:themeColor="text1" w:themeTint="A6"/>
          <w:szCs w:val="24"/>
        </w:rPr>
      </w:pPr>
    </w:p>
    <w:p w14:paraId="349D3096" w14:textId="77777777" w:rsidR="00216598" w:rsidRDefault="00216598" w:rsidP="00216598">
      <w:pPr>
        <w:pStyle w:val="Text"/>
        <w:rPr>
          <w:rFonts w:ascii="Times New Roman" w:hAnsi="Times New Roman" w:cs="Times New Roman"/>
          <w:color w:val="595959" w:themeColor="text1" w:themeTint="A6"/>
          <w:szCs w:val="24"/>
        </w:rPr>
      </w:pPr>
    </w:p>
    <w:p w14:paraId="6089CAD3" w14:textId="77777777" w:rsidR="00216598" w:rsidRDefault="00216598" w:rsidP="00216598">
      <w:pPr>
        <w:pStyle w:val="Text"/>
        <w:rPr>
          <w:rFonts w:ascii="Times New Roman" w:hAnsi="Times New Roman" w:cs="Times New Roman"/>
          <w:color w:val="595959" w:themeColor="text1" w:themeTint="A6"/>
          <w:szCs w:val="24"/>
        </w:rPr>
      </w:pPr>
    </w:p>
    <w:p w14:paraId="12B69C5C" w14:textId="0D5DBF8A"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In the above heatmap due to lot of columns we are not able to see the correlation details however we can observe the color-coding details and get a hint that there is no multi collinearity concern between the column values.</w:t>
      </w:r>
    </w:p>
    <w:p w14:paraId="029931AB" w14:textId="77777777" w:rsidR="00216598" w:rsidRPr="00216598" w:rsidRDefault="00216598" w:rsidP="00216598">
      <w:pPr>
        <w:pStyle w:val="Text"/>
        <w:rPr>
          <w:rFonts w:ascii="Times New Roman" w:hAnsi="Times New Roman" w:cs="Times New Roman"/>
          <w:color w:val="595959" w:themeColor="text1" w:themeTint="A6"/>
          <w:szCs w:val="24"/>
        </w:rPr>
      </w:pPr>
    </w:p>
    <w:p w14:paraId="4A132218"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Code:</w:t>
      </w:r>
    </w:p>
    <w:p w14:paraId="5B0FDCAB" w14:textId="77777777" w:rsidR="00216598" w:rsidRPr="00216598" w:rsidRDefault="00216598" w:rsidP="00216598">
      <w:pPr>
        <w:pStyle w:val="Text"/>
        <w:rPr>
          <w:rFonts w:ascii="Times New Roman" w:hAnsi="Times New Roman" w:cs="Times New Roman"/>
          <w:color w:val="595959" w:themeColor="text1" w:themeTint="A6"/>
          <w:szCs w:val="24"/>
        </w:rPr>
      </w:pPr>
    </w:p>
    <w:p w14:paraId="0A9176D3"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drawing>
          <wp:inline distT="0" distB="0" distL="0" distR="0" wp14:anchorId="6FA8A92B" wp14:editId="6874D676">
            <wp:extent cx="5951220" cy="15049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51220" cy="1504950"/>
                    </a:xfrm>
                    <a:prstGeom prst="rect">
                      <a:avLst/>
                    </a:prstGeom>
                  </pic:spPr>
                </pic:pic>
              </a:graphicData>
            </a:graphic>
          </wp:inline>
        </w:drawing>
      </w:r>
    </w:p>
    <w:p w14:paraId="098822F2" w14:textId="77777777" w:rsidR="00216598" w:rsidRPr="00216598" w:rsidRDefault="00216598" w:rsidP="00216598">
      <w:pPr>
        <w:pStyle w:val="Text"/>
        <w:rPr>
          <w:rFonts w:ascii="Times New Roman" w:hAnsi="Times New Roman" w:cs="Times New Roman"/>
          <w:color w:val="595959" w:themeColor="text1" w:themeTint="A6"/>
          <w:szCs w:val="24"/>
        </w:rPr>
      </w:pPr>
    </w:p>
    <w:p w14:paraId="46B14A6C"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Output:</w:t>
      </w:r>
    </w:p>
    <w:p w14:paraId="1A80E708" w14:textId="77777777" w:rsidR="00216598" w:rsidRPr="00216598" w:rsidRDefault="00216598" w:rsidP="00216598">
      <w:pPr>
        <w:pStyle w:val="Text"/>
        <w:rPr>
          <w:rFonts w:ascii="Times New Roman" w:hAnsi="Times New Roman" w:cs="Times New Roman"/>
          <w:color w:val="595959" w:themeColor="text1" w:themeTint="A6"/>
          <w:szCs w:val="24"/>
        </w:rPr>
      </w:pPr>
    </w:p>
    <w:p w14:paraId="5E2BD08E"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drawing>
          <wp:inline distT="0" distB="0" distL="0" distR="0" wp14:anchorId="199EE0B6" wp14:editId="1025D1D3">
            <wp:extent cx="6240780" cy="3931579"/>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19">
                      <a:extLst>
                        <a:ext uri="{28A0092B-C50C-407E-A947-70E740481C1C}">
                          <a14:useLocalDpi xmlns:a14="http://schemas.microsoft.com/office/drawing/2010/main" val="0"/>
                        </a:ext>
                      </a:extLst>
                    </a:blip>
                    <a:stretch>
                      <a:fillRect/>
                    </a:stretch>
                  </pic:blipFill>
                  <pic:spPr>
                    <a:xfrm>
                      <a:off x="0" y="0"/>
                      <a:ext cx="6247389" cy="3935742"/>
                    </a:xfrm>
                    <a:prstGeom prst="rect">
                      <a:avLst/>
                    </a:prstGeom>
                  </pic:spPr>
                </pic:pic>
              </a:graphicData>
            </a:graphic>
          </wp:inline>
        </w:drawing>
      </w:r>
    </w:p>
    <w:p w14:paraId="51ECCFB2" w14:textId="77777777" w:rsidR="00216598" w:rsidRPr="00216598" w:rsidRDefault="00216598" w:rsidP="00216598">
      <w:pPr>
        <w:pStyle w:val="Text"/>
        <w:rPr>
          <w:rFonts w:ascii="Times New Roman" w:hAnsi="Times New Roman" w:cs="Times New Roman"/>
          <w:color w:val="595959" w:themeColor="text1" w:themeTint="A6"/>
          <w:szCs w:val="24"/>
        </w:rPr>
      </w:pPr>
    </w:p>
    <w:p w14:paraId="04E8C007" w14:textId="77777777" w:rsidR="00216598" w:rsidRPr="00216598" w:rsidRDefault="00216598" w:rsidP="00216598">
      <w:pPr>
        <w:pStyle w:val="Text"/>
        <w:rPr>
          <w:rFonts w:ascii="Times New Roman" w:hAnsi="Times New Roman" w:cs="Times New Roman"/>
          <w:color w:val="595959" w:themeColor="text1" w:themeTint="A6"/>
          <w:szCs w:val="24"/>
        </w:rPr>
      </w:pPr>
    </w:p>
    <w:p w14:paraId="701B7048" w14:textId="77777777"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Since the heatmap was not clear in terms of its values I have generated this bar plot for each column vs remaining column showing the positive and negative correlation data.</w:t>
      </w:r>
    </w:p>
    <w:p w14:paraId="67AF6CA5" w14:textId="77777777" w:rsidR="00216598" w:rsidRPr="00216598" w:rsidRDefault="00216598" w:rsidP="00216598">
      <w:pPr>
        <w:pStyle w:val="Heading5"/>
        <w:rPr>
          <w:rFonts w:ascii="Times New Roman" w:eastAsiaTheme="minorHAnsi" w:hAnsi="Times New Roman" w:cs="Times New Roman"/>
          <w:color w:val="595959" w:themeColor="text1" w:themeTint="A6"/>
          <w:sz w:val="28"/>
          <w:szCs w:val="24"/>
        </w:rPr>
      </w:pPr>
      <w:r w:rsidRPr="00216598">
        <w:rPr>
          <w:rFonts w:ascii="Times New Roman" w:eastAsiaTheme="minorHAnsi" w:hAnsi="Times New Roman" w:cs="Times New Roman"/>
          <w:color w:val="595959" w:themeColor="text1" w:themeTint="A6"/>
          <w:sz w:val="28"/>
          <w:szCs w:val="24"/>
        </w:rPr>
        <w:t>Inference:</w:t>
      </w:r>
    </w:p>
    <w:p w14:paraId="4FE7E4C2" w14:textId="77777777" w:rsidR="00216598" w:rsidRPr="00216598" w:rsidRDefault="00216598" w:rsidP="00216598">
      <w:pPr>
        <w:pStyle w:val="Text"/>
        <w:rPr>
          <w:rFonts w:ascii="Times New Roman" w:hAnsi="Times New Roman" w:cs="Times New Roman"/>
          <w:color w:val="595959" w:themeColor="text1" w:themeTint="A6"/>
          <w:szCs w:val="24"/>
        </w:rPr>
      </w:pPr>
    </w:p>
    <w:p w14:paraId="0E3FD91F" w14:textId="682A4080" w:rsidR="00216598" w:rsidRPr="00216598" w:rsidRDefault="00216598" w:rsidP="00284B10">
      <w:pPr>
        <w:pStyle w:val="Text"/>
        <w:numPr>
          <w:ilvl w:val="0"/>
          <w:numId w:val="20"/>
        </w:numPr>
        <w:rPr>
          <w:rFonts w:ascii="Times New Roman" w:hAnsi="Times New Roman" w:cs="Times New Roman"/>
          <w:b/>
          <w:bCs/>
          <w:color w:val="595959" w:themeColor="text1" w:themeTint="A6"/>
          <w:szCs w:val="24"/>
        </w:rPr>
      </w:pPr>
      <w:r w:rsidRPr="00216598">
        <w:rPr>
          <w:rFonts w:ascii="Times New Roman" w:hAnsi="Times New Roman" w:cs="Times New Roman"/>
          <w:b/>
          <w:bCs/>
          <w:color w:val="595959" w:themeColor="text1" w:themeTint="A6"/>
          <w:szCs w:val="24"/>
        </w:rPr>
        <w:t>Amazon.com</w:t>
      </w:r>
    </w:p>
    <w:p w14:paraId="6FD796C4" w14:textId="77777777" w:rsidR="00216598" w:rsidRDefault="00216598" w:rsidP="00216598">
      <w:pPr>
        <w:pStyle w:val="Text"/>
        <w:rPr>
          <w:rFonts w:ascii="Times New Roman" w:hAnsi="Times New Roman" w:cs="Times New Roman"/>
          <w:color w:val="595959" w:themeColor="text1" w:themeTint="A6"/>
          <w:szCs w:val="24"/>
        </w:rPr>
      </w:pPr>
    </w:p>
    <w:p w14:paraId="42792A4A" w14:textId="67E482D9" w:rsidR="00216598" w:rsidRDefault="00216598" w:rsidP="00216598">
      <w:pPr>
        <w:pStyle w:val="Text"/>
        <w:rPr>
          <w:rFonts w:ascii="Times New Roman" w:hAnsi="Times New Roman" w:cs="Times New Roman"/>
          <w:color w:val="595959" w:themeColor="text1" w:themeTint="A6"/>
          <w:szCs w:val="24"/>
        </w:rPr>
      </w:pPr>
      <w:r>
        <w:rPr>
          <w:rFonts w:ascii="Times New Roman" w:hAnsi="Times New Roman" w:cs="Times New Roman"/>
          <w:color w:val="595959" w:themeColor="text1" w:themeTint="A6"/>
          <w:szCs w:val="24"/>
        </w:rPr>
        <w:t xml:space="preserve"> </w:t>
      </w:r>
      <w:r>
        <w:rPr>
          <w:rFonts w:ascii="Times New Roman" w:hAnsi="Times New Roman" w:cs="Times New Roman"/>
          <w:color w:val="595959" w:themeColor="text1" w:themeTint="A6"/>
          <w:szCs w:val="24"/>
        </w:rPr>
        <w:tab/>
      </w:r>
      <w:r w:rsidRPr="00216598">
        <w:rPr>
          <w:rFonts w:ascii="Times New Roman" w:hAnsi="Times New Roman" w:cs="Times New Roman"/>
          <w:color w:val="595959" w:themeColor="text1" w:themeTint="A6"/>
          <w:szCs w:val="24"/>
        </w:rPr>
        <w:t>To be improved:</w:t>
      </w:r>
    </w:p>
    <w:p w14:paraId="447CB718" w14:textId="77777777" w:rsidR="00216598" w:rsidRPr="00216598" w:rsidRDefault="00216598" w:rsidP="00216598">
      <w:pPr>
        <w:pStyle w:val="Text"/>
        <w:rPr>
          <w:rFonts w:ascii="Times New Roman" w:hAnsi="Times New Roman" w:cs="Times New Roman"/>
          <w:color w:val="595959" w:themeColor="text1" w:themeTint="A6"/>
          <w:szCs w:val="24"/>
        </w:rPr>
      </w:pPr>
    </w:p>
    <w:p w14:paraId="3D584348" w14:textId="77777777" w:rsidR="00216598" w:rsidRPr="00216598" w:rsidRDefault="00216598" w:rsidP="00284B10">
      <w:pPr>
        <w:pStyle w:val="Text"/>
        <w:numPr>
          <w:ilvl w:val="0"/>
          <w:numId w:val="10"/>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During promotions, try to give a disturbance free shopping experience to customers.</w:t>
      </w:r>
    </w:p>
    <w:p w14:paraId="7E19F84B" w14:textId="77777777" w:rsidR="00216598" w:rsidRPr="00216598" w:rsidRDefault="00216598" w:rsidP="00284B10">
      <w:pPr>
        <w:pStyle w:val="Text"/>
        <w:numPr>
          <w:ilvl w:val="0"/>
          <w:numId w:val="10"/>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Give more payment options to customers.</w:t>
      </w:r>
    </w:p>
    <w:p w14:paraId="45575EF7" w14:textId="77777777" w:rsidR="00216598" w:rsidRPr="00216598" w:rsidRDefault="00216598" w:rsidP="00284B10">
      <w:pPr>
        <w:pStyle w:val="Text"/>
        <w:numPr>
          <w:ilvl w:val="0"/>
          <w:numId w:val="10"/>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Try to give price early during promotion.</w:t>
      </w:r>
    </w:p>
    <w:p w14:paraId="43E2FE2D" w14:textId="7F88DBA5" w:rsidR="00216598" w:rsidRDefault="00216598" w:rsidP="00284B10">
      <w:pPr>
        <w:pStyle w:val="Text"/>
        <w:numPr>
          <w:ilvl w:val="0"/>
          <w:numId w:val="10"/>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Reduce the delivery time of the products.</w:t>
      </w:r>
    </w:p>
    <w:p w14:paraId="405F5788" w14:textId="77777777" w:rsidR="00216598" w:rsidRPr="00216598" w:rsidRDefault="00216598" w:rsidP="00216598">
      <w:pPr>
        <w:pStyle w:val="Text"/>
        <w:ind w:left="720"/>
        <w:rPr>
          <w:rFonts w:ascii="Times New Roman" w:hAnsi="Times New Roman" w:cs="Times New Roman"/>
          <w:color w:val="595959" w:themeColor="text1" w:themeTint="A6"/>
          <w:szCs w:val="24"/>
        </w:rPr>
      </w:pPr>
    </w:p>
    <w:p w14:paraId="763DD305" w14:textId="24ADC95C" w:rsidR="00216598" w:rsidRDefault="00216598" w:rsidP="00216598">
      <w:pPr>
        <w:pStyle w:val="Text"/>
        <w:ind w:firstLine="720"/>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Positive feedback summary:</w:t>
      </w:r>
    </w:p>
    <w:p w14:paraId="3A1296CE" w14:textId="77777777" w:rsidR="00216598" w:rsidRPr="00216598" w:rsidRDefault="00216598" w:rsidP="00216598">
      <w:pPr>
        <w:pStyle w:val="Text"/>
        <w:ind w:firstLine="720"/>
        <w:rPr>
          <w:rFonts w:ascii="Times New Roman" w:hAnsi="Times New Roman" w:cs="Times New Roman"/>
          <w:color w:val="595959" w:themeColor="text1" w:themeTint="A6"/>
          <w:szCs w:val="24"/>
        </w:rPr>
      </w:pPr>
    </w:p>
    <w:p w14:paraId="3CD55C61" w14:textId="77777777" w:rsidR="00216598" w:rsidRPr="00216598" w:rsidRDefault="00216598" w:rsidP="00284B10">
      <w:pPr>
        <w:pStyle w:val="Text"/>
        <w:numPr>
          <w:ilvl w:val="0"/>
          <w:numId w:val="11"/>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Convenient to use and also a good website for shopping.</w:t>
      </w:r>
    </w:p>
    <w:p w14:paraId="6045CEED" w14:textId="77777777" w:rsidR="00216598" w:rsidRPr="00216598" w:rsidRDefault="00216598" w:rsidP="00284B10">
      <w:pPr>
        <w:pStyle w:val="Text"/>
        <w:numPr>
          <w:ilvl w:val="0"/>
          <w:numId w:val="11"/>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Fast delivery of products.</w:t>
      </w:r>
    </w:p>
    <w:p w14:paraId="71204432" w14:textId="77777777" w:rsidR="00216598" w:rsidRPr="00216598" w:rsidRDefault="00216598" w:rsidP="00284B10">
      <w:pPr>
        <w:pStyle w:val="Text"/>
        <w:numPr>
          <w:ilvl w:val="0"/>
          <w:numId w:val="11"/>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Availability of complete information of the products.</w:t>
      </w:r>
    </w:p>
    <w:p w14:paraId="7DE513CB" w14:textId="77777777" w:rsidR="00216598" w:rsidRPr="00216598" w:rsidRDefault="00216598" w:rsidP="00284B10">
      <w:pPr>
        <w:pStyle w:val="Text"/>
        <w:numPr>
          <w:ilvl w:val="0"/>
          <w:numId w:val="11"/>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Presence of online assistance through multi-channels.</w:t>
      </w:r>
    </w:p>
    <w:p w14:paraId="583546A9" w14:textId="77777777" w:rsidR="00216598" w:rsidRPr="00216598" w:rsidRDefault="00216598" w:rsidP="00284B10">
      <w:pPr>
        <w:pStyle w:val="Text"/>
        <w:numPr>
          <w:ilvl w:val="0"/>
          <w:numId w:val="11"/>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Reliable website or app, perceived trustworthiness.</w:t>
      </w:r>
    </w:p>
    <w:p w14:paraId="0EE49B3D" w14:textId="77777777" w:rsidR="00216598" w:rsidRPr="00216598" w:rsidRDefault="00216598" w:rsidP="00216598">
      <w:pPr>
        <w:pStyle w:val="Text"/>
        <w:rPr>
          <w:rFonts w:ascii="Times New Roman" w:hAnsi="Times New Roman" w:cs="Times New Roman"/>
          <w:color w:val="595959" w:themeColor="text1" w:themeTint="A6"/>
          <w:szCs w:val="24"/>
        </w:rPr>
      </w:pPr>
    </w:p>
    <w:p w14:paraId="73241E77" w14:textId="2CD61EB7" w:rsidR="00216598" w:rsidRPr="00216598" w:rsidRDefault="00216598" w:rsidP="00284B10">
      <w:pPr>
        <w:pStyle w:val="Text"/>
        <w:numPr>
          <w:ilvl w:val="0"/>
          <w:numId w:val="20"/>
        </w:numPr>
        <w:rPr>
          <w:rFonts w:ascii="Times New Roman" w:hAnsi="Times New Roman" w:cs="Times New Roman"/>
          <w:b/>
          <w:bCs/>
          <w:color w:val="595959" w:themeColor="text1" w:themeTint="A6"/>
          <w:szCs w:val="24"/>
        </w:rPr>
      </w:pPr>
      <w:r w:rsidRPr="00216598">
        <w:rPr>
          <w:rFonts w:ascii="Times New Roman" w:hAnsi="Times New Roman" w:cs="Times New Roman"/>
          <w:b/>
          <w:bCs/>
          <w:color w:val="595959" w:themeColor="text1" w:themeTint="A6"/>
          <w:szCs w:val="24"/>
        </w:rPr>
        <w:t>Flipkart.com</w:t>
      </w:r>
    </w:p>
    <w:p w14:paraId="765EC5C5" w14:textId="77777777" w:rsidR="00216598" w:rsidRPr="00216598" w:rsidRDefault="00216598" w:rsidP="00216598">
      <w:pPr>
        <w:pStyle w:val="Text"/>
        <w:ind w:left="720"/>
        <w:rPr>
          <w:rFonts w:ascii="Times New Roman" w:hAnsi="Times New Roman" w:cs="Times New Roman"/>
          <w:color w:val="595959" w:themeColor="text1" w:themeTint="A6"/>
          <w:szCs w:val="24"/>
        </w:rPr>
      </w:pPr>
    </w:p>
    <w:p w14:paraId="4BB1BAFC" w14:textId="2D6515FE" w:rsidR="00216598" w:rsidRDefault="00216598" w:rsidP="00216598">
      <w:pPr>
        <w:pStyle w:val="Text"/>
        <w:ind w:firstLine="720"/>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To be improved:</w:t>
      </w:r>
    </w:p>
    <w:p w14:paraId="1A097E01" w14:textId="77777777" w:rsidR="00216598" w:rsidRPr="00216598" w:rsidRDefault="00216598" w:rsidP="00216598">
      <w:pPr>
        <w:pStyle w:val="Text"/>
        <w:ind w:firstLine="720"/>
        <w:rPr>
          <w:rFonts w:ascii="Times New Roman" w:hAnsi="Times New Roman" w:cs="Times New Roman"/>
          <w:color w:val="595959" w:themeColor="text1" w:themeTint="A6"/>
          <w:szCs w:val="24"/>
        </w:rPr>
      </w:pPr>
    </w:p>
    <w:p w14:paraId="7C5F23D8" w14:textId="77777777" w:rsidR="00216598" w:rsidRPr="00216598" w:rsidRDefault="00216598" w:rsidP="00284B10">
      <w:pPr>
        <w:pStyle w:val="Text"/>
        <w:numPr>
          <w:ilvl w:val="0"/>
          <w:numId w:val="12"/>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During promotions, try to give a disturbance free shopping experience to customers.</w:t>
      </w:r>
    </w:p>
    <w:p w14:paraId="68EF0E8D" w14:textId="77777777" w:rsidR="00216598" w:rsidRPr="00216598" w:rsidRDefault="00216598" w:rsidP="00284B10">
      <w:pPr>
        <w:pStyle w:val="Text"/>
        <w:numPr>
          <w:ilvl w:val="0"/>
          <w:numId w:val="12"/>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Give more payment options to customers.</w:t>
      </w:r>
    </w:p>
    <w:p w14:paraId="360E2571" w14:textId="77777777" w:rsidR="00216598" w:rsidRPr="00216598" w:rsidRDefault="00216598" w:rsidP="00284B10">
      <w:pPr>
        <w:pStyle w:val="Text"/>
        <w:numPr>
          <w:ilvl w:val="0"/>
          <w:numId w:val="12"/>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Try to give the price early during promotion.</w:t>
      </w:r>
    </w:p>
    <w:p w14:paraId="57BF414E" w14:textId="77777777" w:rsidR="00216598" w:rsidRPr="00216598" w:rsidRDefault="00216598" w:rsidP="00284B10">
      <w:pPr>
        <w:pStyle w:val="Text"/>
        <w:numPr>
          <w:ilvl w:val="0"/>
          <w:numId w:val="12"/>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Reduce the delivery time of the products.</w:t>
      </w:r>
    </w:p>
    <w:p w14:paraId="5F3944B2" w14:textId="79339FD6" w:rsidR="00216598" w:rsidRDefault="00216598" w:rsidP="00284B10">
      <w:pPr>
        <w:pStyle w:val="Text"/>
        <w:numPr>
          <w:ilvl w:val="0"/>
          <w:numId w:val="12"/>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Flipkart and Amazon almost share the same feedbacks with varying percentages as the only difference.</w:t>
      </w:r>
    </w:p>
    <w:p w14:paraId="4C87CCC7" w14:textId="77777777" w:rsidR="00216598" w:rsidRPr="00216598" w:rsidRDefault="00216598" w:rsidP="00216598">
      <w:pPr>
        <w:pStyle w:val="Text"/>
        <w:ind w:left="720"/>
        <w:rPr>
          <w:rFonts w:ascii="Times New Roman" w:hAnsi="Times New Roman" w:cs="Times New Roman"/>
          <w:color w:val="595959" w:themeColor="text1" w:themeTint="A6"/>
          <w:szCs w:val="24"/>
        </w:rPr>
      </w:pPr>
    </w:p>
    <w:p w14:paraId="3D437374" w14:textId="77777777" w:rsidR="00216598" w:rsidRDefault="00216598" w:rsidP="00216598">
      <w:pPr>
        <w:pStyle w:val="Text"/>
        <w:ind w:firstLine="720"/>
        <w:rPr>
          <w:rFonts w:ascii="Times New Roman" w:hAnsi="Times New Roman" w:cs="Times New Roman"/>
          <w:color w:val="595959" w:themeColor="text1" w:themeTint="A6"/>
          <w:szCs w:val="24"/>
        </w:rPr>
      </w:pPr>
    </w:p>
    <w:p w14:paraId="24CC28DB" w14:textId="77777777" w:rsidR="00216598" w:rsidRDefault="00216598" w:rsidP="00216598">
      <w:pPr>
        <w:pStyle w:val="Text"/>
        <w:ind w:firstLine="720"/>
        <w:rPr>
          <w:rFonts w:ascii="Times New Roman" w:hAnsi="Times New Roman" w:cs="Times New Roman"/>
          <w:color w:val="595959" w:themeColor="text1" w:themeTint="A6"/>
          <w:szCs w:val="24"/>
        </w:rPr>
      </w:pPr>
    </w:p>
    <w:p w14:paraId="330D4811" w14:textId="5FB102FA" w:rsidR="00216598" w:rsidRDefault="00216598" w:rsidP="00216598">
      <w:pPr>
        <w:pStyle w:val="Text"/>
        <w:ind w:firstLine="720"/>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lastRenderedPageBreak/>
        <w:t>Positive feedback summary:</w:t>
      </w:r>
    </w:p>
    <w:p w14:paraId="5B4A128A" w14:textId="77777777" w:rsidR="00216598" w:rsidRPr="00216598" w:rsidRDefault="00216598" w:rsidP="00216598">
      <w:pPr>
        <w:pStyle w:val="Text"/>
        <w:ind w:firstLine="720"/>
        <w:rPr>
          <w:rFonts w:ascii="Times New Roman" w:hAnsi="Times New Roman" w:cs="Times New Roman"/>
          <w:color w:val="595959" w:themeColor="text1" w:themeTint="A6"/>
          <w:szCs w:val="24"/>
        </w:rPr>
      </w:pPr>
    </w:p>
    <w:p w14:paraId="1F928121" w14:textId="77777777" w:rsidR="00216598" w:rsidRPr="00216598" w:rsidRDefault="00216598" w:rsidP="00284B10">
      <w:pPr>
        <w:pStyle w:val="Text"/>
        <w:numPr>
          <w:ilvl w:val="0"/>
          <w:numId w:val="13"/>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Convenient to use and also a good website for shopping.</w:t>
      </w:r>
    </w:p>
    <w:p w14:paraId="5270975E" w14:textId="77777777" w:rsidR="00216598" w:rsidRPr="00216598" w:rsidRDefault="00216598" w:rsidP="00284B10">
      <w:pPr>
        <w:pStyle w:val="Text"/>
        <w:numPr>
          <w:ilvl w:val="0"/>
          <w:numId w:val="13"/>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Fast delivery of products.</w:t>
      </w:r>
    </w:p>
    <w:p w14:paraId="446BDCD2" w14:textId="77777777" w:rsidR="00216598" w:rsidRPr="00216598" w:rsidRDefault="00216598" w:rsidP="00284B10">
      <w:pPr>
        <w:pStyle w:val="Text"/>
        <w:numPr>
          <w:ilvl w:val="0"/>
          <w:numId w:val="13"/>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Availability of complete information of the products.</w:t>
      </w:r>
    </w:p>
    <w:p w14:paraId="79033ECD" w14:textId="77777777" w:rsidR="00216598" w:rsidRPr="00216598" w:rsidRDefault="00216598" w:rsidP="00284B10">
      <w:pPr>
        <w:pStyle w:val="Text"/>
        <w:numPr>
          <w:ilvl w:val="0"/>
          <w:numId w:val="13"/>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Presence of online assistance through multi-channels.</w:t>
      </w:r>
    </w:p>
    <w:p w14:paraId="0C8D2880" w14:textId="77777777" w:rsidR="00216598" w:rsidRPr="00216598" w:rsidRDefault="00216598" w:rsidP="00284B10">
      <w:pPr>
        <w:pStyle w:val="Text"/>
        <w:numPr>
          <w:ilvl w:val="0"/>
          <w:numId w:val="13"/>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Reliable website or app, perceived trustworthiness.</w:t>
      </w:r>
    </w:p>
    <w:p w14:paraId="1E576AE1" w14:textId="77777777" w:rsidR="00216598" w:rsidRPr="00216598" w:rsidRDefault="00216598" w:rsidP="00284B10">
      <w:pPr>
        <w:pStyle w:val="Text"/>
        <w:numPr>
          <w:ilvl w:val="0"/>
          <w:numId w:val="13"/>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Wild variety of products to offer.</w:t>
      </w:r>
    </w:p>
    <w:p w14:paraId="1AABEBF1" w14:textId="77777777" w:rsidR="00216598" w:rsidRPr="00216598" w:rsidRDefault="00216598" w:rsidP="00216598">
      <w:pPr>
        <w:pStyle w:val="Text"/>
        <w:rPr>
          <w:rFonts w:ascii="Times New Roman" w:hAnsi="Times New Roman" w:cs="Times New Roman"/>
          <w:color w:val="595959" w:themeColor="text1" w:themeTint="A6"/>
          <w:szCs w:val="24"/>
        </w:rPr>
      </w:pPr>
    </w:p>
    <w:p w14:paraId="50874ADA" w14:textId="0DB08D43" w:rsidR="00216598" w:rsidRPr="00216598" w:rsidRDefault="00216598" w:rsidP="00284B10">
      <w:pPr>
        <w:pStyle w:val="Text"/>
        <w:numPr>
          <w:ilvl w:val="0"/>
          <w:numId w:val="20"/>
        </w:numPr>
        <w:rPr>
          <w:rFonts w:ascii="Times New Roman" w:hAnsi="Times New Roman" w:cs="Times New Roman"/>
          <w:b/>
          <w:bCs/>
          <w:color w:val="595959" w:themeColor="text1" w:themeTint="A6"/>
          <w:szCs w:val="24"/>
        </w:rPr>
      </w:pPr>
      <w:r w:rsidRPr="00216598">
        <w:rPr>
          <w:rFonts w:ascii="Times New Roman" w:hAnsi="Times New Roman" w:cs="Times New Roman"/>
          <w:b/>
          <w:bCs/>
          <w:color w:val="595959" w:themeColor="text1" w:themeTint="A6"/>
          <w:szCs w:val="24"/>
        </w:rPr>
        <w:t>Myntra.com</w:t>
      </w:r>
    </w:p>
    <w:p w14:paraId="2180623D" w14:textId="77777777" w:rsidR="00216598" w:rsidRPr="00216598" w:rsidRDefault="00216598" w:rsidP="00216598">
      <w:pPr>
        <w:pStyle w:val="Text"/>
        <w:ind w:left="720"/>
        <w:rPr>
          <w:rFonts w:ascii="Times New Roman" w:hAnsi="Times New Roman" w:cs="Times New Roman"/>
          <w:color w:val="595959" w:themeColor="text1" w:themeTint="A6"/>
          <w:szCs w:val="24"/>
        </w:rPr>
      </w:pPr>
    </w:p>
    <w:p w14:paraId="714F5FEA" w14:textId="474832F3" w:rsidR="00216598" w:rsidRDefault="00216598" w:rsidP="00216598">
      <w:pPr>
        <w:pStyle w:val="Text"/>
        <w:ind w:left="720"/>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To be improved:</w:t>
      </w:r>
    </w:p>
    <w:p w14:paraId="37D76281" w14:textId="77777777" w:rsidR="00216598" w:rsidRPr="00216598" w:rsidRDefault="00216598" w:rsidP="00216598">
      <w:pPr>
        <w:pStyle w:val="Text"/>
        <w:ind w:left="720"/>
        <w:rPr>
          <w:rFonts w:ascii="Times New Roman" w:hAnsi="Times New Roman" w:cs="Times New Roman"/>
          <w:color w:val="595959" w:themeColor="text1" w:themeTint="A6"/>
          <w:szCs w:val="24"/>
        </w:rPr>
      </w:pPr>
    </w:p>
    <w:p w14:paraId="0D1F823B" w14:textId="77777777" w:rsidR="00216598" w:rsidRPr="00216598" w:rsidRDefault="00216598" w:rsidP="00284B10">
      <w:pPr>
        <w:pStyle w:val="Text"/>
        <w:numPr>
          <w:ilvl w:val="0"/>
          <w:numId w:val="14"/>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During promotions, try to give a disturbance free shopping experience to customers.</w:t>
      </w:r>
    </w:p>
    <w:p w14:paraId="0CD3CC68" w14:textId="77777777" w:rsidR="00216598" w:rsidRPr="00216598" w:rsidRDefault="00216598" w:rsidP="00284B10">
      <w:pPr>
        <w:pStyle w:val="Text"/>
        <w:numPr>
          <w:ilvl w:val="0"/>
          <w:numId w:val="14"/>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Try to give the price early during promotions.</w:t>
      </w:r>
    </w:p>
    <w:p w14:paraId="34556363" w14:textId="5CEABA9D" w:rsidR="00216598" w:rsidRDefault="00216598" w:rsidP="00284B10">
      <w:pPr>
        <w:pStyle w:val="Text"/>
        <w:numPr>
          <w:ilvl w:val="0"/>
          <w:numId w:val="14"/>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Reduce the delivery time of the products during promotions.</w:t>
      </w:r>
    </w:p>
    <w:p w14:paraId="34060B60" w14:textId="77777777" w:rsidR="00216598" w:rsidRPr="00216598" w:rsidRDefault="00216598" w:rsidP="00216598">
      <w:pPr>
        <w:pStyle w:val="Text"/>
        <w:ind w:left="720"/>
        <w:rPr>
          <w:rFonts w:ascii="Times New Roman" w:hAnsi="Times New Roman" w:cs="Times New Roman"/>
          <w:color w:val="595959" w:themeColor="text1" w:themeTint="A6"/>
          <w:szCs w:val="24"/>
        </w:rPr>
      </w:pPr>
    </w:p>
    <w:p w14:paraId="4AD289E2" w14:textId="66EF42C1" w:rsidR="00216598" w:rsidRDefault="00216598" w:rsidP="00216598">
      <w:pPr>
        <w:pStyle w:val="Text"/>
        <w:ind w:firstLine="720"/>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Positive feedback summary:</w:t>
      </w:r>
    </w:p>
    <w:p w14:paraId="03E0E100" w14:textId="77777777" w:rsidR="00216598" w:rsidRPr="00216598" w:rsidRDefault="00216598" w:rsidP="00216598">
      <w:pPr>
        <w:pStyle w:val="Text"/>
        <w:ind w:firstLine="720"/>
        <w:rPr>
          <w:rFonts w:ascii="Times New Roman" w:hAnsi="Times New Roman" w:cs="Times New Roman"/>
          <w:color w:val="595959" w:themeColor="text1" w:themeTint="A6"/>
          <w:szCs w:val="24"/>
        </w:rPr>
      </w:pPr>
    </w:p>
    <w:p w14:paraId="0A00706E" w14:textId="77777777" w:rsidR="00216598" w:rsidRPr="00216598" w:rsidRDefault="00216598" w:rsidP="00284B10">
      <w:pPr>
        <w:pStyle w:val="Text"/>
        <w:numPr>
          <w:ilvl w:val="0"/>
          <w:numId w:val="15"/>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Convenient to use and also a good website.</w:t>
      </w:r>
    </w:p>
    <w:p w14:paraId="4DE5F0D2" w14:textId="77777777" w:rsidR="00216598" w:rsidRPr="00216598" w:rsidRDefault="00216598" w:rsidP="00284B10">
      <w:pPr>
        <w:pStyle w:val="Text"/>
        <w:numPr>
          <w:ilvl w:val="0"/>
          <w:numId w:val="15"/>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Availability of several payment options.</w:t>
      </w:r>
    </w:p>
    <w:p w14:paraId="09547F5C" w14:textId="77777777" w:rsidR="00216598" w:rsidRPr="00216598" w:rsidRDefault="00216598" w:rsidP="00284B10">
      <w:pPr>
        <w:pStyle w:val="Text"/>
        <w:numPr>
          <w:ilvl w:val="0"/>
          <w:numId w:val="15"/>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Faster products delivery.</w:t>
      </w:r>
    </w:p>
    <w:p w14:paraId="09A6A273" w14:textId="77777777" w:rsidR="00216598" w:rsidRPr="00216598" w:rsidRDefault="00216598" w:rsidP="00284B10">
      <w:pPr>
        <w:pStyle w:val="Text"/>
        <w:numPr>
          <w:ilvl w:val="0"/>
          <w:numId w:val="15"/>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Complete information of products available.</w:t>
      </w:r>
    </w:p>
    <w:p w14:paraId="58B2C7D4" w14:textId="77777777" w:rsidR="00216598" w:rsidRPr="00216598" w:rsidRDefault="00216598" w:rsidP="00284B10">
      <w:pPr>
        <w:pStyle w:val="Text"/>
        <w:numPr>
          <w:ilvl w:val="0"/>
          <w:numId w:val="15"/>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Reliable website or app, perceived trustworthiness.</w:t>
      </w:r>
    </w:p>
    <w:p w14:paraId="5DA8F6BE" w14:textId="77777777" w:rsidR="00216598" w:rsidRPr="00216598" w:rsidRDefault="00216598" w:rsidP="00284B10">
      <w:pPr>
        <w:pStyle w:val="Text"/>
        <w:numPr>
          <w:ilvl w:val="0"/>
          <w:numId w:val="15"/>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Wild variety of product to offer</w:t>
      </w:r>
    </w:p>
    <w:p w14:paraId="60B94621" w14:textId="77777777" w:rsidR="00216598" w:rsidRDefault="00216598" w:rsidP="00216598">
      <w:pPr>
        <w:pStyle w:val="Text"/>
        <w:rPr>
          <w:rFonts w:ascii="Times New Roman" w:hAnsi="Times New Roman" w:cs="Times New Roman"/>
          <w:color w:val="595959" w:themeColor="text1" w:themeTint="A6"/>
          <w:szCs w:val="24"/>
        </w:rPr>
      </w:pPr>
    </w:p>
    <w:p w14:paraId="6CCEFE04" w14:textId="65A2FB27" w:rsidR="00216598" w:rsidRPr="00216598" w:rsidRDefault="00216598" w:rsidP="00284B10">
      <w:pPr>
        <w:pStyle w:val="Text"/>
        <w:numPr>
          <w:ilvl w:val="0"/>
          <w:numId w:val="20"/>
        </w:numPr>
        <w:rPr>
          <w:rFonts w:ascii="Times New Roman" w:hAnsi="Times New Roman" w:cs="Times New Roman"/>
          <w:b/>
          <w:bCs/>
          <w:color w:val="595959" w:themeColor="text1" w:themeTint="A6"/>
          <w:szCs w:val="24"/>
        </w:rPr>
      </w:pPr>
      <w:r w:rsidRPr="00216598">
        <w:rPr>
          <w:rFonts w:ascii="Times New Roman" w:hAnsi="Times New Roman" w:cs="Times New Roman"/>
          <w:b/>
          <w:bCs/>
          <w:color w:val="595959" w:themeColor="text1" w:themeTint="A6"/>
          <w:szCs w:val="24"/>
        </w:rPr>
        <w:t>Paytm.com</w:t>
      </w:r>
    </w:p>
    <w:p w14:paraId="1A1806E0" w14:textId="77777777" w:rsidR="00216598" w:rsidRPr="00216598" w:rsidRDefault="00216598" w:rsidP="00216598">
      <w:pPr>
        <w:pStyle w:val="Text"/>
        <w:ind w:left="720"/>
        <w:rPr>
          <w:rFonts w:ascii="Times New Roman" w:hAnsi="Times New Roman" w:cs="Times New Roman"/>
          <w:color w:val="595959" w:themeColor="text1" w:themeTint="A6"/>
          <w:szCs w:val="24"/>
        </w:rPr>
      </w:pPr>
    </w:p>
    <w:p w14:paraId="5BF3C7C0" w14:textId="65246C47" w:rsidR="00216598" w:rsidRDefault="00216598" w:rsidP="00216598">
      <w:pPr>
        <w:pStyle w:val="Text"/>
        <w:ind w:firstLine="720"/>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To be improved:</w:t>
      </w:r>
    </w:p>
    <w:p w14:paraId="415AD13C" w14:textId="77777777" w:rsidR="00216598" w:rsidRPr="00216598" w:rsidRDefault="00216598" w:rsidP="00216598">
      <w:pPr>
        <w:pStyle w:val="Text"/>
        <w:rPr>
          <w:rFonts w:ascii="Times New Roman" w:hAnsi="Times New Roman" w:cs="Times New Roman"/>
          <w:color w:val="595959" w:themeColor="text1" w:themeTint="A6"/>
          <w:szCs w:val="24"/>
        </w:rPr>
      </w:pPr>
    </w:p>
    <w:p w14:paraId="32430AF6" w14:textId="77777777" w:rsidR="00216598" w:rsidRPr="00216598" w:rsidRDefault="00216598" w:rsidP="00284B10">
      <w:pPr>
        <w:pStyle w:val="Text"/>
        <w:numPr>
          <w:ilvl w:val="0"/>
          <w:numId w:val="16"/>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Reduce the delivery time of the products during promotions.</w:t>
      </w:r>
    </w:p>
    <w:p w14:paraId="51083CA8" w14:textId="77777777" w:rsidR="00216598" w:rsidRPr="00216598" w:rsidRDefault="00216598" w:rsidP="00284B10">
      <w:pPr>
        <w:pStyle w:val="Text"/>
        <w:numPr>
          <w:ilvl w:val="0"/>
          <w:numId w:val="16"/>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Try to give the price early during promotion.</w:t>
      </w:r>
    </w:p>
    <w:p w14:paraId="440BE933" w14:textId="77777777" w:rsidR="00216598" w:rsidRPr="00216598" w:rsidRDefault="00216598" w:rsidP="00284B10">
      <w:pPr>
        <w:pStyle w:val="Text"/>
        <w:numPr>
          <w:ilvl w:val="0"/>
          <w:numId w:val="16"/>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During promotions, try to give a disturbance free shopping experience to customers.</w:t>
      </w:r>
    </w:p>
    <w:p w14:paraId="17FE2026" w14:textId="77777777" w:rsidR="00216598" w:rsidRPr="00216598" w:rsidRDefault="00216598" w:rsidP="00284B10">
      <w:pPr>
        <w:pStyle w:val="Text"/>
        <w:numPr>
          <w:ilvl w:val="0"/>
          <w:numId w:val="16"/>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Late declaration of price and discounts.</w:t>
      </w:r>
    </w:p>
    <w:p w14:paraId="0B240463" w14:textId="48E4A06D" w:rsidR="00216598" w:rsidRDefault="00216598" w:rsidP="00284B10">
      <w:pPr>
        <w:pStyle w:val="Text"/>
        <w:numPr>
          <w:ilvl w:val="0"/>
          <w:numId w:val="16"/>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Frequent disturbance is occurring while moving from one page to another.</w:t>
      </w:r>
    </w:p>
    <w:p w14:paraId="05EB4D58" w14:textId="77777777" w:rsidR="00216598" w:rsidRPr="00216598" w:rsidRDefault="00216598" w:rsidP="00216598">
      <w:pPr>
        <w:pStyle w:val="Text"/>
        <w:ind w:left="720"/>
        <w:rPr>
          <w:rFonts w:ascii="Times New Roman" w:hAnsi="Times New Roman" w:cs="Times New Roman"/>
          <w:color w:val="595959" w:themeColor="text1" w:themeTint="A6"/>
          <w:szCs w:val="24"/>
        </w:rPr>
      </w:pPr>
    </w:p>
    <w:p w14:paraId="7FC8EE60" w14:textId="58407CAD" w:rsidR="00216598" w:rsidRDefault="00216598" w:rsidP="00216598">
      <w:pPr>
        <w:pStyle w:val="Text"/>
        <w:ind w:firstLine="720"/>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lastRenderedPageBreak/>
        <w:t>Positive feedback summary</w:t>
      </w:r>
      <w:r>
        <w:rPr>
          <w:rFonts w:ascii="Times New Roman" w:hAnsi="Times New Roman" w:cs="Times New Roman"/>
          <w:color w:val="595959" w:themeColor="text1" w:themeTint="A6"/>
          <w:szCs w:val="24"/>
        </w:rPr>
        <w:t>:</w:t>
      </w:r>
    </w:p>
    <w:p w14:paraId="7B9F32A0" w14:textId="77777777" w:rsidR="00216598" w:rsidRPr="00216598" w:rsidRDefault="00216598" w:rsidP="00216598">
      <w:pPr>
        <w:pStyle w:val="Text"/>
        <w:rPr>
          <w:rFonts w:ascii="Times New Roman" w:hAnsi="Times New Roman" w:cs="Times New Roman"/>
          <w:color w:val="595959" w:themeColor="text1" w:themeTint="A6"/>
          <w:szCs w:val="24"/>
        </w:rPr>
      </w:pPr>
    </w:p>
    <w:p w14:paraId="5A6DE3B7" w14:textId="77777777" w:rsidR="00216598" w:rsidRPr="00216598" w:rsidRDefault="00216598" w:rsidP="00284B10">
      <w:pPr>
        <w:pStyle w:val="Text"/>
        <w:numPr>
          <w:ilvl w:val="0"/>
          <w:numId w:val="17"/>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Convenient to use and a good website.</w:t>
      </w:r>
    </w:p>
    <w:p w14:paraId="44C5D3A6" w14:textId="77777777" w:rsidR="00216598" w:rsidRPr="00216598" w:rsidRDefault="00216598" w:rsidP="00284B10">
      <w:pPr>
        <w:pStyle w:val="Text"/>
        <w:numPr>
          <w:ilvl w:val="0"/>
          <w:numId w:val="17"/>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Quickness to complete a purchase.</w:t>
      </w:r>
    </w:p>
    <w:p w14:paraId="74555DEB" w14:textId="77777777" w:rsidR="00216598" w:rsidRPr="00216598" w:rsidRDefault="00216598" w:rsidP="00284B10">
      <w:pPr>
        <w:pStyle w:val="Text"/>
        <w:numPr>
          <w:ilvl w:val="0"/>
          <w:numId w:val="17"/>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About 64% of the customers feel that either web or app is reliable.</w:t>
      </w:r>
    </w:p>
    <w:p w14:paraId="0A00FFAE" w14:textId="77777777" w:rsidR="00216598" w:rsidRPr="00216598" w:rsidRDefault="00216598" w:rsidP="00284B10">
      <w:pPr>
        <w:pStyle w:val="Text"/>
        <w:numPr>
          <w:ilvl w:val="0"/>
          <w:numId w:val="17"/>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Around 20% of the customers believe that Paytm has a wild variety of products on offer.</w:t>
      </w:r>
    </w:p>
    <w:p w14:paraId="635D5AB3" w14:textId="77777777" w:rsidR="00216598" w:rsidRPr="00216598" w:rsidRDefault="00216598" w:rsidP="00216598">
      <w:pPr>
        <w:pStyle w:val="Text"/>
        <w:rPr>
          <w:rFonts w:ascii="Times New Roman" w:hAnsi="Times New Roman" w:cs="Times New Roman"/>
          <w:color w:val="595959" w:themeColor="text1" w:themeTint="A6"/>
          <w:szCs w:val="24"/>
        </w:rPr>
      </w:pPr>
    </w:p>
    <w:p w14:paraId="0F6D707A" w14:textId="7F43C5DB" w:rsidR="00216598" w:rsidRPr="00216598" w:rsidRDefault="00216598" w:rsidP="00284B10">
      <w:pPr>
        <w:pStyle w:val="Text"/>
        <w:numPr>
          <w:ilvl w:val="0"/>
          <w:numId w:val="20"/>
        </w:numPr>
        <w:rPr>
          <w:rFonts w:ascii="Times New Roman" w:hAnsi="Times New Roman" w:cs="Times New Roman"/>
          <w:b/>
          <w:bCs/>
          <w:color w:val="595959" w:themeColor="text1" w:themeTint="A6"/>
          <w:szCs w:val="24"/>
        </w:rPr>
      </w:pPr>
      <w:r w:rsidRPr="00216598">
        <w:rPr>
          <w:rFonts w:ascii="Times New Roman" w:hAnsi="Times New Roman" w:cs="Times New Roman"/>
          <w:b/>
          <w:bCs/>
          <w:color w:val="595959" w:themeColor="text1" w:themeTint="A6"/>
          <w:szCs w:val="24"/>
        </w:rPr>
        <w:t>Snapdeal.com</w:t>
      </w:r>
    </w:p>
    <w:p w14:paraId="297B6E50" w14:textId="77777777" w:rsidR="00216598" w:rsidRPr="00216598" w:rsidRDefault="00216598" w:rsidP="00216598">
      <w:pPr>
        <w:pStyle w:val="Text"/>
        <w:ind w:left="720"/>
        <w:rPr>
          <w:rFonts w:ascii="Times New Roman" w:hAnsi="Times New Roman" w:cs="Times New Roman"/>
          <w:color w:val="595959" w:themeColor="text1" w:themeTint="A6"/>
          <w:szCs w:val="24"/>
        </w:rPr>
      </w:pPr>
    </w:p>
    <w:p w14:paraId="7480BDED" w14:textId="25661BA3" w:rsidR="00216598" w:rsidRDefault="00216598" w:rsidP="00216598">
      <w:pPr>
        <w:pStyle w:val="Text"/>
        <w:ind w:firstLine="720"/>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To be improved:</w:t>
      </w:r>
    </w:p>
    <w:p w14:paraId="593F0B43" w14:textId="77777777" w:rsidR="00216598" w:rsidRPr="00216598" w:rsidRDefault="00216598" w:rsidP="00216598">
      <w:pPr>
        <w:pStyle w:val="Text"/>
        <w:ind w:firstLine="720"/>
        <w:rPr>
          <w:rFonts w:ascii="Times New Roman" w:hAnsi="Times New Roman" w:cs="Times New Roman"/>
          <w:color w:val="595959" w:themeColor="text1" w:themeTint="A6"/>
          <w:szCs w:val="24"/>
        </w:rPr>
      </w:pPr>
    </w:p>
    <w:p w14:paraId="0A03237D" w14:textId="77777777" w:rsidR="00216598" w:rsidRPr="00216598" w:rsidRDefault="00216598" w:rsidP="00284B10">
      <w:pPr>
        <w:pStyle w:val="Text"/>
        <w:numPr>
          <w:ilvl w:val="0"/>
          <w:numId w:val="18"/>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Reduce the delivery time of the products during promotions.</w:t>
      </w:r>
    </w:p>
    <w:p w14:paraId="35752596" w14:textId="77777777" w:rsidR="00216598" w:rsidRPr="00216598" w:rsidRDefault="00216598" w:rsidP="00284B10">
      <w:pPr>
        <w:pStyle w:val="Text"/>
        <w:numPr>
          <w:ilvl w:val="0"/>
          <w:numId w:val="18"/>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Try to give the price early during promotion.</w:t>
      </w:r>
    </w:p>
    <w:p w14:paraId="6A2FC7A7" w14:textId="77777777" w:rsidR="00216598" w:rsidRPr="00216598" w:rsidRDefault="00216598" w:rsidP="00284B10">
      <w:pPr>
        <w:pStyle w:val="Text"/>
        <w:numPr>
          <w:ilvl w:val="0"/>
          <w:numId w:val="18"/>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During promotions, try to give a disturbance free shopping experience to customers.</w:t>
      </w:r>
    </w:p>
    <w:p w14:paraId="460B3B8B" w14:textId="77777777" w:rsidR="00216598" w:rsidRPr="00216598" w:rsidRDefault="00216598" w:rsidP="00284B10">
      <w:pPr>
        <w:pStyle w:val="Text"/>
        <w:numPr>
          <w:ilvl w:val="0"/>
          <w:numId w:val="18"/>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Late declaration of price and discounts.</w:t>
      </w:r>
    </w:p>
    <w:p w14:paraId="37F81039" w14:textId="77777777" w:rsidR="00216598" w:rsidRPr="00216598" w:rsidRDefault="00216598" w:rsidP="00284B10">
      <w:pPr>
        <w:pStyle w:val="Text"/>
        <w:numPr>
          <w:ilvl w:val="0"/>
          <w:numId w:val="18"/>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No one has expressed to recommend Snapdeal to a contact as it has the most negative feedbacks among all other websites.</w:t>
      </w:r>
    </w:p>
    <w:p w14:paraId="720BC72B" w14:textId="77777777" w:rsidR="00216598" w:rsidRDefault="00216598" w:rsidP="00216598">
      <w:pPr>
        <w:pStyle w:val="Text"/>
        <w:rPr>
          <w:rFonts w:ascii="Times New Roman" w:hAnsi="Times New Roman" w:cs="Times New Roman"/>
          <w:color w:val="595959" w:themeColor="text1" w:themeTint="A6"/>
          <w:szCs w:val="24"/>
        </w:rPr>
      </w:pPr>
    </w:p>
    <w:p w14:paraId="4293348C" w14:textId="629FFB61" w:rsidR="00216598" w:rsidRDefault="00216598" w:rsidP="00216598">
      <w:pPr>
        <w:pStyle w:val="Text"/>
        <w:ind w:firstLine="720"/>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Positive feedback summary:</w:t>
      </w:r>
    </w:p>
    <w:p w14:paraId="2E7BA39D" w14:textId="77777777" w:rsidR="00216598" w:rsidRPr="00216598" w:rsidRDefault="00216598" w:rsidP="00216598">
      <w:pPr>
        <w:pStyle w:val="Text"/>
        <w:ind w:firstLine="720"/>
        <w:rPr>
          <w:rFonts w:ascii="Times New Roman" w:hAnsi="Times New Roman" w:cs="Times New Roman"/>
          <w:color w:val="595959" w:themeColor="text1" w:themeTint="A6"/>
          <w:szCs w:val="24"/>
        </w:rPr>
      </w:pPr>
    </w:p>
    <w:p w14:paraId="2453B089" w14:textId="77777777" w:rsidR="00216598" w:rsidRPr="00216598" w:rsidRDefault="00216598" w:rsidP="00284B10">
      <w:pPr>
        <w:pStyle w:val="Text"/>
        <w:numPr>
          <w:ilvl w:val="0"/>
          <w:numId w:val="19"/>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Convenient to use.</w:t>
      </w:r>
    </w:p>
    <w:p w14:paraId="39A82ACC" w14:textId="77777777" w:rsidR="00216598" w:rsidRPr="00216598" w:rsidRDefault="00216598" w:rsidP="00284B10">
      <w:pPr>
        <w:pStyle w:val="Text"/>
        <w:numPr>
          <w:ilvl w:val="0"/>
          <w:numId w:val="19"/>
        </w:numPr>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54% of the customers are happy about the availability of financial information security.</w:t>
      </w:r>
    </w:p>
    <w:p w14:paraId="037EA257" w14:textId="77777777" w:rsidR="00216598" w:rsidRPr="00216598" w:rsidRDefault="00216598" w:rsidP="00216598">
      <w:pPr>
        <w:pStyle w:val="Text"/>
        <w:rPr>
          <w:rFonts w:ascii="Times New Roman" w:hAnsi="Times New Roman" w:cs="Times New Roman"/>
          <w:color w:val="595959" w:themeColor="text1" w:themeTint="A6"/>
          <w:szCs w:val="24"/>
        </w:rPr>
      </w:pPr>
    </w:p>
    <w:p w14:paraId="2C2688FF" w14:textId="77777777" w:rsidR="00216598" w:rsidRPr="00216598" w:rsidRDefault="00216598" w:rsidP="00216598">
      <w:pPr>
        <w:pStyle w:val="Text"/>
        <w:rPr>
          <w:rFonts w:ascii="Times New Roman" w:hAnsi="Times New Roman" w:cs="Times New Roman"/>
          <w:color w:val="595959" w:themeColor="text1" w:themeTint="A6"/>
          <w:szCs w:val="24"/>
        </w:rPr>
      </w:pPr>
    </w:p>
    <w:p w14:paraId="5D626A9D" w14:textId="77777777" w:rsidR="00216598" w:rsidRPr="00216598" w:rsidRDefault="00216598" w:rsidP="00216598">
      <w:pPr>
        <w:pStyle w:val="Text"/>
        <w:rPr>
          <w:rFonts w:ascii="Times New Roman" w:hAnsi="Times New Roman" w:cs="Times New Roman"/>
          <w:color w:val="595959" w:themeColor="text1" w:themeTint="A6"/>
          <w:szCs w:val="24"/>
        </w:rPr>
      </w:pPr>
    </w:p>
    <w:p w14:paraId="23A0E9EB" w14:textId="21E82222" w:rsidR="00216598" w:rsidRPr="00216598" w:rsidRDefault="00216598" w:rsidP="00216598">
      <w:pPr>
        <w:pStyle w:val="Heading5"/>
        <w:rPr>
          <w:rFonts w:ascii="Times New Roman" w:eastAsiaTheme="minorHAnsi" w:hAnsi="Times New Roman" w:cs="Times New Roman"/>
          <w:b/>
          <w:bCs/>
          <w:color w:val="595959" w:themeColor="text1" w:themeTint="A6"/>
          <w:sz w:val="36"/>
          <w:szCs w:val="32"/>
        </w:rPr>
      </w:pPr>
      <w:r w:rsidRPr="00216598">
        <w:rPr>
          <w:rFonts w:ascii="Times New Roman" w:eastAsiaTheme="minorHAnsi" w:hAnsi="Times New Roman" w:cs="Times New Roman"/>
          <w:b/>
          <w:bCs/>
          <w:color w:val="595959" w:themeColor="text1" w:themeTint="A6"/>
          <w:sz w:val="36"/>
          <w:szCs w:val="32"/>
        </w:rPr>
        <w:t>Conclusion:</w:t>
      </w:r>
    </w:p>
    <w:p w14:paraId="21F3D2BB" w14:textId="77777777" w:rsidR="00216598" w:rsidRPr="00216598" w:rsidRDefault="00216598" w:rsidP="00216598"/>
    <w:p w14:paraId="6E361D1C" w14:textId="128357C1" w:rsidR="00216598" w:rsidRP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 xml:space="preserve">The first 47 characteristics, based on general observations, give insights into how the e-tailer is helping and expanding depending on client suggestions. The data revealed which CITY, PIN CODE, AGE, and other variables were </w:t>
      </w:r>
      <w:r w:rsidRPr="00216598">
        <w:rPr>
          <w:rFonts w:ascii="Times New Roman" w:hAnsi="Times New Roman" w:cs="Times New Roman"/>
          <w:color w:val="595959" w:themeColor="text1" w:themeTint="A6"/>
          <w:szCs w:val="24"/>
        </w:rPr>
        <w:t>utilized</w:t>
      </w:r>
      <w:r w:rsidRPr="00216598">
        <w:rPr>
          <w:rFonts w:ascii="Times New Roman" w:hAnsi="Times New Roman" w:cs="Times New Roman"/>
          <w:color w:val="595959" w:themeColor="text1" w:themeTint="A6"/>
          <w:szCs w:val="24"/>
        </w:rPr>
        <w:t xml:space="preserve"> most frequently on the web platform. It also revealed that some factors are given less weight in contributing to the success of an e-commerce store; as a result, we could eliminate those factors while keeping all of the important ones, as well as improve on some of the factors that influence online customers' repeat purchase intentions.</w:t>
      </w:r>
    </w:p>
    <w:p w14:paraId="17FD79A1" w14:textId="0EDD1DA9" w:rsid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lastRenderedPageBreak/>
        <w:t xml:space="preserve">Aside from the first 47 elements, the remaining attributes demonstrated which online platform has been used more frequently based on success factors. According to the case study for client activation and retention, Amazon is the most dependable and has met the customer's needs. Data indicated that Flipkart was </w:t>
      </w:r>
      <w:r w:rsidRPr="00216598">
        <w:rPr>
          <w:rFonts w:ascii="Times New Roman" w:hAnsi="Times New Roman" w:cs="Times New Roman"/>
          <w:color w:val="595959" w:themeColor="text1" w:themeTint="A6"/>
          <w:szCs w:val="24"/>
        </w:rPr>
        <w:t>utilized</w:t>
      </w:r>
      <w:r w:rsidRPr="00216598">
        <w:rPr>
          <w:rFonts w:ascii="Times New Roman" w:hAnsi="Times New Roman" w:cs="Times New Roman"/>
          <w:color w:val="595959" w:themeColor="text1" w:themeTint="A6"/>
          <w:szCs w:val="24"/>
        </w:rPr>
        <w:t xml:space="preserve"> more for online buying after Amazon.</w:t>
      </w:r>
    </w:p>
    <w:p w14:paraId="4D60C761" w14:textId="77777777" w:rsidR="00216598" w:rsidRPr="00216598" w:rsidRDefault="00216598" w:rsidP="00216598">
      <w:pPr>
        <w:pStyle w:val="Text"/>
        <w:rPr>
          <w:rFonts w:ascii="Times New Roman" w:hAnsi="Times New Roman" w:cs="Times New Roman"/>
          <w:color w:val="595959" w:themeColor="text1" w:themeTint="A6"/>
          <w:szCs w:val="24"/>
        </w:rPr>
      </w:pPr>
    </w:p>
    <w:p w14:paraId="2F1513B4" w14:textId="27ED4672" w:rsidR="00216598" w:rsidRDefault="00216598" w:rsidP="00216598">
      <w:pPr>
        <w:pStyle w:val="Text"/>
        <w:rPr>
          <w:rFonts w:ascii="Times New Roman" w:hAnsi="Times New Roman" w:cs="Times New Roman"/>
          <w:color w:val="595959" w:themeColor="text1" w:themeTint="A6"/>
          <w:szCs w:val="24"/>
        </w:rPr>
      </w:pPr>
      <w:r w:rsidRPr="00216598">
        <w:rPr>
          <w:rFonts w:ascii="Times New Roman" w:hAnsi="Times New Roman" w:cs="Times New Roman"/>
          <w:color w:val="595959" w:themeColor="text1" w:themeTint="A6"/>
          <w:szCs w:val="24"/>
        </w:rPr>
        <w:t xml:space="preserve">According to a case study of Indian e-commerce clients, Amazon and Flipkart are the most frequently </w:t>
      </w:r>
      <w:r w:rsidRPr="00216598">
        <w:rPr>
          <w:rFonts w:ascii="Times New Roman" w:hAnsi="Times New Roman" w:cs="Times New Roman"/>
          <w:color w:val="595959" w:themeColor="text1" w:themeTint="A6"/>
          <w:szCs w:val="24"/>
        </w:rPr>
        <w:t>utilized</w:t>
      </w:r>
      <w:r w:rsidRPr="00216598">
        <w:rPr>
          <w:rFonts w:ascii="Times New Roman" w:hAnsi="Times New Roman" w:cs="Times New Roman"/>
          <w:color w:val="595959" w:themeColor="text1" w:themeTint="A6"/>
          <w:szCs w:val="24"/>
        </w:rPr>
        <w:t xml:space="preserve"> for online shopping and are the most frequently suggested by friends. So, based on the research findings, Amazon and Flipkart are e-commerce platforms that combine utilitarian and hedonistic values to </w:t>
      </w:r>
      <w:r w:rsidRPr="00216598">
        <w:rPr>
          <w:rFonts w:ascii="Times New Roman" w:hAnsi="Times New Roman" w:cs="Times New Roman"/>
          <w:color w:val="595959" w:themeColor="text1" w:themeTint="A6"/>
          <w:szCs w:val="24"/>
        </w:rPr>
        <w:t>favorably</w:t>
      </w:r>
      <w:r w:rsidRPr="00216598">
        <w:rPr>
          <w:rFonts w:ascii="Times New Roman" w:hAnsi="Times New Roman" w:cs="Times New Roman"/>
          <w:color w:val="595959" w:themeColor="text1" w:themeTint="A6"/>
          <w:szCs w:val="24"/>
        </w:rPr>
        <w:t xml:space="preserve"> influence repeat purchase intention (loyalty).</w:t>
      </w:r>
    </w:p>
    <w:p w14:paraId="240EB0D3" w14:textId="77777777" w:rsidR="00216598" w:rsidRPr="00216598" w:rsidRDefault="00216598" w:rsidP="00216598">
      <w:pPr>
        <w:pStyle w:val="Text"/>
        <w:rPr>
          <w:rFonts w:ascii="Times New Roman" w:hAnsi="Times New Roman" w:cs="Times New Roman"/>
          <w:color w:val="595959" w:themeColor="text1" w:themeTint="A6"/>
          <w:szCs w:val="24"/>
        </w:rPr>
      </w:pPr>
    </w:p>
    <w:p w14:paraId="56A1B7AE" w14:textId="77777777" w:rsidR="00216598" w:rsidRPr="00216598" w:rsidRDefault="00216598" w:rsidP="00216598">
      <w:pPr>
        <w:pStyle w:val="Heading5"/>
        <w:rPr>
          <w:rFonts w:ascii="Times New Roman" w:eastAsiaTheme="minorHAnsi" w:hAnsi="Times New Roman" w:cs="Times New Roman"/>
          <w:b/>
          <w:bCs/>
          <w:color w:val="595959" w:themeColor="text1" w:themeTint="A6"/>
          <w:sz w:val="36"/>
          <w:szCs w:val="32"/>
        </w:rPr>
      </w:pPr>
      <w:r w:rsidRPr="00216598">
        <w:rPr>
          <w:rFonts w:ascii="Times New Roman" w:eastAsiaTheme="minorHAnsi" w:hAnsi="Times New Roman" w:cs="Times New Roman"/>
          <w:b/>
          <w:bCs/>
          <w:color w:val="595959" w:themeColor="text1" w:themeTint="A6"/>
          <w:sz w:val="36"/>
          <w:szCs w:val="32"/>
        </w:rPr>
        <w:t>Future Work:</w:t>
      </w:r>
    </w:p>
    <w:p w14:paraId="15107F81" w14:textId="77777777" w:rsidR="00216598" w:rsidRPr="00216598" w:rsidRDefault="00216598" w:rsidP="00216598">
      <w:pPr>
        <w:pStyle w:val="Text"/>
        <w:rPr>
          <w:rFonts w:ascii="Times New Roman" w:hAnsi="Times New Roman" w:cs="Times New Roman"/>
          <w:color w:val="595959" w:themeColor="text1" w:themeTint="A6"/>
          <w:szCs w:val="24"/>
        </w:rPr>
      </w:pPr>
    </w:p>
    <w:p w14:paraId="6827C3A3" w14:textId="53B64129" w:rsidR="004A328C" w:rsidRPr="004A328C" w:rsidRDefault="004A328C" w:rsidP="004A328C">
      <w:pPr>
        <w:pStyle w:val="Text"/>
        <w:ind w:left="720"/>
        <w:rPr>
          <w:rFonts w:ascii="Times New Roman" w:hAnsi="Times New Roman" w:cs="Times New Roman"/>
          <w:color w:val="595959" w:themeColor="text1" w:themeTint="A6"/>
          <w:szCs w:val="24"/>
        </w:rPr>
      </w:pPr>
      <w:r w:rsidRPr="004A328C">
        <w:rPr>
          <w:rFonts w:ascii="Times New Roman" w:hAnsi="Times New Roman" w:cs="Times New Roman"/>
          <w:color w:val="595959" w:themeColor="text1" w:themeTint="A6"/>
          <w:szCs w:val="24"/>
        </w:rPr>
        <w:t xml:space="preserve">• I'll have to do some preparation on the data, such as </w:t>
      </w:r>
      <w:r w:rsidRPr="004A328C">
        <w:rPr>
          <w:rFonts w:ascii="Times New Roman" w:hAnsi="Times New Roman" w:cs="Times New Roman"/>
          <w:color w:val="595959" w:themeColor="text1" w:themeTint="A6"/>
          <w:szCs w:val="24"/>
        </w:rPr>
        <w:t>utilizing</w:t>
      </w:r>
      <w:r w:rsidRPr="004A328C">
        <w:rPr>
          <w:rFonts w:ascii="Times New Roman" w:hAnsi="Times New Roman" w:cs="Times New Roman"/>
          <w:color w:val="595959" w:themeColor="text1" w:themeTint="A6"/>
          <w:szCs w:val="24"/>
        </w:rPr>
        <w:t xml:space="preserve"> scaling algorithms.</w:t>
      </w:r>
    </w:p>
    <w:p w14:paraId="58893235" w14:textId="77777777" w:rsidR="004A328C" w:rsidRPr="004A328C" w:rsidRDefault="004A328C" w:rsidP="004A328C">
      <w:pPr>
        <w:pStyle w:val="Text"/>
        <w:ind w:left="720"/>
        <w:rPr>
          <w:rFonts w:ascii="Times New Roman" w:hAnsi="Times New Roman" w:cs="Times New Roman"/>
          <w:color w:val="595959" w:themeColor="text1" w:themeTint="A6"/>
          <w:szCs w:val="24"/>
        </w:rPr>
      </w:pPr>
      <w:r w:rsidRPr="004A328C">
        <w:rPr>
          <w:rFonts w:ascii="Times New Roman" w:hAnsi="Times New Roman" w:cs="Times New Roman"/>
          <w:color w:val="595959" w:themeColor="text1" w:themeTint="A6"/>
          <w:szCs w:val="24"/>
        </w:rPr>
        <w:t>• I'm not going to bother about reducing outliers or skewness because the dataset contains largely categorical data.</w:t>
      </w:r>
    </w:p>
    <w:p w14:paraId="22580DF9" w14:textId="77777777" w:rsidR="004A328C" w:rsidRPr="004A328C" w:rsidRDefault="004A328C" w:rsidP="004A328C">
      <w:pPr>
        <w:pStyle w:val="Text"/>
        <w:ind w:left="720"/>
        <w:rPr>
          <w:rFonts w:ascii="Times New Roman" w:hAnsi="Times New Roman" w:cs="Times New Roman"/>
          <w:color w:val="595959" w:themeColor="text1" w:themeTint="A6"/>
          <w:szCs w:val="24"/>
        </w:rPr>
      </w:pPr>
      <w:r w:rsidRPr="004A328C">
        <w:rPr>
          <w:rFonts w:ascii="Times New Roman" w:hAnsi="Times New Roman" w:cs="Times New Roman"/>
          <w:color w:val="595959" w:themeColor="text1" w:themeTint="A6"/>
          <w:szCs w:val="24"/>
        </w:rPr>
        <w:t>• Unsupervised machine learning models must be built.</w:t>
      </w:r>
    </w:p>
    <w:p w14:paraId="25CF1F45" w14:textId="1510086C" w:rsidR="00216598" w:rsidRDefault="004A328C" w:rsidP="004A328C">
      <w:pPr>
        <w:pStyle w:val="Text"/>
        <w:ind w:left="720"/>
        <w:rPr>
          <w:rFonts w:ascii="Times New Roman" w:hAnsi="Times New Roman" w:cs="Times New Roman"/>
          <w:color w:val="595959" w:themeColor="text1" w:themeTint="A6"/>
          <w:szCs w:val="24"/>
        </w:rPr>
      </w:pPr>
      <w:r w:rsidRPr="004A328C">
        <w:rPr>
          <w:rFonts w:ascii="Times New Roman" w:hAnsi="Times New Roman" w:cs="Times New Roman"/>
          <w:color w:val="595959" w:themeColor="text1" w:themeTint="A6"/>
          <w:szCs w:val="24"/>
        </w:rPr>
        <w:t>• Will need to double-check the specifics of the clustering or association method that may be employed on the dataset.</w:t>
      </w:r>
    </w:p>
    <w:p w14:paraId="231FC864" w14:textId="77777777" w:rsidR="004A328C" w:rsidRPr="00216598" w:rsidRDefault="004A328C" w:rsidP="004A328C">
      <w:pPr>
        <w:pStyle w:val="Text"/>
        <w:ind w:left="720"/>
        <w:rPr>
          <w:rFonts w:ascii="Times New Roman" w:hAnsi="Times New Roman" w:cs="Times New Roman"/>
          <w:color w:val="595959" w:themeColor="text1" w:themeTint="A6"/>
          <w:szCs w:val="24"/>
        </w:rPr>
      </w:pPr>
    </w:p>
    <w:p w14:paraId="00EB2A7F" w14:textId="13F92B7E" w:rsidR="00EF7358" w:rsidRPr="00216598" w:rsidRDefault="004A328C" w:rsidP="00EF7358">
      <w:pPr>
        <w:rPr>
          <w:rFonts w:ascii="Times New Roman" w:hAnsi="Times New Roman" w:cs="Times New Roman"/>
          <w:sz w:val="28"/>
          <w:szCs w:val="24"/>
        </w:rPr>
      </w:pPr>
      <w:r w:rsidRPr="004A328C">
        <w:rPr>
          <w:rFonts w:ascii="Times New Roman" w:hAnsi="Times New Roman" w:cs="Times New Roman"/>
          <w:sz w:val="28"/>
          <w:szCs w:val="24"/>
        </w:rPr>
        <w:t xml:space="preserve">K-means clustering, k-nearest </w:t>
      </w:r>
      <w:r w:rsidRPr="004A328C">
        <w:rPr>
          <w:rFonts w:ascii="Times New Roman" w:hAnsi="Times New Roman" w:cs="Times New Roman"/>
          <w:sz w:val="28"/>
          <w:szCs w:val="24"/>
        </w:rPr>
        <w:t>neighbors</w:t>
      </w:r>
      <w:r w:rsidRPr="004A328C">
        <w:rPr>
          <w:rFonts w:ascii="Times New Roman" w:hAnsi="Times New Roman" w:cs="Times New Roman"/>
          <w:sz w:val="28"/>
          <w:szCs w:val="24"/>
        </w:rPr>
        <w:t xml:space="preserve"> for unsupervised machine learning, hierarchal clustering, </w:t>
      </w:r>
      <w:r w:rsidRPr="004A328C">
        <w:rPr>
          <w:rFonts w:ascii="Times New Roman" w:hAnsi="Times New Roman" w:cs="Times New Roman"/>
          <w:sz w:val="28"/>
          <w:szCs w:val="24"/>
        </w:rPr>
        <w:t>apriorism</w:t>
      </w:r>
      <w:r w:rsidRPr="004A328C">
        <w:rPr>
          <w:rFonts w:ascii="Times New Roman" w:hAnsi="Times New Roman" w:cs="Times New Roman"/>
          <w:sz w:val="28"/>
          <w:szCs w:val="24"/>
        </w:rPr>
        <w:t xml:space="preserve"> algorithm, and neural networks are some of the methods I plan to work on.</w:t>
      </w:r>
    </w:p>
    <w:sectPr w:rsidR="00EF7358" w:rsidRPr="00216598" w:rsidSect="00AC4859">
      <w:footerReference w:type="first" r:id="rId120"/>
      <w:pgSz w:w="12240" w:h="15840" w:code="1"/>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DD5CE" w14:textId="77777777" w:rsidR="00284B10" w:rsidRDefault="00284B10" w:rsidP="005A20E2">
      <w:pPr>
        <w:spacing w:after="0"/>
      </w:pPr>
      <w:r>
        <w:separator/>
      </w:r>
    </w:p>
    <w:p w14:paraId="05B03E18" w14:textId="77777777" w:rsidR="00284B10" w:rsidRDefault="00284B10"/>
    <w:p w14:paraId="554AD4BE" w14:textId="77777777" w:rsidR="00284B10" w:rsidRDefault="00284B10" w:rsidP="009B4773"/>
    <w:p w14:paraId="32D05571" w14:textId="77777777" w:rsidR="00284B10" w:rsidRDefault="00284B10" w:rsidP="00513832"/>
  </w:endnote>
  <w:endnote w:type="continuationSeparator" w:id="0">
    <w:p w14:paraId="7C330D78" w14:textId="77777777" w:rsidR="00284B10" w:rsidRDefault="00284B10" w:rsidP="005A20E2">
      <w:pPr>
        <w:spacing w:after="0"/>
      </w:pPr>
      <w:r>
        <w:continuationSeparator/>
      </w:r>
    </w:p>
    <w:p w14:paraId="4D98A237" w14:textId="77777777" w:rsidR="00284B10" w:rsidRDefault="00284B10"/>
    <w:p w14:paraId="7393E7ED" w14:textId="77777777" w:rsidR="00284B10" w:rsidRDefault="00284B10" w:rsidP="009B4773"/>
    <w:p w14:paraId="0C356809" w14:textId="77777777" w:rsidR="00284B10" w:rsidRDefault="00284B10" w:rsidP="005138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altName w:val="Gill Sans MT"/>
    <w:charset w:val="00"/>
    <w:family w:val="swiss"/>
    <w:pitch w:val="variable"/>
    <w:sig w:usb0="00000003"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2348994"/>
      <w:docPartObj>
        <w:docPartGallery w:val="Page Numbers (Bottom of Page)"/>
        <w:docPartUnique/>
      </w:docPartObj>
    </w:sdtPr>
    <w:sdtEndPr>
      <w:rPr>
        <w:noProof/>
      </w:rPr>
    </w:sdtEndPr>
    <w:sdtContent>
      <w:sdt>
        <w:sdtPr>
          <w:id w:val="173551353"/>
          <w:docPartObj>
            <w:docPartGallery w:val="Page Numbers (Bottom of Page)"/>
            <w:docPartUnique/>
          </w:docPartObj>
        </w:sdtPr>
        <w:sdtEndPr>
          <w:rPr>
            <w:noProof/>
          </w:rPr>
        </w:sdtEndPr>
        <w:sdtContent>
          <w:p w14:paraId="2A6710FD" w14:textId="77777777" w:rsidR="007D2C96" w:rsidRDefault="007D2C96" w:rsidP="00F8411A">
            <w:pPr>
              <w:pStyle w:val="Footer"/>
            </w:pP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307862"/>
      <w:docPartObj>
        <w:docPartGallery w:val="Page Numbers (Bottom of Page)"/>
        <w:docPartUnique/>
      </w:docPartObj>
    </w:sdtPr>
    <w:sdtEndPr>
      <w:rPr>
        <w:noProof/>
      </w:rPr>
    </w:sdtEndPr>
    <w:sdtContent>
      <w:sdt>
        <w:sdtPr>
          <w:id w:val="241920231"/>
          <w:docPartObj>
            <w:docPartGallery w:val="Page Numbers (Bottom of Page)"/>
            <w:docPartUnique/>
          </w:docPartObj>
        </w:sdtPr>
        <w:sdtEndPr>
          <w:rPr>
            <w:noProof/>
          </w:rPr>
        </w:sdtEndPr>
        <w:sdtContent>
          <w:p w14:paraId="5217FA2B" w14:textId="77777777" w:rsidR="007D2C96" w:rsidRDefault="007D2C96" w:rsidP="00D94688">
            <w:pPr>
              <w:pStyle w:val="Footer"/>
              <w:jc w:val="right"/>
            </w:pP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5BEB9" w14:textId="77777777" w:rsidR="007D2C96" w:rsidRPr="00F8411A" w:rsidRDefault="00096BE1" w:rsidP="00F8411A">
    <w:pPr>
      <w:pStyle w:val="Footer"/>
    </w:pPr>
    <w:r>
      <w:rPr>
        <w:noProof/>
      </w:rPr>
      <mc:AlternateContent>
        <mc:Choice Requires="wps">
          <w:drawing>
            <wp:anchor distT="45720" distB="45720" distL="114300" distR="114300" simplePos="0" relativeHeight="251700224" behindDoc="0" locked="0" layoutInCell="1" allowOverlap="1" wp14:anchorId="7D1FDFF7" wp14:editId="4AE004C2">
              <wp:simplePos x="0" y="0"/>
              <wp:positionH relativeFrom="margin">
                <wp:align>right</wp:align>
              </wp:positionH>
              <wp:positionV relativeFrom="paragraph">
                <wp:posOffset>18415</wp:posOffset>
              </wp:positionV>
              <wp:extent cx="173736" cy="274320"/>
              <wp:effectExtent l="0" t="0" r="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 cy="274320"/>
                      </a:xfrm>
                      <a:prstGeom prst="rect">
                        <a:avLst/>
                      </a:prstGeom>
                      <a:noFill/>
                      <a:ln w="9525">
                        <a:noFill/>
                        <a:miter lim="800000"/>
                        <a:headEnd/>
                        <a:tailEnd/>
                      </a:ln>
                    </wps:spPr>
                    <wps:txbx>
                      <w:txbxContent>
                        <w:p w14:paraId="758514F6" w14:textId="77777777" w:rsidR="00096BE1" w:rsidRPr="00096BE1" w:rsidRDefault="00096BE1" w:rsidP="00096BE1">
                          <w:pPr>
                            <w:rPr>
                              <w:rStyle w:val="PageNumber"/>
                            </w:rPr>
                          </w:pPr>
                          <w:r w:rsidRPr="00096BE1">
                            <w:rPr>
                              <w:rStyle w:val="PageNumber"/>
                            </w:rPr>
                            <w:fldChar w:fldCharType="begin"/>
                          </w:r>
                          <w:r w:rsidRPr="00096BE1">
                            <w:rPr>
                              <w:rStyle w:val="PageNumber"/>
                            </w:rPr>
                            <w:instrText xml:space="preserve"> PAGE   \* MERGEFORMAT </w:instrText>
                          </w:r>
                          <w:r w:rsidRPr="00096BE1">
                            <w:rPr>
                              <w:rStyle w:val="PageNumber"/>
                            </w:rPr>
                            <w:fldChar w:fldCharType="separate"/>
                          </w:r>
                          <w:r w:rsidRPr="00096BE1">
                            <w:rPr>
                              <w:rStyle w:val="PageNumber"/>
                            </w:rPr>
                            <w:t>1</w:t>
                          </w:r>
                          <w:r w:rsidRPr="00096BE1">
                            <w:rPr>
                              <w:rStyle w:val="PageNumber"/>
                            </w:rPr>
                            <w:fldChar w:fldCharType="end"/>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1FDFF7" id="_x0000_t202" coordsize="21600,21600" o:spt="202" path="m,l,21600r21600,l21600,xe">
              <v:stroke joinstyle="miter"/>
              <v:path gradientshapeok="t" o:connecttype="rect"/>
            </v:shapetype>
            <v:shape id="_x0000_s1027" type="#_x0000_t202" style="position:absolute;margin-left:-37.5pt;margin-top:1.45pt;width:13.7pt;height:21.6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" filled="f" stroked="f">
              <v:textbox inset="0,0,0,0">
                <w:txbxContent>
                  <w:p w14:paraId="758514F6" w14:textId="77777777" w:rsidR="00096BE1" w:rsidRPr="00096BE1" w:rsidRDefault="00096BE1" w:rsidP="00096BE1">
                    <w:pPr>
                      <w:rPr>
                        <w:rStyle w:val="PageNumber"/>
                      </w:rPr>
                    </w:pPr>
                    <w:r w:rsidRPr="00096BE1">
                      <w:rPr>
                        <w:rStyle w:val="PageNumber"/>
                      </w:rPr>
                      <w:fldChar w:fldCharType="begin"/>
                    </w:r>
                    <w:r w:rsidRPr="00096BE1">
                      <w:rPr>
                        <w:rStyle w:val="PageNumber"/>
                      </w:rPr>
                      <w:instrText xml:space="preserve"> PAGE   \* MERGEFORMAT </w:instrText>
                    </w:r>
                    <w:r w:rsidRPr="00096BE1">
                      <w:rPr>
                        <w:rStyle w:val="PageNumber"/>
                      </w:rPr>
                      <w:fldChar w:fldCharType="separate"/>
                    </w:r>
                    <w:r w:rsidRPr="00096BE1">
                      <w:rPr>
                        <w:rStyle w:val="PageNumber"/>
                      </w:rPr>
                      <w:t>1</w:t>
                    </w:r>
                    <w:r w:rsidRPr="00096BE1">
                      <w:rPr>
                        <w:rStyle w:val="PageNumber"/>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997087"/>
      <w:docPartObj>
        <w:docPartGallery w:val="Page Numbers (Bottom of Page)"/>
        <w:docPartUnique/>
      </w:docPartObj>
    </w:sdtPr>
    <w:sdtEndPr>
      <w:rPr>
        <w:noProof/>
      </w:rPr>
    </w:sdtEndPr>
    <w:sdtContent>
      <w:sdt>
        <w:sdtPr>
          <w:id w:val="-751204049"/>
          <w:docPartObj>
            <w:docPartGallery w:val="Page Numbers (Bottom of Page)"/>
            <w:docPartUnique/>
          </w:docPartObj>
        </w:sdtPr>
        <w:sdtEndPr>
          <w:rPr>
            <w:noProof/>
          </w:rPr>
        </w:sdtEndPr>
        <w:sdtContent>
          <w:p w14:paraId="1F352288" w14:textId="77777777" w:rsidR="007D2C96" w:rsidRDefault="007D2C96" w:rsidP="00F8411A">
            <w:pPr>
              <w:pStyle w:val="Footer"/>
            </w:pPr>
            <w:r w:rsidRPr="002135FB">
              <w:t>January 24, 20</w:t>
            </w:r>
            <w:r>
              <w:t>XX</w:t>
            </w:r>
            <w:r w:rsidRPr="002135FB">
              <w:rPr>
                <w:lang w:val="ru-RU"/>
              </w:rPr>
              <w:t xml:space="preserve">                                                  </w:t>
            </w:r>
            <w:r>
              <w:rPr>
                <w:lang w:val="ru-RU"/>
              </w:rPr>
              <w:t xml:space="preserve">                  </w:t>
            </w:r>
            <w:r w:rsidRPr="002135FB">
              <w:t xml:space="preserve">        </w:t>
            </w:r>
            <w:r>
              <w:rPr>
                <w:lang w:val="ru-RU"/>
              </w:rPr>
              <w:t xml:space="preserve">                                                        </w:t>
            </w:r>
            <w:r w:rsidRPr="002135FB">
              <w:t xml:space="preserve">              </w:t>
            </w: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p w14:paraId="547A8AE7" w14:textId="77777777" w:rsidR="007D2C96" w:rsidRDefault="00284B10" w:rsidP="00F8411A">
        <w:pPr>
          <w:pStyle w:val="Footer"/>
          <w:rPr>
            <w:noProof/>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89699"/>
      <w:docPartObj>
        <w:docPartGallery w:val="Page Numbers (Bottom of Page)"/>
        <w:docPartUnique/>
      </w:docPartObj>
    </w:sdtPr>
    <w:sdtEndPr>
      <w:rPr>
        <w:noProof/>
      </w:rPr>
    </w:sdtEndPr>
    <w:sdtContent>
      <w:sdt>
        <w:sdtPr>
          <w:id w:val="724266714"/>
          <w:docPartObj>
            <w:docPartGallery w:val="Page Numbers (Bottom of Page)"/>
            <w:docPartUnique/>
          </w:docPartObj>
        </w:sdtPr>
        <w:sdtEndPr>
          <w:rPr>
            <w:noProof/>
          </w:rPr>
        </w:sdtEndPr>
        <w:sdtContent>
          <w:p w14:paraId="2DE78C13" w14:textId="77777777" w:rsidR="007D2C96" w:rsidRDefault="007D2C96" w:rsidP="00F8411A">
            <w:pPr>
              <w:pStyle w:val="Footer"/>
            </w:pPr>
            <w:r w:rsidRPr="002135FB">
              <w:t>January 24, 20</w:t>
            </w:r>
            <w:r>
              <w:t>XX</w:t>
            </w:r>
            <w:r w:rsidRPr="002135FB">
              <w:rPr>
                <w:lang w:val="ru-RU"/>
              </w:rPr>
              <w:t xml:space="preserve">  </w:t>
            </w:r>
            <w:r>
              <w:t xml:space="preserve">             </w:t>
            </w:r>
            <w:r>
              <w:rPr>
                <w:lang w:val="ru-RU"/>
              </w:rPr>
              <w:t xml:space="preserve">                                                                                                                     </w:t>
            </w:r>
            <w:r w:rsidRPr="002135FB">
              <w:t xml:space="preserve">              </w:t>
            </w: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p w14:paraId="26F58561" w14:textId="77777777" w:rsidR="007D2C96" w:rsidRDefault="00284B10" w:rsidP="00F8411A">
        <w:pPr>
          <w:pStyle w:val="Footer"/>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10CE6" w14:textId="77777777" w:rsidR="00284B10" w:rsidRDefault="00284B10" w:rsidP="005A20E2">
      <w:pPr>
        <w:spacing w:after="0"/>
      </w:pPr>
      <w:r>
        <w:separator/>
      </w:r>
    </w:p>
    <w:p w14:paraId="5B98BF3A" w14:textId="77777777" w:rsidR="00284B10" w:rsidRDefault="00284B10"/>
    <w:p w14:paraId="0DECEEA9" w14:textId="77777777" w:rsidR="00284B10" w:rsidRDefault="00284B10" w:rsidP="009B4773"/>
    <w:p w14:paraId="558C9406" w14:textId="77777777" w:rsidR="00284B10" w:rsidRDefault="00284B10" w:rsidP="00513832"/>
  </w:footnote>
  <w:footnote w:type="continuationSeparator" w:id="0">
    <w:p w14:paraId="59B20B2D" w14:textId="77777777" w:rsidR="00284B10" w:rsidRDefault="00284B10" w:rsidP="005A20E2">
      <w:pPr>
        <w:spacing w:after="0"/>
      </w:pPr>
      <w:r>
        <w:continuationSeparator/>
      </w:r>
    </w:p>
    <w:p w14:paraId="1E63B29D" w14:textId="77777777" w:rsidR="00284B10" w:rsidRDefault="00284B10"/>
    <w:p w14:paraId="71C7EEC6" w14:textId="77777777" w:rsidR="00284B10" w:rsidRDefault="00284B10" w:rsidP="009B4773"/>
    <w:p w14:paraId="1E20158C" w14:textId="77777777" w:rsidR="00284B10" w:rsidRDefault="00284B10" w:rsidP="005138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186BE" w14:textId="77777777" w:rsidR="007D2C96" w:rsidRDefault="007D2C96" w:rsidP="005A20E2">
    <w:pPr>
      <w:pStyle w:val="Header"/>
      <w:tabs>
        <w:tab w:val="clear" w:pos="9689"/>
        <w:tab w:val="right" w:pos="11057"/>
      </w:tabs>
      <w:ind w:left="-1134" w:right="-1085"/>
    </w:pPr>
    <w:r>
      <w:rPr>
        <w:noProof/>
      </w:rPr>
      <w:drawing>
        <wp:anchor distT="0" distB="0" distL="114300" distR="114300" simplePos="0" relativeHeight="251694080" behindDoc="1" locked="0" layoutInCell="1" allowOverlap="1" wp14:anchorId="62D44BF7" wp14:editId="057320B2">
          <wp:simplePos x="0" y="0"/>
          <wp:positionH relativeFrom="page">
            <wp:align>center</wp:align>
          </wp:positionH>
          <wp:positionV relativeFrom="page">
            <wp:align>center</wp:align>
          </wp:positionV>
          <wp:extent cx="7132320" cy="9427464"/>
          <wp:effectExtent l="0" t="0" r="0" b="2540"/>
          <wp:wrapNone/>
          <wp:docPr id="7" name="Picture 7" descr="Two woman discuss someth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GettyImages-731742045_super.jpg"/>
                  <pic:cNvPicPr/>
                </pic:nvPicPr>
                <pic:blipFill rotWithShape="1">
                  <a:blip r:embed="rId1">
                    <a:extLst>
                      <a:ext uri="{28A0092B-C50C-407E-A947-70E740481C1C}">
                        <a14:useLocalDpi xmlns:a14="http://schemas.microsoft.com/office/drawing/2010/main" val="0"/>
                      </a:ext>
                    </a:extLst>
                  </a:blip>
                  <a:srcRect l="28395" t="33230" r="40830" b="5725"/>
                  <a:stretch/>
                </pic:blipFill>
                <pic:spPr bwMode="auto">
                  <a:xfrm>
                    <a:off x="0" y="0"/>
                    <a:ext cx="7132320" cy="9427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B33D0" w14:textId="77777777" w:rsidR="007D2C96" w:rsidRDefault="007D2C9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A88EA" w14:textId="77777777" w:rsidR="007D2C96" w:rsidRDefault="007D2C96">
    <w:r>
      <w:rPr>
        <w:noProof/>
      </w:rPr>
      <w:drawing>
        <wp:anchor distT="0" distB="0" distL="114300" distR="114300" simplePos="0" relativeHeight="251696128" behindDoc="1" locked="0" layoutInCell="1" allowOverlap="1" wp14:anchorId="2CB9F799" wp14:editId="755C857D">
          <wp:simplePos x="0" y="0"/>
          <wp:positionH relativeFrom="column">
            <wp:posOffset>-3543300</wp:posOffset>
          </wp:positionH>
          <wp:positionV relativeFrom="margin">
            <wp:posOffset>-1059815</wp:posOffset>
          </wp:positionV>
          <wp:extent cx="3268800" cy="9428400"/>
          <wp:effectExtent l="0" t="0" r="8255" b="1905"/>
          <wp:wrapNone/>
          <wp:docPr id="8" name="Picture 8" descr="Group of peop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33928" t="2929" r="45411" b="7707"/>
                  <a:stretch/>
                </pic:blipFill>
                <pic:spPr bwMode="auto">
                  <a:xfrm flipH="1">
                    <a:off x="0" y="0"/>
                    <a:ext cx="3268800" cy="942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DB1D3" w14:textId="212F0DBA" w:rsidR="00441F85" w:rsidRPr="00441F85" w:rsidRDefault="00441F85" w:rsidP="00441F85">
    <w:pPr>
      <w:rPr>
        <w:rFonts w:ascii="Times New Roman" w:hAnsi="Times New Roman" w:cs="Times New Roman"/>
        <w:b/>
        <w:bCs/>
        <w:color w:val="083740" w:themeColor="accent2" w:themeShade="80"/>
        <w:sz w:val="20"/>
        <w:szCs w:val="18"/>
      </w:rPr>
    </w:pPr>
    <w:r w:rsidRPr="00441F85">
      <w:rPr>
        <w:rFonts w:ascii="Times New Roman" w:hAnsi="Times New Roman" w:cs="Times New Roman"/>
        <w:b/>
        <w:bCs/>
        <w:color w:val="083740" w:themeColor="accent2" w:themeShade="80"/>
      </w:rPr>
      <w:t>Customer Retention</w:t>
    </w:r>
  </w:p>
  <w:p w14:paraId="7DEBC0D8" w14:textId="77777777" w:rsidR="00441F85" w:rsidRPr="00441F85" w:rsidRDefault="00441F85" w:rsidP="00441F85">
    <w:pPr>
      <w:rPr>
        <w:rFonts w:ascii="Times New Roman" w:hAnsi="Times New Roman" w:cs="Times New Roman"/>
        <w:b/>
        <w:bCs/>
        <w:color w:val="92E1FF" w:themeColor="accent4" w:themeTint="66"/>
        <w:sz w:val="18"/>
        <w:szCs w:val="16"/>
      </w:rPr>
    </w:pPr>
    <w:r w:rsidRPr="00441F85">
      <w:rPr>
        <w:rFonts w:ascii="Times New Roman" w:hAnsi="Times New Roman" w:cs="Times New Roman"/>
        <w:b/>
        <w:bCs/>
        <w:color w:val="083740" w:themeColor="accent2" w:themeShade="80"/>
        <w:sz w:val="18"/>
        <w:szCs w:val="16"/>
      </w:rPr>
      <w:t>Case Study Report</w:t>
    </w:r>
  </w:p>
  <w:p w14:paraId="003460AD" w14:textId="58520C76" w:rsidR="007D2C96" w:rsidRDefault="007D2C96" w:rsidP="0003123C">
    <w:pPr>
      <w:pStyle w:val="Header"/>
      <w:spacing w:before="0"/>
    </w:pPr>
    <w:r>
      <w:rPr>
        <w:noProof/>
      </w:rPr>
      <mc:AlternateContent>
        <mc:Choice Requires="wps">
          <w:drawing>
            <wp:anchor distT="45720" distB="45720" distL="114300" distR="114300" simplePos="0" relativeHeight="251692032" behindDoc="1" locked="0" layoutInCell="1" allowOverlap="1" wp14:anchorId="797A159A" wp14:editId="5B9BA543">
              <wp:simplePos x="0" y="0"/>
              <wp:positionH relativeFrom="page">
                <wp:align>center</wp:align>
              </wp:positionH>
              <wp:positionV relativeFrom="page">
                <wp:align>top</wp:align>
              </wp:positionV>
              <wp:extent cx="10058400" cy="1143000"/>
              <wp:effectExtent l="0" t="0" r="0" b="0"/>
              <wp:wrapNone/>
              <wp:docPr id="192"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143000"/>
                      </a:xfrm>
                      <a:prstGeom prst="rect">
                        <a:avLst/>
                      </a:prstGeom>
                      <a:solidFill>
                        <a:schemeClr val="bg2">
                          <a:lumMod val="75000"/>
                          <a:alpha val="14902"/>
                        </a:schemeClr>
                      </a:solidFill>
                      <a:ln w="9525">
                        <a:noFill/>
                        <a:miter lim="800000"/>
                        <a:headEnd/>
                        <a:tailEnd/>
                      </a:ln>
                    </wps:spPr>
                    <wps:txbx>
                      <w:txbxContent>
                        <w:p w14:paraId="545769B3" w14:textId="77777777" w:rsidR="007D2C96" w:rsidRDefault="007D2C96" w:rsidP="0003123C"/>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97A159A" id="_x0000_t202" coordsize="21600,21600" o:spt="202" path="m,l,21600r21600,l21600,xe">
              <v:stroke joinstyle="miter"/>
              <v:path gradientshapeok="t" o:connecttype="rect"/>
            </v:shapetype>
            <v:shape id="Text Box 2" o:spid="_x0000_s1026" type="#_x0000_t202" style="position:absolute;margin-left:0;margin-top:0;width:11in;height:90pt;z-index:-251624448;visibility:visible;mso-wrap-style:square;mso-width-percent:0;mso-height-percent:0;mso-wrap-distance-left:9pt;mso-wrap-distance-top:3.6pt;mso-wrap-distance-right:9pt;mso-wrap-distance-bottom:3.6pt;mso-position-horizontal:center;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" fillcolor="#3e8d9c [2414]" stroked="f">
              <v:fill opacity="9766f"/>
              <v:textbox inset="20mm,8mm">
                <w:txbxContent>
                  <w:p w14:paraId="545769B3" w14:textId="77777777" w:rsidR="007D2C96" w:rsidRDefault="007D2C96" w:rsidP="0003123C"/>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A0142" w14:textId="77777777" w:rsidR="007D2C96" w:rsidRDefault="007D2C96" w:rsidP="0003123C">
    <w:pPr>
      <w:pStyle w:val="Header"/>
      <w:spacing w:before="0"/>
    </w:pPr>
    <w:r>
      <w:rPr>
        <w:rStyle w:val="SubtleEmphasis"/>
      </w:rPr>
      <w:t xml:space="preserve"> </w:t>
    </w:r>
    <w:r>
      <w:rPr>
        <w:rStyle w:val="SubtleEmphasis"/>
      </w:rPr>
      <w:br/>
    </w:r>
    <w:r>
      <w:rPr>
        <w:noProof/>
      </w:rPr>
      <mc:AlternateContent>
        <mc:Choice Requires="wps">
          <w:drawing>
            <wp:anchor distT="45720" distB="45720" distL="114300" distR="114300" simplePos="0" relativeHeight="251674624" behindDoc="1" locked="0" layoutInCell="1" allowOverlap="1" wp14:anchorId="0F237466" wp14:editId="5E353270">
              <wp:simplePos x="0" y="0"/>
              <wp:positionH relativeFrom="page">
                <wp:align>center</wp:align>
              </wp:positionH>
              <wp:positionV relativeFrom="page">
                <wp:align>top</wp:align>
              </wp:positionV>
              <wp:extent cx="10058400" cy="1143000"/>
              <wp:effectExtent l="0" t="0" r="0" b="0"/>
              <wp:wrapNone/>
              <wp:docPr id="9"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143000"/>
                      </a:xfrm>
                      <a:prstGeom prst="rect">
                        <a:avLst/>
                      </a:prstGeom>
                      <a:solidFill>
                        <a:schemeClr val="accent1">
                          <a:alpha val="50000"/>
                        </a:schemeClr>
                      </a:solidFill>
                      <a:ln w="9525">
                        <a:noFill/>
                        <a:miter lim="800000"/>
                        <a:headEnd/>
                        <a:tailEnd/>
                      </a:ln>
                    </wps:spPr>
                    <wps:txbx>
                      <w:txbxContent>
                        <w:p w14:paraId="54AD8B71" w14:textId="77777777" w:rsidR="007D2C96" w:rsidRDefault="007D2C96" w:rsidP="004411FB"/>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F237466" id="_x0000_t202" coordsize="21600,21600" o:spt="202" path="m,l,21600r21600,l21600,xe">
              <v:stroke joinstyle="miter"/>
              <v:path gradientshapeok="t" o:connecttype="rect"/>
            </v:shapetype>
            <v:shape id="_x0000_s1028" type="#_x0000_t202" style="position:absolute;margin-left:0;margin-top:0;width:11in;height:90pt;z-index:-251641856;visibility:visible;mso-wrap-style:square;mso-width-percent:0;mso-height-percent:0;mso-wrap-distance-left:9pt;mso-wrap-distance-top:3.6pt;mso-wrap-distance-right:9pt;mso-wrap-distance-bottom:3.6pt;mso-position-horizontal:center;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" fillcolor="#f0cda1 [3204]" stroked="f">
              <v:fill opacity="32896f"/>
              <v:textbox inset="20mm,8mm">
                <w:txbxContent>
                  <w:p w14:paraId="54AD8B71" w14:textId="77777777" w:rsidR="007D2C96" w:rsidRDefault="007D2C96" w:rsidP="004411FB"/>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3A9B1" w14:textId="15CFB769" w:rsidR="00030E9D" w:rsidRPr="00441F85" w:rsidRDefault="00030E9D" w:rsidP="00030E9D">
    <w:pPr>
      <w:rPr>
        <w:rFonts w:ascii="Times New Roman" w:hAnsi="Times New Roman" w:cs="Times New Roman"/>
        <w:b/>
        <w:bCs/>
        <w:color w:val="083740" w:themeColor="accent2" w:themeShade="80"/>
        <w:sz w:val="20"/>
        <w:szCs w:val="18"/>
      </w:rPr>
    </w:pPr>
    <w:r w:rsidRPr="00441F85">
      <w:rPr>
        <w:rFonts w:ascii="Times New Roman" w:hAnsi="Times New Roman" w:cs="Times New Roman"/>
        <w:b/>
        <w:bCs/>
        <w:color w:val="083740" w:themeColor="accent2" w:themeShade="80"/>
      </w:rPr>
      <w:t>Customer Retention</w:t>
    </w:r>
  </w:p>
  <w:p w14:paraId="7A91D76B" w14:textId="77777777" w:rsidR="00030E9D" w:rsidRPr="00441F85" w:rsidRDefault="00030E9D" w:rsidP="00030E9D">
    <w:pPr>
      <w:rPr>
        <w:rFonts w:ascii="Times New Roman" w:hAnsi="Times New Roman" w:cs="Times New Roman"/>
        <w:b/>
        <w:bCs/>
        <w:color w:val="92E1FF" w:themeColor="accent4" w:themeTint="66"/>
        <w:sz w:val="18"/>
        <w:szCs w:val="16"/>
      </w:rPr>
    </w:pPr>
    <w:r w:rsidRPr="00441F85">
      <w:rPr>
        <w:rFonts w:ascii="Times New Roman" w:hAnsi="Times New Roman" w:cs="Times New Roman"/>
        <w:b/>
        <w:bCs/>
        <w:color w:val="083740" w:themeColor="accent2" w:themeShade="80"/>
        <w:sz w:val="18"/>
        <w:szCs w:val="16"/>
      </w:rPr>
      <w:t>Case Study Report</w:t>
    </w:r>
  </w:p>
  <w:p w14:paraId="4D4F296D" w14:textId="48022845" w:rsidR="007D2C96" w:rsidRDefault="007D2C96" w:rsidP="0003123C">
    <w:pPr>
      <w:pStyle w:val="Header"/>
      <w:spacing w:before="0"/>
    </w:pPr>
    <w:r>
      <w:rPr>
        <w:noProof/>
      </w:rPr>
      <mc:AlternateContent>
        <mc:Choice Requires="wps">
          <w:drawing>
            <wp:anchor distT="45720" distB="45720" distL="114300" distR="114300" simplePos="0" relativeHeight="251689984" behindDoc="1" locked="0" layoutInCell="1" allowOverlap="1" wp14:anchorId="39DCD42B" wp14:editId="67C45B85">
              <wp:simplePos x="0" y="0"/>
              <wp:positionH relativeFrom="page">
                <wp:align>center</wp:align>
              </wp:positionH>
              <wp:positionV relativeFrom="page">
                <wp:align>top</wp:align>
              </wp:positionV>
              <wp:extent cx="10058400" cy="1143000"/>
              <wp:effectExtent l="0" t="0" r="0" b="0"/>
              <wp:wrapNone/>
              <wp:docPr id="29"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143000"/>
                      </a:xfrm>
                      <a:prstGeom prst="rect">
                        <a:avLst/>
                      </a:prstGeom>
                      <a:solidFill>
                        <a:schemeClr val="bg2">
                          <a:lumMod val="75000"/>
                          <a:alpha val="14902"/>
                        </a:schemeClr>
                      </a:solidFill>
                      <a:ln w="9525">
                        <a:noFill/>
                        <a:miter lim="800000"/>
                        <a:headEnd/>
                        <a:tailEnd/>
                      </a:ln>
                    </wps:spPr>
                    <wps:txbx>
                      <w:txbxContent>
                        <w:p w14:paraId="341E4A25" w14:textId="77777777" w:rsidR="007D2C96" w:rsidRDefault="007D2C96" w:rsidP="0003123C"/>
                      </w:txbxContent>
                    </wps:txbx>
                    <wps:bodyPr rot="0" vert="horz" wrap="square" lIns="720000" tIns="288000" rIns="91440" bIns="45720" anchor="ctr" anchorCtr="0">
                      <a:noAutofit/>
                    </wps:bodyPr>
                  </wps:wsp>
                </a:graphicData>
              </a:graphic>
              <wp14:sizeRelH relativeFrom="page">
                <wp14:pctWidth>100000</wp14:pctWidth>
              </wp14:sizeRelH>
              <wp14:sizeRelV relativeFrom="margin">
                <wp14:pctHeight>0</wp14:pctHeight>
              </wp14:sizeRelV>
            </wp:anchor>
          </w:drawing>
        </mc:Choice>
        <mc:Fallback>
          <w:pict>
            <v:shapetype w14:anchorId="39DCD42B" id="_x0000_t202" coordsize="21600,21600" o:spt="202" path="m,l,21600r21600,l21600,xe">
              <v:stroke joinstyle="miter"/>
              <v:path gradientshapeok="t" o:connecttype="rect"/>
            </v:shapetype>
            <v:shape id="_x0000_s1029" type="#_x0000_t202" style="position:absolute;margin-left:0;margin-top:0;width:11in;height:90pt;z-index:-251626496;visibility:visible;mso-wrap-style:square;mso-width-percent:1000;mso-height-percent:0;mso-wrap-distance-left:9pt;mso-wrap-distance-top:3.6pt;mso-wrap-distance-right:9pt;mso-wrap-distance-bottom:3.6pt;mso-position-horizontal:center;mso-position-horizontal-relative:page;mso-position-vertical:top;mso-position-vertical-relative:page;mso-width-percent:100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" fillcolor="#3e8d9c [2414]" stroked="f">
              <v:fill opacity="9766f"/>
              <v:textbox inset="20mm,8mm">
                <w:txbxContent>
                  <w:p w14:paraId="341E4A25" w14:textId="77777777" w:rsidR="007D2C96" w:rsidRDefault="007D2C96" w:rsidP="0003123C"/>
                </w:txbxContent>
              </v:textbox>
              <w10:wrap anchorx="page" anchory="page"/>
            </v:shape>
          </w:pict>
        </mc:Fallback>
      </mc:AlternateContent>
    </w:r>
  </w:p>
  <w:p w14:paraId="70F521EC" w14:textId="77777777" w:rsidR="007D2C96" w:rsidRDefault="007D2C96" w:rsidP="005A20E2">
    <w:pPr>
      <w:pStyle w:val="Header"/>
      <w:tabs>
        <w:tab w:val="clear" w:pos="9689"/>
        <w:tab w:val="right" w:pos="11057"/>
      </w:tabs>
      <w:ind w:left="-1134" w:right="-108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107082" w:themeColor="accent2"/>
      </w:rPr>
    </w:lvl>
  </w:abstractNum>
  <w:abstractNum w:abstractNumId="1" w15:restartNumberingAfterBreak="0">
    <w:nsid w:val="010675B0"/>
    <w:multiLevelType w:val="hybridMultilevel"/>
    <w:tmpl w:val="442A5648"/>
    <w:lvl w:ilvl="0" w:tplc="A4946864">
      <w:start w:val="1"/>
      <w:numFmt w:val="bullet"/>
      <w:pStyle w:val="Graphbullet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pStyle w:val="Graphbullet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14474B"/>
    <w:multiLevelType w:val="hybridMultilevel"/>
    <w:tmpl w:val="AFC6E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3CB277A"/>
    <w:multiLevelType w:val="hybridMultilevel"/>
    <w:tmpl w:val="58ECB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6470137"/>
    <w:multiLevelType w:val="hybridMultilevel"/>
    <w:tmpl w:val="76A28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A277AFC"/>
    <w:multiLevelType w:val="hybridMultilevel"/>
    <w:tmpl w:val="251E707C"/>
    <w:lvl w:ilvl="0" w:tplc="C7BC33B2">
      <w:start w:val="1"/>
      <w:numFmt w:val="bullet"/>
      <w:pStyle w:val="Graphbullet"/>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087751"/>
    <w:multiLevelType w:val="hybridMultilevel"/>
    <w:tmpl w:val="82544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9448EF"/>
    <w:multiLevelType w:val="hybridMultilevel"/>
    <w:tmpl w:val="A92A2166"/>
    <w:lvl w:ilvl="0" w:tplc="A4583C36">
      <w:start w:val="1"/>
      <w:numFmt w:val="bullet"/>
      <w:pStyle w:val="Graphbullet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F1074D"/>
    <w:multiLevelType w:val="hybridMultilevel"/>
    <w:tmpl w:val="79681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14A2DBE"/>
    <w:multiLevelType w:val="hybridMultilevel"/>
    <w:tmpl w:val="2D127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5B34D53"/>
    <w:multiLevelType w:val="hybridMultilevel"/>
    <w:tmpl w:val="3B84A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7F875BE"/>
    <w:multiLevelType w:val="hybridMultilevel"/>
    <w:tmpl w:val="473E9A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85C240C"/>
    <w:multiLevelType w:val="hybridMultilevel"/>
    <w:tmpl w:val="125CC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28C1828"/>
    <w:multiLevelType w:val="hybridMultilevel"/>
    <w:tmpl w:val="45148FEC"/>
    <w:lvl w:ilvl="0" w:tplc="C9B6E9BC">
      <w:start w:val="1"/>
      <w:numFmt w:val="decimal"/>
      <w:pStyle w:val="ListNumber"/>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C30B0C"/>
    <w:multiLevelType w:val="hybridMultilevel"/>
    <w:tmpl w:val="DA5E0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570385E"/>
    <w:multiLevelType w:val="hybridMultilevel"/>
    <w:tmpl w:val="4B184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B184E8C"/>
    <w:multiLevelType w:val="hybridMultilevel"/>
    <w:tmpl w:val="309400B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DBD48C4"/>
    <w:multiLevelType w:val="hybridMultilevel"/>
    <w:tmpl w:val="DED075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7"/>
  </w:num>
  <w:num w:numId="3">
    <w:abstractNumId w:val="2"/>
  </w:num>
  <w:num w:numId="4">
    <w:abstractNumId w:val="9"/>
  </w:num>
  <w:num w:numId="5">
    <w:abstractNumId w:val="1"/>
  </w:num>
  <w:num w:numId="6">
    <w:abstractNumId w:val="15"/>
  </w:num>
  <w:num w:numId="7">
    <w:abstractNumId w:val="0"/>
  </w:num>
  <w:num w:numId="8">
    <w:abstractNumId w:val="19"/>
  </w:num>
  <w:num w:numId="9">
    <w:abstractNumId w:val="18"/>
  </w:num>
  <w:num w:numId="10">
    <w:abstractNumId w:val="10"/>
  </w:num>
  <w:num w:numId="11">
    <w:abstractNumId w:val="14"/>
  </w:num>
  <w:num w:numId="12">
    <w:abstractNumId w:val="4"/>
  </w:num>
  <w:num w:numId="13">
    <w:abstractNumId w:val="11"/>
  </w:num>
  <w:num w:numId="14">
    <w:abstractNumId w:val="5"/>
  </w:num>
  <w:num w:numId="15">
    <w:abstractNumId w:val="16"/>
  </w:num>
  <w:num w:numId="16">
    <w:abstractNumId w:val="6"/>
  </w:num>
  <w:num w:numId="17">
    <w:abstractNumId w:val="8"/>
  </w:num>
  <w:num w:numId="18">
    <w:abstractNumId w:val="12"/>
  </w:num>
  <w:num w:numId="19">
    <w:abstractNumId w:val="17"/>
  </w:num>
  <w:num w:numId="20">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D43"/>
    <w:rsid w:val="0000092E"/>
    <w:rsid w:val="00003408"/>
    <w:rsid w:val="00012A83"/>
    <w:rsid w:val="00017C3C"/>
    <w:rsid w:val="00021F2E"/>
    <w:rsid w:val="00026EAE"/>
    <w:rsid w:val="00030E9D"/>
    <w:rsid w:val="0003123C"/>
    <w:rsid w:val="00032A10"/>
    <w:rsid w:val="00043FFE"/>
    <w:rsid w:val="00044074"/>
    <w:rsid w:val="0004430C"/>
    <w:rsid w:val="00051A24"/>
    <w:rsid w:val="000612A6"/>
    <w:rsid w:val="00066DE2"/>
    <w:rsid w:val="00077931"/>
    <w:rsid w:val="000811A0"/>
    <w:rsid w:val="00084E91"/>
    <w:rsid w:val="000900B6"/>
    <w:rsid w:val="00096BE1"/>
    <w:rsid w:val="000A649E"/>
    <w:rsid w:val="000A7626"/>
    <w:rsid w:val="000B1B5F"/>
    <w:rsid w:val="000B5DA2"/>
    <w:rsid w:val="000B6224"/>
    <w:rsid w:val="000C1C28"/>
    <w:rsid w:val="000C5872"/>
    <w:rsid w:val="000E0979"/>
    <w:rsid w:val="000E1544"/>
    <w:rsid w:val="00100314"/>
    <w:rsid w:val="001155CE"/>
    <w:rsid w:val="001225D9"/>
    <w:rsid w:val="00124370"/>
    <w:rsid w:val="001543EE"/>
    <w:rsid w:val="00160392"/>
    <w:rsid w:val="001A5429"/>
    <w:rsid w:val="001D1C22"/>
    <w:rsid w:val="001D59C9"/>
    <w:rsid w:val="001E11F1"/>
    <w:rsid w:val="001E1E58"/>
    <w:rsid w:val="00206719"/>
    <w:rsid w:val="00216598"/>
    <w:rsid w:val="00234FE7"/>
    <w:rsid w:val="00240312"/>
    <w:rsid w:val="00247B17"/>
    <w:rsid w:val="00252E4A"/>
    <w:rsid w:val="002642A8"/>
    <w:rsid w:val="00284B10"/>
    <w:rsid w:val="002A137B"/>
    <w:rsid w:val="0030019B"/>
    <w:rsid w:val="0031130D"/>
    <w:rsid w:val="00314A6F"/>
    <w:rsid w:val="00334394"/>
    <w:rsid w:val="00347AF5"/>
    <w:rsid w:val="00353AFB"/>
    <w:rsid w:val="00360F98"/>
    <w:rsid w:val="00362478"/>
    <w:rsid w:val="0036460F"/>
    <w:rsid w:val="00374421"/>
    <w:rsid w:val="00381567"/>
    <w:rsid w:val="003B5758"/>
    <w:rsid w:val="003D59A7"/>
    <w:rsid w:val="003E78A7"/>
    <w:rsid w:val="003F0714"/>
    <w:rsid w:val="003F13B0"/>
    <w:rsid w:val="003F5F4A"/>
    <w:rsid w:val="004020D0"/>
    <w:rsid w:val="00403423"/>
    <w:rsid w:val="00423C21"/>
    <w:rsid w:val="004262DD"/>
    <w:rsid w:val="0042646F"/>
    <w:rsid w:val="00435096"/>
    <w:rsid w:val="004411FB"/>
    <w:rsid w:val="00441E68"/>
    <w:rsid w:val="00441F85"/>
    <w:rsid w:val="00443212"/>
    <w:rsid w:val="00493EC0"/>
    <w:rsid w:val="00495909"/>
    <w:rsid w:val="004A328C"/>
    <w:rsid w:val="004B5251"/>
    <w:rsid w:val="004B5779"/>
    <w:rsid w:val="004C7B3E"/>
    <w:rsid w:val="004E5C83"/>
    <w:rsid w:val="004E67B3"/>
    <w:rsid w:val="00513832"/>
    <w:rsid w:val="00526C37"/>
    <w:rsid w:val="00533047"/>
    <w:rsid w:val="00577B45"/>
    <w:rsid w:val="005919AF"/>
    <w:rsid w:val="005A20E2"/>
    <w:rsid w:val="005B3466"/>
    <w:rsid w:val="005B6A1A"/>
    <w:rsid w:val="005D2146"/>
    <w:rsid w:val="005F6388"/>
    <w:rsid w:val="00616B50"/>
    <w:rsid w:val="006204F4"/>
    <w:rsid w:val="00620FB1"/>
    <w:rsid w:val="00626FD8"/>
    <w:rsid w:val="006329E1"/>
    <w:rsid w:val="00633E73"/>
    <w:rsid w:val="0065229E"/>
    <w:rsid w:val="00655308"/>
    <w:rsid w:val="00664450"/>
    <w:rsid w:val="00682CAF"/>
    <w:rsid w:val="006936EB"/>
    <w:rsid w:val="00695777"/>
    <w:rsid w:val="006A359E"/>
    <w:rsid w:val="006B2383"/>
    <w:rsid w:val="006C07E8"/>
    <w:rsid w:val="006C0DC6"/>
    <w:rsid w:val="006C2BBA"/>
    <w:rsid w:val="006C42CF"/>
    <w:rsid w:val="006C5A40"/>
    <w:rsid w:val="006D0144"/>
    <w:rsid w:val="006E3FC8"/>
    <w:rsid w:val="006F1C41"/>
    <w:rsid w:val="007157EF"/>
    <w:rsid w:val="0073193C"/>
    <w:rsid w:val="0073670F"/>
    <w:rsid w:val="00740FCE"/>
    <w:rsid w:val="00753E67"/>
    <w:rsid w:val="00783430"/>
    <w:rsid w:val="007B17C4"/>
    <w:rsid w:val="007B1F5A"/>
    <w:rsid w:val="007B3AB6"/>
    <w:rsid w:val="007B5AFF"/>
    <w:rsid w:val="007C136F"/>
    <w:rsid w:val="007C5AF4"/>
    <w:rsid w:val="007D2C96"/>
    <w:rsid w:val="007D36E9"/>
    <w:rsid w:val="007D5767"/>
    <w:rsid w:val="007F793B"/>
    <w:rsid w:val="00813EC8"/>
    <w:rsid w:val="00817F8C"/>
    <w:rsid w:val="0083428B"/>
    <w:rsid w:val="008422E6"/>
    <w:rsid w:val="00863B11"/>
    <w:rsid w:val="00865B52"/>
    <w:rsid w:val="00876F99"/>
    <w:rsid w:val="008820B3"/>
    <w:rsid w:val="00886169"/>
    <w:rsid w:val="0089181A"/>
    <w:rsid w:val="008965F6"/>
    <w:rsid w:val="008A2B5E"/>
    <w:rsid w:val="008B4BAD"/>
    <w:rsid w:val="008D3386"/>
    <w:rsid w:val="008E06EF"/>
    <w:rsid w:val="008E2EB8"/>
    <w:rsid w:val="008E3A18"/>
    <w:rsid w:val="008F704C"/>
    <w:rsid w:val="0090206C"/>
    <w:rsid w:val="00902998"/>
    <w:rsid w:val="00912C1B"/>
    <w:rsid w:val="0092125E"/>
    <w:rsid w:val="00924319"/>
    <w:rsid w:val="009500FA"/>
    <w:rsid w:val="00952A7A"/>
    <w:rsid w:val="00974BF8"/>
    <w:rsid w:val="00974DD3"/>
    <w:rsid w:val="009778A3"/>
    <w:rsid w:val="009A3B33"/>
    <w:rsid w:val="009A45A0"/>
    <w:rsid w:val="009B35B5"/>
    <w:rsid w:val="009B4773"/>
    <w:rsid w:val="009D2556"/>
    <w:rsid w:val="009F5B70"/>
    <w:rsid w:val="00A162A9"/>
    <w:rsid w:val="00A41799"/>
    <w:rsid w:val="00A630FD"/>
    <w:rsid w:val="00A74908"/>
    <w:rsid w:val="00A91213"/>
    <w:rsid w:val="00A960DC"/>
    <w:rsid w:val="00AA29B1"/>
    <w:rsid w:val="00AA66D7"/>
    <w:rsid w:val="00AC100C"/>
    <w:rsid w:val="00AC3653"/>
    <w:rsid w:val="00AC4859"/>
    <w:rsid w:val="00AC691F"/>
    <w:rsid w:val="00AE0241"/>
    <w:rsid w:val="00AE5008"/>
    <w:rsid w:val="00AF7D43"/>
    <w:rsid w:val="00B10508"/>
    <w:rsid w:val="00B26302"/>
    <w:rsid w:val="00B37B3B"/>
    <w:rsid w:val="00B44C47"/>
    <w:rsid w:val="00B57756"/>
    <w:rsid w:val="00B57F4F"/>
    <w:rsid w:val="00B74A29"/>
    <w:rsid w:val="00B7636D"/>
    <w:rsid w:val="00B80CF1"/>
    <w:rsid w:val="00BA2A38"/>
    <w:rsid w:val="00BA31C4"/>
    <w:rsid w:val="00BB02E6"/>
    <w:rsid w:val="00BD0C60"/>
    <w:rsid w:val="00C17BCF"/>
    <w:rsid w:val="00C3246A"/>
    <w:rsid w:val="00C46402"/>
    <w:rsid w:val="00C465CC"/>
    <w:rsid w:val="00C65564"/>
    <w:rsid w:val="00CA12EA"/>
    <w:rsid w:val="00CA61D8"/>
    <w:rsid w:val="00CC2DA1"/>
    <w:rsid w:val="00CD1D98"/>
    <w:rsid w:val="00CF0586"/>
    <w:rsid w:val="00CF1267"/>
    <w:rsid w:val="00D13200"/>
    <w:rsid w:val="00D24B3C"/>
    <w:rsid w:val="00D26769"/>
    <w:rsid w:val="00D27AF8"/>
    <w:rsid w:val="00D6543F"/>
    <w:rsid w:val="00D74E0C"/>
    <w:rsid w:val="00D83966"/>
    <w:rsid w:val="00D91D46"/>
    <w:rsid w:val="00D94688"/>
    <w:rsid w:val="00D96A64"/>
    <w:rsid w:val="00D96CD3"/>
    <w:rsid w:val="00DA1776"/>
    <w:rsid w:val="00DB4C65"/>
    <w:rsid w:val="00DB5A2E"/>
    <w:rsid w:val="00DC0528"/>
    <w:rsid w:val="00DC1104"/>
    <w:rsid w:val="00DC2470"/>
    <w:rsid w:val="00DC7466"/>
    <w:rsid w:val="00DC7E1C"/>
    <w:rsid w:val="00DE16D8"/>
    <w:rsid w:val="00DE4AC5"/>
    <w:rsid w:val="00DE65A2"/>
    <w:rsid w:val="00DF2DCC"/>
    <w:rsid w:val="00E01D0E"/>
    <w:rsid w:val="00E15D61"/>
    <w:rsid w:val="00E16215"/>
    <w:rsid w:val="00E237E8"/>
    <w:rsid w:val="00E31650"/>
    <w:rsid w:val="00E35169"/>
    <w:rsid w:val="00E53724"/>
    <w:rsid w:val="00E552C8"/>
    <w:rsid w:val="00E75006"/>
    <w:rsid w:val="00E84350"/>
    <w:rsid w:val="00E85863"/>
    <w:rsid w:val="00E862EA"/>
    <w:rsid w:val="00E91AE4"/>
    <w:rsid w:val="00EA0789"/>
    <w:rsid w:val="00EA431D"/>
    <w:rsid w:val="00EB35A3"/>
    <w:rsid w:val="00EC4BCD"/>
    <w:rsid w:val="00ED54F1"/>
    <w:rsid w:val="00EF7358"/>
    <w:rsid w:val="00F24CB9"/>
    <w:rsid w:val="00F33F5E"/>
    <w:rsid w:val="00F379BC"/>
    <w:rsid w:val="00F60840"/>
    <w:rsid w:val="00F75B86"/>
    <w:rsid w:val="00F77933"/>
    <w:rsid w:val="00F8411A"/>
    <w:rsid w:val="00FC1405"/>
    <w:rsid w:val="00FE6747"/>
    <w:rsid w:val="00FF0913"/>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21EE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
    <w:name w:val="Normal"/>
    <w:qFormat/>
    <w:rsid w:val="00096BE1"/>
    <w:pPr>
      <w:spacing w:before="120" w:after="120" w:line="288" w:lineRule="auto"/>
    </w:pPr>
    <w:rPr>
      <w:color w:val="595959" w:themeColor="text1" w:themeTint="A6"/>
      <w:sz w:val="24"/>
    </w:rPr>
  </w:style>
  <w:style w:type="paragraph" w:styleId="Heading1">
    <w:name w:val="heading 1"/>
    <w:basedOn w:val="Normal"/>
    <w:next w:val="Normal"/>
    <w:link w:val="Heading1Char"/>
    <w:uiPriority w:val="9"/>
    <w:qFormat/>
    <w:rsid w:val="00347AF5"/>
    <w:pPr>
      <w:keepNext/>
      <w:keepLines/>
      <w:pBdr>
        <w:bottom w:val="single" w:sz="24" w:space="4" w:color="F0CDA1" w:themeColor="accent1"/>
      </w:pBdr>
      <w:spacing w:after="400"/>
      <w:outlineLvl w:val="0"/>
    </w:pPr>
    <w:rPr>
      <w:rFonts w:asciiTheme="majorHAnsi" w:eastAsiaTheme="majorEastAsia" w:hAnsiTheme="majorHAnsi" w:cstheme="majorBidi"/>
      <w:b/>
      <w:caps/>
      <w:color w:val="107082" w:themeColor="accent2"/>
      <w:sz w:val="44"/>
      <w:szCs w:val="32"/>
    </w:rPr>
  </w:style>
  <w:style w:type="paragraph" w:styleId="Heading2">
    <w:name w:val="heading 2"/>
    <w:basedOn w:val="Normal"/>
    <w:next w:val="Normal"/>
    <w:link w:val="Heading2Char"/>
    <w:uiPriority w:val="9"/>
    <w:qFormat/>
    <w:rsid w:val="00664450"/>
    <w:pPr>
      <w:spacing w:line="240" w:lineRule="auto"/>
      <w:outlineLvl w:val="1"/>
    </w:pPr>
    <w:rPr>
      <w:rFonts w:asciiTheme="majorHAnsi" w:hAnsiTheme="majorHAnsi"/>
      <w:b/>
      <w:color w:val="D17406" w:themeColor="accent5" w:themeShade="BF"/>
      <w:sz w:val="40"/>
      <w:szCs w:val="36"/>
    </w:rPr>
  </w:style>
  <w:style w:type="paragraph" w:styleId="Heading3">
    <w:name w:val="heading 3"/>
    <w:basedOn w:val="Normal"/>
    <w:next w:val="Normal"/>
    <w:link w:val="Heading3Char"/>
    <w:uiPriority w:val="9"/>
    <w:semiHidden/>
    <w:qFormat/>
    <w:rsid w:val="001A5429"/>
    <w:pPr>
      <w:keepNext/>
      <w:keepLines/>
      <w:spacing w:before="40" w:after="0"/>
      <w:outlineLvl w:val="2"/>
    </w:pPr>
    <w:rPr>
      <w:rFonts w:asciiTheme="majorHAnsi" w:eastAsiaTheme="majorEastAsia" w:hAnsiTheme="majorHAnsi" w:cstheme="majorBidi"/>
      <w:color w:val="AC6C1B" w:themeColor="accent1" w:themeShade="7F"/>
      <w:szCs w:val="24"/>
    </w:rPr>
  </w:style>
  <w:style w:type="paragraph" w:styleId="Heading4">
    <w:name w:val="heading 4"/>
    <w:basedOn w:val="Normal"/>
    <w:next w:val="Normal"/>
    <w:link w:val="Heading4Char"/>
    <w:uiPriority w:val="9"/>
    <w:semiHidden/>
    <w:qFormat/>
    <w:rsid w:val="001A5429"/>
    <w:pPr>
      <w:keepNext/>
      <w:keepLines/>
      <w:spacing w:before="40" w:after="0"/>
      <w:outlineLvl w:val="3"/>
    </w:pPr>
    <w:rPr>
      <w:rFonts w:asciiTheme="majorHAnsi" w:eastAsiaTheme="majorEastAsia" w:hAnsiTheme="majorHAnsi" w:cstheme="majorBidi"/>
      <w:i/>
      <w:iCs/>
      <w:color w:val="E29E4A" w:themeColor="accent1" w:themeShade="BF"/>
    </w:rPr>
  </w:style>
  <w:style w:type="paragraph" w:styleId="Heading5">
    <w:name w:val="heading 5"/>
    <w:basedOn w:val="Normal"/>
    <w:next w:val="Normal"/>
    <w:link w:val="Heading5Char"/>
    <w:uiPriority w:val="9"/>
    <w:semiHidden/>
    <w:qFormat/>
    <w:rsid w:val="00EF7358"/>
    <w:pPr>
      <w:keepNext/>
      <w:keepLines/>
      <w:spacing w:before="40" w:after="0"/>
      <w:outlineLvl w:val="4"/>
    </w:pPr>
    <w:rPr>
      <w:rFonts w:asciiTheme="majorHAnsi" w:eastAsiaTheme="majorEastAsia" w:hAnsiTheme="majorHAnsi" w:cstheme="majorBidi"/>
      <w:color w:val="E29E4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5A20E2"/>
    <w:pPr>
      <w:tabs>
        <w:tab w:val="center" w:pos="4844"/>
        <w:tab w:val="right" w:pos="9689"/>
      </w:tabs>
      <w:spacing w:after="0"/>
    </w:pPr>
  </w:style>
  <w:style w:type="character" w:customStyle="1" w:styleId="HeaderChar">
    <w:name w:val="Header Char"/>
    <w:basedOn w:val="DefaultParagraphFont"/>
    <w:link w:val="Header"/>
    <w:uiPriority w:val="99"/>
    <w:rsid w:val="00347AF5"/>
    <w:rPr>
      <w:color w:val="595959" w:themeColor="text1" w:themeTint="A6"/>
      <w:sz w:val="24"/>
    </w:rPr>
  </w:style>
  <w:style w:type="paragraph" w:styleId="Footer">
    <w:name w:val="footer"/>
    <w:basedOn w:val="Normal"/>
    <w:link w:val="FooterChar"/>
    <w:uiPriority w:val="99"/>
    <w:rsid w:val="008E3A18"/>
    <w:pPr>
      <w:pBdr>
        <w:top w:val="single" w:sz="8" w:space="1" w:color="64B2C1" w:themeColor="background2"/>
      </w:pBdr>
      <w:spacing w:after="0" w:line="240" w:lineRule="auto"/>
    </w:pPr>
    <w:rPr>
      <w:sz w:val="18"/>
    </w:rPr>
  </w:style>
  <w:style w:type="character" w:customStyle="1" w:styleId="FooterChar">
    <w:name w:val="Footer Char"/>
    <w:basedOn w:val="DefaultParagraphFont"/>
    <w:link w:val="Footer"/>
    <w:uiPriority w:val="99"/>
    <w:rsid w:val="008E3A18"/>
    <w:rPr>
      <w:color w:val="595959" w:themeColor="text1" w:themeTint="A6"/>
      <w:sz w:val="18"/>
    </w:rPr>
  </w:style>
  <w:style w:type="character" w:styleId="PlaceholderText">
    <w:name w:val="Placeholder Text"/>
    <w:basedOn w:val="DefaultParagraphFont"/>
    <w:uiPriority w:val="99"/>
    <w:semiHidden/>
    <w:rsid w:val="005A20E2"/>
    <w:rPr>
      <w:color w:val="808080"/>
    </w:rPr>
  </w:style>
  <w:style w:type="paragraph" w:styleId="Title">
    <w:name w:val="Title"/>
    <w:basedOn w:val="Normal"/>
    <w:next w:val="Normal"/>
    <w:link w:val="TitleChar"/>
    <w:uiPriority w:val="10"/>
    <w:qFormat/>
    <w:rsid w:val="00A162A9"/>
    <w:pPr>
      <w:spacing w:after="0"/>
      <w:contextualSpacing/>
      <w:jc w:val="center"/>
    </w:pPr>
    <w:rPr>
      <w:rFonts w:asciiTheme="majorHAnsi" w:eastAsiaTheme="majorEastAsia" w:hAnsiTheme="majorHAnsi" w:cstheme="majorBidi"/>
      <w:b/>
      <w:caps/>
      <w:color w:val="FFFFFF" w:themeColor="background1"/>
      <w:spacing w:val="-10"/>
      <w:kern w:val="28"/>
      <w:sz w:val="96"/>
      <w:szCs w:val="56"/>
    </w:rPr>
  </w:style>
  <w:style w:type="character" w:customStyle="1" w:styleId="TitleChar">
    <w:name w:val="Title Char"/>
    <w:basedOn w:val="DefaultParagraphFont"/>
    <w:link w:val="Title"/>
    <w:uiPriority w:val="10"/>
    <w:rsid w:val="00A162A9"/>
    <w:rPr>
      <w:rFonts w:asciiTheme="majorHAnsi" w:eastAsiaTheme="majorEastAsia" w:hAnsiTheme="majorHAnsi" w:cstheme="majorBidi"/>
      <w:b/>
      <w:caps/>
      <w:color w:val="FFFFFF" w:themeColor="background1"/>
      <w:spacing w:val="-10"/>
      <w:kern w:val="28"/>
      <w:sz w:val="96"/>
      <w:szCs w:val="56"/>
    </w:rPr>
  </w:style>
  <w:style w:type="paragraph" w:styleId="Subtitle">
    <w:name w:val="Subtitle"/>
    <w:basedOn w:val="Normal"/>
    <w:next w:val="Normal"/>
    <w:link w:val="SubtitleChar"/>
    <w:uiPriority w:val="11"/>
    <w:qFormat/>
    <w:rsid w:val="00D83966"/>
    <w:pPr>
      <w:numPr>
        <w:ilvl w:val="1"/>
      </w:numPr>
      <w:spacing w:after="0"/>
      <w:jc w:val="center"/>
    </w:pPr>
    <w:rPr>
      <w:rFonts w:eastAsiaTheme="minorEastAsia"/>
      <w:b/>
      <w:i/>
      <w:color w:val="107082" w:themeColor="accent2"/>
      <w:spacing w:val="15"/>
      <w:sz w:val="48"/>
    </w:rPr>
  </w:style>
  <w:style w:type="character" w:customStyle="1" w:styleId="SubtitleChar">
    <w:name w:val="Subtitle Char"/>
    <w:basedOn w:val="DefaultParagraphFont"/>
    <w:link w:val="Subtitle"/>
    <w:uiPriority w:val="11"/>
    <w:rsid w:val="00D83966"/>
    <w:rPr>
      <w:rFonts w:eastAsiaTheme="minorEastAsia"/>
      <w:b/>
      <w:i/>
      <w:color w:val="107082" w:themeColor="accent2"/>
      <w:spacing w:val="15"/>
      <w:sz w:val="48"/>
    </w:rPr>
  </w:style>
  <w:style w:type="character" w:customStyle="1" w:styleId="Heading1Char">
    <w:name w:val="Heading 1 Char"/>
    <w:basedOn w:val="DefaultParagraphFont"/>
    <w:link w:val="Heading1"/>
    <w:uiPriority w:val="9"/>
    <w:rsid w:val="00347AF5"/>
    <w:rPr>
      <w:rFonts w:asciiTheme="majorHAnsi" w:eastAsiaTheme="majorEastAsia" w:hAnsiTheme="majorHAnsi" w:cstheme="majorBidi"/>
      <w:b/>
      <w:caps/>
      <w:color w:val="107082" w:themeColor="accent2"/>
      <w:sz w:val="44"/>
      <w:szCs w:val="32"/>
    </w:rPr>
  </w:style>
  <w:style w:type="paragraph" w:customStyle="1" w:styleId="Default">
    <w:name w:val="Default"/>
    <w:semiHidden/>
    <w:rsid w:val="005D2146"/>
    <w:pPr>
      <w:autoSpaceDE w:val="0"/>
      <w:autoSpaceDN w:val="0"/>
      <w:adjustRightInd w:val="0"/>
      <w:spacing w:after="0" w:line="240" w:lineRule="auto"/>
    </w:pPr>
    <w:rPr>
      <w:rFonts w:ascii="Arial" w:hAnsi="Arial" w:cs="Arial"/>
      <w:color w:val="000000"/>
      <w:sz w:val="24"/>
      <w:szCs w:val="24"/>
    </w:rPr>
  </w:style>
  <w:style w:type="character" w:customStyle="1" w:styleId="A3">
    <w:name w:val="A3"/>
    <w:uiPriority w:val="99"/>
    <w:semiHidden/>
    <w:rsid w:val="005D2146"/>
    <w:rPr>
      <w:i/>
      <w:iCs/>
      <w:color w:val="545758"/>
      <w:sz w:val="28"/>
      <w:szCs w:val="28"/>
    </w:rPr>
  </w:style>
  <w:style w:type="paragraph" w:styleId="ListParagraph">
    <w:name w:val="List Paragraph"/>
    <w:basedOn w:val="Normal"/>
    <w:uiPriority w:val="34"/>
    <w:semiHidden/>
    <w:qFormat/>
    <w:rsid w:val="005D2146"/>
    <w:pPr>
      <w:ind w:left="720"/>
      <w:contextualSpacing/>
    </w:pPr>
  </w:style>
  <w:style w:type="character" w:styleId="SubtleEmphasis">
    <w:name w:val="Subtle Emphasis"/>
    <w:uiPriority w:val="19"/>
    <w:qFormat/>
    <w:rsid w:val="00E85863"/>
    <w:rPr>
      <w:rFonts w:asciiTheme="majorHAnsi" w:hAnsiTheme="majorHAnsi"/>
      <w:b/>
      <w:i w:val="0"/>
      <w:color w:val="107082" w:themeColor="accent2"/>
      <w:sz w:val="28"/>
    </w:rPr>
  </w:style>
  <w:style w:type="character" w:styleId="Emphasis">
    <w:name w:val="Emphasis"/>
    <w:uiPriority w:val="20"/>
    <w:qFormat/>
    <w:rsid w:val="007D2C96"/>
    <w:rPr>
      <w:rFonts w:cstheme="minorHAnsi"/>
      <w:i/>
      <w:color w:val="262626" w:themeColor="text1" w:themeTint="D9"/>
    </w:rPr>
  </w:style>
  <w:style w:type="character" w:styleId="IntenseEmphasis">
    <w:name w:val="Intense Emphasis"/>
    <w:uiPriority w:val="21"/>
    <w:semiHidden/>
    <w:qFormat/>
    <w:rsid w:val="00AE0241"/>
    <w:rPr>
      <w:color w:val="595959" w:themeColor="text1" w:themeTint="A6"/>
      <w:sz w:val="20"/>
    </w:rPr>
  </w:style>
  <w:style w:type="table" w:styleId="TableGrid">
    <w:name w:val="Table Grid"/>
    <w:basedOn w:val="Table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3304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3047"/>
    <w:rPr>
      <w:rFonts w:ascii="Segoe UI" w:hAnsi="Segoe UI" w:cs="Segoe UI"/>
      <w:i/>
      <w:color w:val="595959" w:themeColor="text1" w:themeTint="A6"/>
      <w:sz w:val="18"/>
      <w:szCs w:val="18"/>
    </w:rPr>
  </w:style>
  <w:style w:type="character" w:customStyle="1" w:styleId="Heading2Char">
    <w:name w:val="Heading 2 Char"/>
    <w:basedOn w:val="DefaultParagraphFont"/>
    <w:link w:val="Heading2"/>
    <w:uiPriority w:val="9"/>
    <w:rsid w:val="00664450"/>
    <w:rPr>
      <w:rFonts w:asciiTheme="majorHAnsi" w:hAnsiTheme="majorHAnsi"/>
      <w:b/>
      <w:color w:val="D17406" w:themeColor="accent5" w:themeShade="BF"/>
      <w:sz w:val="40"/>
      <w:szCs w:val="36"/>
    </w:rPr>
  </w:style>
  <w:style w:type="character" w:customStyle="1" w:styleId="Heading3Char">
    <w:name w:val="Heading 3 Char"/>
    <w:basedOn w:val="DefaultParagraphFont"/>
    <w:link w:val="Heading3"/>
    <w:uiPriority w:val="9"/>
    <w:semiHidden/>
    <w:rsid w:val="00347AF5"/>
    <w:rPr>
      <w:rFonts w:asciiTheme="majorHAnsi" w:eastAsiaTheme="majorEastAsia" w:hAnsiTheme="majorHAnsi" w:cstheme="majorBidi"/>
      <w:color w:val="AC6C1B" w:themeColor="accent1" w:themeShade="7F"/>
      <w:sz w:val="24"/>
      <w:szCs w:val="24"/>
    </w:rPr>
  </w:style>
  <w:style w:type="character" w:customStyle="1" w:styleId="Heading4Char">
    <w:name w:val="Heading 4 Char"/>
    <w:basedOn w:val="DefaultParagraphFont"/>
    <w:link w:val="Heading4"/>
    <w:uiPriority w:val="9"/>
    <w:semiHidden/>
    <w:rsid w:val="00347AF5"/>
    <w:rPr>
      <w:rFonts w:asciiTheme="majorHAnsi" w:eastAsiaTheme="majorEastAsia" w:hAnsiTheme="majorHAnsi" w:cstheme="majorBidi"/>
      <w:i/>
      <w:iCs/>
      <w:color w:val="E29E4A" w:themeColor="accent1" w:themeShade="BF"/>
      <w:sz w:val="24"/>
    </w:rPr>
  </w:style>
  <w:style w:type="paragraph" w:styleId="TOCHeading">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OC1">
    <w:name w:val="toc 1"/>
    <w:basedOn w:val="Normal"/>
    <w:next w:val="Normal"/>
    <w:autoRedefine/>
    <w:uiPriority w:val="39"/>
    <w:rsid w:val="001E1E58"/>
    <w:pPr>
      <w:spacing w:after="100"/>
    </w:pPr>
  </w:style>
  <w:style w:type="character" w:styleId="Hyperlink">
    <w:name w:val="Hyperlink"/>
    <w:basedOn w:val="DefaultParagraphFont"/>
    <w:uiPriority w:val="99"/>
    <w:unhideWhenUsed/>
    <w:rsid w:val="001E1E58"/>
    <w:rPr>
      <w:color w:val="000000" w:themeColor="hyperlink"/>
      <w:u w:val="single"/>
    </w:rPr>
  </w:style>
  <w:style w:type="paragraph" w:styleId="TOC2">
    <w:name w:val="toc 2"/>
    <w:basedOn w:val="Normal"/>
    <w:next w:val="Normal"/>
    <w:autoRedefine/>
    <w:uiPriority w:val="39"/>
    <w:rsid w:val="00D94688"/>
    <w:pPr>
      <w:tabs>
        <w:tab w:val="right" w:leader="dot" w:pos="5256"/>
      </w:tabs>
      <w:spacing w:after="100"/>
      <w:ind w:left="360"/>
    </w:pPr>
  </w:style>
  <w:style w:type="character" w:styleId="CommentReference">
    <w:name w:val="annotation reference"/>
    <w:basedOn w:val="DefaultParagraphFont"/>
    <w:uiPriority w:val="99"/>
    <w:semiHidden/>
    <w:unhideWhenUsed/>
    <w:rsid w:val="007C136F"/>
    <w:rPr>
      <w:sz w:val="16"/>
      <w:szCs w:val="16"/>
    </w:rPr>
  </w:style>
  <w:style w:type="paragraph" w:styleId="NoSpacing">
    <w:name w:val="No Spacing"/>
    <w:uiPriority w:val="1"/>
    <w:semiHidden/>
    <w:qFormat/>
    <w:rsid w:val="009B35B5"/>
    <w:pPr>
      <w:spacing w:after="0" w:line="240" w:lineRule="auto"/>
    </w:pPr>
    <w:rPr>
      <w:i/>
      <w:color w:val="595959" w:themeColor="text1" w:themeTint="A6"/>
      <w:sz w:val="24"/>
    </w:rPr>
  </w:style>
  <w:style w:type="paragraph" w:styleId="ListBullet">
    <w:name w:val="List Bullet"/>
    <w:basedOn w:val="Normal"/>
    <w:uiPriority w:val="99"/>
    <w:rsid w:val="0003123C"/>
    <w:pPr>
      <w:numPr>
        <w:numId w:val="1"/>
      </w:numPr>
      <w:spacing w:before="0" w:after="200" w:line="276" w:lineRule="auto"/>
      <w:ind w:left="340" w:hanging="340"/>
    </w:pPr>
  </w:style>
  <w:style w:type="paragraph" w:styleId="ListNumber">
    <w:name w:val="List Number"/>
    <w:basedOn w:val="Normal"/>
    <w:uiPriority w:val="99"/>
    <w:rsid w:val="0003123C"/>
    <w:pPr>
      <w:numPr>
        <w:numId w:val="6"/>
      </w:numPr>
      <w:spacing w:before="0" w:after="200" w:line="276" w:lineRule="auto"/>
      <w:ind w:left="340" w:hanging="340"/>
    </w:pPr>
  </w:style>
  <w:style w:type="character" w:styleId="Strong">
    <w:name w:val="Strong"/>
    <w:basedOn w:val="DefaultParagraphFont"/>
    <w:uiPriority w:val="22"/>
    <w:semiHidden/>
    <w:qFormat/>
    <w:rsid w:val="00BA31C4"/>
    <w:rPr>
      <w:b/>
      <w:bCs/>
    </w:rPr>
  </w:style>
  <w:style w:type="character" w:customStyle="1" w:styleId="Bold">
    <w:name w:val="Bold"/>
    <w:uiPriority w:val="1"/>
    <w:qFormat/>
    <w:rsid w:val="00BA31C4"/>
    <w:rPr>
      <w:b/>
      <w:bCs/>
    </w:rPr>
  </w:style>
  <w:style w:type="paragraph" w:styleId="ListBullet2">
    <w:name w:val="List Bullet 2"/>
    <w:basedOn w:val="Normal"/>
    <w:uiPriority w:val="99"/>
    <w:rsid w:val="00D27AF8"/>
    <w:pPr>
      <w:numPr>
        <w:numId w:val="7"/>
      </w:numPr>
      <w:spacing w:before="0"/>
    </w:pPr>
  </w:style>
  <w:style w:type="paragraph" w:customStyle="1" w:styleId="Graphheading1">
    <w:name w:val="Graph heading 1"/>
    <w:basedOn w:val="Normal"/>
    <w:qFormat/>
    <w:rsid w:val="008965F6"/>
    <w:pPr>
      <w:spacing w:after="60" w:line="240" w:lineRule="auto"/>
    </w:pPr>
    <w:rPr>
      <w:b/>
      <w:color w:val="054854" w:themeColor="accent3"/>
    </w:rPr>
  </w:style>
  <w:style w:type="paragraph" w:customStyle="1" w:styleId="Graphheading2">
    <w:name w:val="Graph heading 2"/>
    <w:basedOn w:val="Normal"/>
    <w:qFormat/>
    <w:rsid w:val="00664450"/>
    <w:pPr>
      <w:spacing w:after="60" w:line="240" w:lineRule="auto"/>
    </w:pPr>
    <w:rPr>
      <w:b/>
      <w:color w:val="F99927" w:themeColor="accent5"/>
    </w:rPr>
  </w:style>
  <w:style w:type="paragraph" w:customStyle="1" w:styleId="Graphheading3">
    <w:name w:val="Graph heading 3"/>
    <w:basedOn w:val="Normal"/>
    <w:qFormat/>
    <w:rsid w:val="00664450"/>
    <w:pPr>
      <w:spacing w:after="60" w:line="240" w:lineRule="auto"/>
    </w:pPr>
    <w:rPr>
      <w:b/>
      <w:color w:val="EC7216" w:themeColor="accent6"/>
    </w:rPr>
  </w:style>
  <w:style w:type="paragraph" w:customStyle="1" w:styleId="Graphheading4">
    <w:name w:val="Graph heading 4"/>
    <w:basedOn w:val="Normal"/>
    <w:qFormat/>
    <w:rsid w:val="008965F6"/>
    <w:pPr>
      <w:spacing w:after="60" w:line="240" w:lineRule="auto"/>
    </w:pPr>
    <w:rPr>
      <w:b/>
      <w:color w:val="107082" w:themeColor="accent2"/>
    </w:rPr>
  </w:style>
  <w:style w:type="paragraph" w:customStyle="1" w:styleId="Graphbullet">
    <w:name w:val="Graph bullet"/>
    <w:basedOn w:val="Normal"/>
    <w:qFormat/>
    <w:rsid w:val="008965F6"/>
    <w:pPr>
      <w:numPr>
        <w:numId w:val="2"/>
      </w:numPr>
      <w:spacing w:before="0" w:after="0" w:line="216" w:lineRule="auto"/>
      <w:ind w:left="284" w:hanging="284"/>
    </w:pPr>
    <w:rPr>
      <w:sz w:val="20"/>
    </w:rPr>
  </w:style>
  <w:style w:type="paragraph" w:customStyle="1" w:styleId="Graphbullet2">
    <w:name w:val="Graph bullet 2"/>
    <w:basedOn w:val="Normal"/>
    <w:qFormat/>
    <w:rsid w:val="008965F6"/>
    <w:pPr>
      <w:numPr>
        <w:numId w:val="4"/>
      </w:numPr>
      <w:spacing w:before="0" w:after="0" w:line="216" w:lineRule="auto"/>
      <w:ind w:left="284" w:hanging="284"/>
    </w:pPr>
    <w:rPr>
      <w:sz w:val="20"/>
    </w:rPr>
  </w:style>
  <w:style w:type="paragraph" w:customStyle="1" w:styleId="Graphbullet3">
    <w:name w:val="Graph bullet 3"/>
    <w:basedOn w:val="Normal"/>
    <w:qFormat/>
    <w:rsid w:val="008965F6"/>
    <w:pPr>
      <w:numPr>
        <w:numId w:val="3"/>
      </w:numPr>
      <w:spacing w:before="0" w:after="0" w:line="216" w:lineRule="auto"/>
      <w:ind w:left="284" w:hanging="284"/>
    </w:pPr>
    <w:rPr>
      <w:sz w:val="20"/>
    </w:rPr>
  </w:style>
  <w:style w:type="paragraph" w:customStyle="1" w:styleId="Graphbullet4">
    <w:name w:val="Graph bullet 4"/>
    <w:basedOn w:val="Normal"/>
    <w:qFormat/>
    <w:rsid w:val="008965F6"/>
    <w:pPr>
      <w:numPr>
        <w:numId w:val="5"/>
      </w:numPr>
      <w:spacing w:before="0" w:after="0" w:line="240" w:lineRule="auto"/>
      <w:ind w:left="284" w:hanging="284"/>
    </w:pPr>
    <w:rPr>
      <w:sz w:val="20"/>
    </w:rPr>
  </w:style>
  <w:style w:type="paragraph" w:customStyle="1" w:styleId="TableTextLarge">
    <w:name w:val="Table Text Large"/>
    <w:basedOn w:val="Normal"/>
    <w:qFormat/>
    <w:rsid w:val="00E237E8"/>
    <w:pPr>
      <w:spacing w:before="0" w:after="0" w:line="240" w:lineRule="auto"/>
    </w:pPr>
    <w:rPr>
      <w:color w:val="0D0D0D" w:themeColor="text1" w:themeTint="F2"/>
      <w:sz w:val="18"/>
    </w:rPr>
  </w:style>
  <w:style w:type="paragraph" w:customStyle="1" w:styleId="TableHeadings">
    <w:name w:val="Table Headings"/>
    <w:basedOn w:val="Normal"/>
    <w:qFormat/>
    <w:rsid w:val="00A162A9"/>
    <w:pPr>
      <w:spacing w:before="0" w:after="0" w:line="216" w:lineRule="auto"/>
      <w:ind w:left="85"/>
    </w:pPr>
    <w:rPr>
      <w:b/>
      <w:caps/>
      <w:color w:val="FFFFFF" w:themeColor="background1"/>
      <w:sz w:val="18"/>
      <w:szCs w:val="18"/>
    </w:rPr>
  </w:style>
  <w:style w:type="character" w:styleId="PageNumber">
    <w:name w:val="page number"/>
    <w:basedOn w:val="DefaultParagraphFont"/>
    <w:uiPriority w:val="99"/>
    <w:rsid w:val="00096BE1"/>
    <w:rPr>
      <w:color w:val="auto"/>
      <w:sz w:val="18"/>
      <w:bdr w:val="none" w:sz="0" w:space="0" w:color="auto"/>
    </w:rPr>
  </w:style>
  <w:style w:type="paragraph" w:styleId="CommentText">
    <w:name w:val="annotation text"/>
    <w:basedOn w:val="Normal"/>
    <w:link w:val="CommentTextChar"/>
    <w:uiPriority w:val="99"/>
    <w:semiHidden/>
    <w:unhideWhenUsed/>
    <w:rsid w:val="00AF7D43"/>
    <w:pPr>
      <w:spacing w:line="240" w:lineRule="auto"/>
    </w:pPr>
    <w:rPr>
      <w:sz w:val="20"/>
      <w:szCs w:val="20"/>
    </w:rPr>
  </w:style>
  <w:style w:type="character" w:customStyle="1" w:styleId="CommentTextChar">
    <w:name w:val="Comment Text Char"/>
    <w:basedOn w:val="DefaultParagraphFont"/>
    <w:link w:val="CommentText"/>
    <w:uiPriority w:val="99"/>
    <w:semiHidden/>
    <w:rsid w:val="00AF7D43"/>
    <w:rPr>
      <w:color w:val="595959" w:themeColor="text1" w:themeTint="A6"/>
      <w:sz w:val="20"/>
      <w:szCs w:val="20"/>
    </w:rPr>
  </w:style>
  <w:style w:type="paragraph" w:styleId="CommentSubject">
    <w:name w:val="annotation subject"/>
    <w:basedOn w:val="CommentText"/>
    <w:next w:val="CommentText"/>
    <w:link w:val="CommentSubjectChar"/>
    <w:uiPriority w:val="99"/>
    <w:semiHidden/>
    <w:unhideWhenUsed/>
    <w:rsid w:val="00AF7D43"/>
    <w:rPr>
      <w:b/>
      <w:bCs/>
    </w:rPr>
  </w:style>
  <w:style w:type="character" w:customStyle="1" w:styleId="CommentSubjectChar">
    <w:name w:val="Comment Subject Char"/>
    <w:basedOn w:val="CommentTextChar"/>
    <w:link w:val="CommentSubject"/>
    <w:uiPriority w:val="99"/>
    <w:semiHidden/>
    <w:rsid w:val="00AF7D43"/>
    <w:rPr>
      <w:b/>
      <w:bCs/>
      <w:color w:val="595959" w:themeColor="text1" w:themeTint="A6"/>
      <w:sz w:val="20"/>
      <w:szCs w:val="20"/>
    </w:rPr>
  </w:style>
  <w:style w:type="character" w:customStyle="1" w:styleId="Heading5Char">
    <w:name w:val="Heading 5 Char"/>
    <w:basedOn w:val="DefaultParagraphFont"/>
    <w:link w:val="Heading5"/>
    <w:uiPriority w:val="9"/>
    <w:semiHidden/>
    <w:rsid w:val="00EF7358"/>
    <w:rPr>
      <w:rFonts w:asciiTheme="majorHAnsi" w:eastAsiaTheme="majorEastAsia" w:hAnsiTheme="majorHAnsi" w:cstheme="majorBidi"/>
      <w:color w:val="E29E4A" w:themeColor="accent1" w:themeShade="BF"/>
      <w:sz w:val="24"/>
    </w:rPr>
  </w:style>
  <w:style w:type="paragraph" w:customStyle="1" w:styleId="Text">
    <w:name w:val="Text"/>
    <w:basedOn w:val="Normal"/>
    <w:uiPriority w:val="5"/>
    <w:qFormat/>
    <w:rsid w:val="00EF7358"/>
    <w:pPr>
      <w:spacing w:before="0" w:after="0" w:line="240" w:lineRule="auto"/>
    </w:pPr>
    <w:rPr>
      <w:color w:val="auto"/>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header" Target="header5.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eader" Target="head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footer" Target="footer4.xml"/><Relationship Id="rId14" Type="http://schemas.openxmlformats.org/officeDocument/2006/relationships/image" Target="media/image3.tmp"/><Relationship Id="rId22" Type="http://schemas.openxmlformats.org/officeDocument/2006/relationships/image" Target="media/image5.tmp"/><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gif"/><Relationship Id="rId116" Type="http://schemas.openxmlformats.org/officeDocument/2006/relationships/image" Target="media/image99.png"/><Relationship Id="rId20" Type="http://schemas.openxmlformats.org/officeDocument/2006/relationships/image" Target="media/image4.tmp"/><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tmp"/><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gif"/><Relationship Id="rId114" Type="http://schemas.openxmlformats.org/officeDocument/2006/relationships/image" Target="media/image97.png"/><Relationship Id="rId119" Type="http://schemas.openxmlformats.org/officeDocument/2006/relationships/image" Target="media/image102.gif"/><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footer" Target="footer5.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gif"/><Relationship Id="rId115"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Professional%20services%20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6BF9DC48BE9459A8E103BE505AC150F"/>
        <w:category>
          <w:name w:val="General"/>
          <w:gallery w:val="placeholder"/>
        </w:category>
        <w:types>
          <w:type w:val="bbPlcHdr"/>
        </w:types>
        <w:behaviors>
          <w:behavior w:val="content"/>
        </w:behaviors>
        <w:guid w:val="{61751F25-B114-4116-B488-4A5EA9F0B101}"/>
      </w:docPartPr>
      <w:docPartBody>
        <w:p w:rsidR="00000000" w:rsidRDefault="00BF4745">
          <w:pPr>
            <w:pStyle w:val="F6BF9DC48BE9459A8E103BE505AC150F"/>
          </w:pPr>
          <w:r w:rsidRPr="00E237E8">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altName w:val="Gill Sans MT"/>
    <w:charset w:val="00"/>
    <w:family w:val="swiss"/>
    <w:pitch w:val="variable"/>
    <w:sig w:usb0="00000003"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pStyle w:val="Graphbullet4"/>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pStyle w:val="Graphbullet3"/>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pStyle w:val="Graph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pStyle w:val="Graphbullet2"/>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Number"/>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B01"/>
    <w:rsid w:val="00BF4745"/>
    <w:rsid w:val="00D10B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89D6A05EE454661875617D1372A900C">
    <w:name w:val="889D6A05EE454661875617D1372A900C"/>
  </w:style>
  <w:style w:type="paragraph" w:customStyle="1" w:styleId="F6BF9DC48BE9459A8E103BE505AC150F">
    <w:name w:val="F6BF9DC48BE9459A8E103BE505AC150F"/>
  </w:style>
  <w:style w:type="paragraph" w:customStyle="1" w:styleId="71BE1B9D0EE640E88AA0B69115E5B8C9">
    <w:name w:val="71BE1B9D0EE640E88AA0B69115E5B8C9"/>
  </w:style>
  <w:style w:type="paragraph" w:styleId="ListBullet">
    <w:name w:val="List Bullet"/>
    <w:basedOn w:val="Normal"/>
    <w:uiPriority w:val="99"/>
    <w:pPr>
      <w:numPr>
        <w:numId w:val="1"/>
      </w:numPr>
      <w:spacing w:after="200" w:line="276" w:lineRule="auto"/>
      <w:ind w:left="340" w:hanging="340"/>
    </w:pPr>
    <w:rPr>
      <w:rFonts w:eastAsiaTheme="minorHAnsi"/>
      <w:color w:val="595959" w:themeColor="text1" w:themeTint="A6"/>
      <w:sz w:val="24"/>
      <w:lang w:val="en-US" w:eastAsia="en-US"/>
    </w:rPr>
  </w:style>
  <w:style w:type="paragraph" w:customStyle="1" w:styleId="2453A6B994994274AA657A1B9B57B56D">
    <w:name w:val="2453A6B994994274AA657A1B9B57B56D"/>
  </w:style>
  <w:style w:type="paragraph" w:customStyle="1" w:styleId="D4A51BF4E61442A38A0D313FFBA1551A">
    <w:name w:val="D4A51BF4E61442A38A0D313FFBA1551A"/>
  </w:style>
  <w:style w:type="paragraph" w:customStyle="1" w:styleId="34BA577DE1114B2AA4E103562A67EEF3">
    <w:name w:val="34BA577DE1114B2AA4E103562A67EEF3"/>
  </w:style>
  <w:style w:type="paragraph" w:styleId="ListNumber">
    <w:name w:val="List Number"/>
    <w:basedOn w:val="Normal"/>
    <w:uiPriority w:val="99"/>
    <w:pPr>
      <w:numPr>
        <w:numId w:val="2"/>
      </w:numPr>
      <w:spacing w:after="200" w:line="276" w:lineRule="auto"/>
      <w:ind w:left="340" w:hanging="340"/>
    </w:pPr>
    <w:rPr>
      <w:rFonts w:eastAsiaTheme="minorHAnsi"/>
      <w:color w:val="595959" w:themeColor="text1" w:themeTint="A6"/>
      <w:sz w:val="24"/>
      <w:lang w:val="en-US" w:eastAsia="en-US"/>
    </w:rPr>
  </w:style>
  <w:style w:type="paragraph" w:customStyle="1" w:styleId="770039E689AE4ED58BBC4E391A5D42A9">
    <w:name w:val="770039E689AE4ED58BBC4E391A5D42A9"/>
  </w:style>
  <w:style w:type="paragraph" w:customStyle="1" w:styleId="7CC691F19DA34114A44C3878751DBC93">
    <w:name w:val="7CC691F19DA34114A44C3878751DBC93"/>
  </w:style>
  <w:style w:type="paragraph" w:customStyle="1" w:styleId="5763CAC389254E39BB66576CE52D589A">
    <w:name w:val="5763CAC389254E39BB66576CE52D589A"/>
  </w:style>
  <w:style w:type="character" w:customStyle="1" w:styleId="Bold">
    <w:name w:val="Bold"/>
    <w:uiPriority w:val="1"/>
    <w:qFormat/>
    <w:rPr>
      <w:b/>
      <w:bCs/>
    </w:rPr>
  </w:style>
  <w:style w:type="paragraph" w:customStyle="1" w:styleId="334D0E10FB354D6F9CF80E02506B1E60">
    <w:name w:val="334D0E10FB354D6F9CF80E02506B1E60"/>
  </w:style>
  <w:style w:type="paragraph" w:customStyle="1" w:styleId="B9251A400A2642D19817412FB8E6747D">
    <w:name w:val="B9251A400A2642D19817412FB8E6747D"/>
  </w:style>
  <w:style w:type="paragraph" w:customStyle="1" w:styleId="9E9B03EEFFE64B188CC56EB9178B37FE">
    <w:name w:val="9E9B03EEFFE64B188CC56EB9178B37FE"/>
  </w:style>
  <w:style w:type="paragraph" w:customStyle="1" w:styleId="9034C85630844A2580B42F071448896E">
    <w:name w:val="9034C85630844A2580B42F071448896E"/>
  </w:style>
  <w:style w:type="paragraph" w:customStyle="1" w:styleId="32F0506CBA7547809ACD2649DF1EE3C6">
    <w:name w:val="32F0506CBA7547809ACD2649DF1EE3C6"/>
  </w:style>
  <w:style w:type="paragraph" w:customStyle="1" w:styleId="FE07F9606B6C4CF1B9CCBA4E2302763D">
    <w:name w:val="FE07F9606B6C4CF1B9CCBA4E2302763D"/>
  </w:style>
  <w:style w:type="paragraph" w:customStyle="1" w:styleId="A00FEC5AB3E14F8CABB9D6579BC6C461">
    <w:name w:val="A00FEC5AB3E14F8CABB9D6579BC6C461"/>
  </w:style>
  <w:style w:type="paragraph" w:customStyle="1" w:styleId="D5BEA3EBFAC646E38684818F2CE98680">
    <w:name w:val="D5BEA3EBFAC646E38684818F2CE98680"/>
  </w:style>
  <w:style w:type="paragraph" w:customStyle="1" w:styleId="71F320CB33E94528AF699F6746BA2925">
    <w:name w:val="71F320CB33E94528AF699F6746BA2925"/>
  </w:style>
  <w:style w:type="paragraph" w:customStyle="1" w:styleId="B603284D16134B9EA8E768457410D92C">
    <w:name w:val="B603284D16134B9EA8E768457410D92C"/>
  </w:style>
  <w:style w:type="paragraph" w:customStyle="1" w:styleId="F6E14225C9074F5B8F83319BB2EE175C">
    <w:name w:val="F6E14225C9074F5B8F83319BB2EE175C"/>
  </w:style>
  <w:style w:type="paragraph" w:customStyle="1" w:styleId="5924CEE6C3304B57A8818DD569FB3ECF">
    <w:name w:val="5924CEE6C3304B57A8818DD569FB3ECF"/>
  </w:style>
  <w:style w:type="paragraph" w:customStyle="1" w:styleId="54D11E8A7AC5436D8BAE0A2649950C21">
    <w:name w:val="54D11E8A7AC5436D8BAE0A2649950C21"/>
  </w:style>
  <w:style w:type="paragraph" w:customStyle="1" w:styleId="8EE7A725740D4FACAFFAACFC17CE608F">
    <w:name w:val="8EE7A725740D4FACAFFAACFC17CE608F"/>
  </w:style>
  <w:style w:type="paragraph" w:customStyle="1" w:styleId="D1255999D63D428095259DFBC68EFB5A">
    <w:name w:val="D1255999D63D428095259DFBC68EFB5A"/>
  </w:style>
  <w:style w:type="paragraph" w:customStyle="1" w:styleId="DAE2C3EDD9F54229B26514D11973C503">
    <w:name w:val="DAE2C3EDD9F54229B26514D11973C503"/>
  </w:style>
  <w:style w:type="paragraph" w:customStyle="1" w:styleId="41077EC9F4D54032AEABCEB64A5367D7">
    <w:name w:val="41077EC9F4D54032AEABCEB64A5367D7"/>
  </w:style>
  <w:style w:type="paragraph" w:customStyle="1" w:styleId="CE751B98022042D186E28BAF1D023B7E">
    <w:name w:val="CE751B98022042D186E28BAF1D023B7E"/>
  </w:style>
  <w:style w:type="paragraph" w:customStyle="1" w:styleId="396BC49E6D1F488B9846A68BE0B9892A">
    <w:name w:val="396BC49E6D1F488B9846A68BE0B9892A"/>
  </w:style>
  <w:style w:type="paragraph" w:customStyle="1" w:styleId="8531355793F14208B23E0B07E2187A59">
    <w:name w:val="8531355793F14208B23E0B07E2187A59"/>
  </w:style>
  <w:style w:type="paragraph" w:customStyle="1" w:styleId="59479384D2DE46678A7EE6354DEA57DD">
    <w:name w:val="59479384D2DE46678A7EE6354DEA57DD"/>
  </w:style>
  <w:style w:type="paragraph" w:customStyle="1" w:styleId="568E1D247FF548DCA15E884BC7C4D3FD">
    <w:name w:val="568E1D247FF548DCA15E884BC7C4D3FD"/>
  </w:style>
  <w:style w:type="paragraph" w:customStyle="1" w:styleId="242152F34D2348019D7E2A9A251516B7">
    <w:name w:val="242152F34D2348019D7E2A9A251516B7"/>
  </w:style>
  <w:style w:type="paragraph" w:customStyle="1" w:styleId="4D1B8AC0266846669D3C902E12908BF5">
    <w:name w:val="4D1B8AC0266846669D3C902E12908BF5"/>
  </w:style>
  <w:style w:type="paragraph" w:customStyle="1" w:styleId="82315B7828364FA695ED9D7AEF6CA66F">
    <w:name w:val="82315B7828364FA695ED9D7AEF6CA66F"/>
  </w:style>
  <w:style w:type="paragraph" w:customStyle="1" w:styleId="861836B5F3404CCABAAED707D6D914EF">
    <w:name w:val="861836B5F3404CCABAAED707D6D914EF"/>
  </w:style>
  <w:style w:type="paragraph" w:customStyle="1" w:styleId="DBAE06B0F0E74316913175AA143F3E01">
    <w:name w:val="DBAE06B0F0E74316913175AA143F3E01"/>
  </w:style>
  <w:style w:type="paragraph" w:customStyle="1" w:styleId="865D330A30A6464FBF32D167602BCE4E">
    <w:name w:val="865D330A30A6464FBF32D167602BCE4E"/>
  </w:style>
  <w:style w:type="paragraph" w:customStyle="1" w:styleId="62FC0AC364D6425CA8ED494702DAC2FC">
    <w:name w:val="62FC0AC364D6425CA8ED494702DAC2FC"/>
  </w:style>
  <w:style w:type="paragraph" w:customStyle="1" w:styleId="6B27B10A81D647C7864139A525BD75B4">
    <w:name w:val="6B27B10A81D647C7864139A525BD75B4"/>
  </w:style>
  <w:style w:type="paragraph" w:customStyle="1" w:styleId="20167E0160494740807F80E5C34487BC">
    <w:name w:val="20167E0160494740807F80E5C34487BC"/>
  </w:style>
  <w:style w:type="paragraph" w:customStyle="1" w:styleId="6C3ADCB9C4614A10B413F1CA2AE2E84E">
    <w:name w:val="6C3ADCB9C4614A10B413F1CA2AE2E84E"/>
  </w:style>
  <w:style w:type="paragraph" w:customStyle="1" w:styleId="02EFD87939024656811ACB66BFDDC59A">
    <w:name w:val="02EFD87939024656811ACB66BFDDC59A"/>
  </w:style>
  <w:style w:type="paragraph" w:customStyle="1" w:styleId="BA72B3810B3C49FA864DDA2476F0A495">
    <w:name w:val="BA72B3810B3C49FA864DDA2476F0A495"/>
  </w:style>
  <w:style w:type="paragraph" w:customStyle="1" w:styleId="536E8843284741AE8A2FA28C02564660">
    <w:name w:val="536E8843284741AE8A2FA28C02564660"/>
  </w:style>
  <w:style w:type="paragraph" w:customStyle="1" w:styleId="C915E1A82798452589037E6084FD3473">
    <w:name w:val="C915E1A82798452589037E6084FD3473"/>
  </w:style>
  <w:style w:type="paragraph" w:customStyle="1" w:styleId="BEFE6F7950454774A62283F861188922">
    <w:name w:val="BEFE6F7950454774A62283F861188922"/>
  </w:style>
  <w:style w:type="paragraph" w:customStyle="1" w:styleId="1273ADAB87DA43029FF35475BA961074">
    <w:name w:val="1273ADAB87DA43029FF35475BA961074"/>
  </w:style>
  <w:style w:type="paragraph" w:customStyle="1" w:styleId="C91AE2B0364C4B5C870554A016B49407">
    <w:name w:val="C91AE2B0364C4B5C870554A016B49407"/>
  </w:style>
  <w:style w:type="paragraph" w:customStyle="1" w:styleId="D18FDF29FD994E839BAFC1250F711D97">
    <w:name w:val="D18FDF29FD994E839BAFC1250F711D97"/>
  </w:style>
  <w:style w:type="paragraph" w:customStyle="1" w:styleId="E7095B23B20044FCA22D2ACC7A4D5646">
    <w:name w:val="E7095B23B20044FCA22D2ACC7A4D5646"/>
  </w:style>
  <w:style w:type="paragraph" w:customStyle="1" w:styleId="CEC04ED15C4C4B079D7979A4D873AD33">
    <w:name w:val="CEC04ED15C4C4B079D7979A4D873AD33"/>
  </w:style>
  <w:style w:type="paragraph" w:customStyle="1" w:styleId="486BA4C281534574A27D29D32ABD3B15">
    <w:name w:val="486BA4C281534574A27D29D32ABD3B15"/>
  </w:style>
  <w:style w:type="paragraph" w:customStyle="1" w:styleId="DC90C33C3504403683F050FAD61DACEB">
    <w:name w:val="DC90C33C3504403683F050FAD61DACEB"/>
  </w:style>
  <w:style w:type="paragraph" w:customStyle="1" w:styleId="9081B81609694BBE880E76BE7DB7A51F">
    <w:name w:val="9081B81609694BBE880E76BE7DB7A51F"/>
  </w:style>
  <w:style w:type="paragraph" w:customStyle="1" w:styleId="92A50FF07C3D4C46A1479ED96019732A">
    <w:name w:val="92A50FF07C3D4C46A1479ED96019732A"/>
  </w:style>
  <w:style w:type="paragraph" w:customStyle="1" w:styleId="48DE51FC93224A4293D8ED79936E1AF4">
    <w:name w:val="48DE51FC93224A4293D8ED79936E1AF4"/>
  </w:style>
  <w:style w:type="paragraph" w:customStyle="1" w:styleId="29C15E00407D4B378F7070CDCA05D14A">
    <w:name w:val="29C15E00407D4B378F7070CDCA05D14A"/>
  </w:style>
  <w:style w:type="paragraph" w:customStyle="1" w:styleId="8CACD5480E264159AF9F2F45CA5D40C6">
    <w:name w:val="8CACD5480E264159AF9F2F45CA5D40C6"/>
  </w:style>
  <w:style w:type="paragraph" w:customStyle="1" w:styleId="AD50C5092A7547F18DBACF0C6653A4C3">
    <w:name w:val="AD50C5092A7547F18DBACF0C6653A4C3"/>
  </w:style>
  <w:style w:type="paragraph" w:customStyle="1" w:styleId="D7AE41F420904BC99F69D46A03A30FD6">
    <w:name w:val="D7AE41F420904BC99F69D46A03A30FD6"/>
  </w:style>
  <w:style w:type="paragraph" w:customStyle="1" w:styleId="940E5D8115AD46A884B126F6B52635D3">
    <w:name w:val="940E5D8115AD46A884B126F6B52635D3"/>
  </w:style>
  <w:style w:type="paragraph" w:customStyle="1" w:styleId="DAC55B0846664B4DB8E140ECEE64B6C8">
    <w:name w:val="DAC55B0846664B4DB8E140ECEE64B6C8"/>
  </w:style>
  <w:style w:type="paragraph" w:customStyle="1" w:styleId="9D1AE0A2A23B47CE9F4A619AF0A02003">
    <w:name w:val="9D1AE0A2A23B47CE9F4A619AF0A02003"/>
  </w:style>
  <w:style w:type="paragraph" w:customStyle="1" w:styleId="Graphbullet">
    <w:name w:val="Graph bullet"/>
    <w:basedOn w:val="Normal"/>
    <w:qFormat/>
    <w:pPr>
      <w:numPr>
        <w:numId w:val="3"/>
      </w:numPr>
      <w:spacing w:after="0" w:line="216" w:lineRule="auto"/>
      <w:ind w:left="284" w:hanging="284"/>
    </w:pPr>
    <w:rPr>
      <w:rFonts w:eastAsiaTheme="minorHAnsi"/>
      <w:color w:val="595959" w:themeColor="text1" w:themeTint="A6"/>
      <w:sz w:val="20"/>
      <w:lang w:val="en-US" w:eastAsia="en-US"/>
    </w:rPr>
  </w:style>
  <w:style w:type="paragraph" w:customStyle="1" w:styleId="1648A35DB9454AF8A6D06F2A3298D083">
    <w:name w:val="1648A35DB9454AF8A6D06F2A3298D083"/>
  </w:style>
  <w:style w:type="paragraph" w:customStyle="1" w:styleId="851E06B05E5F41CDB99E78CA5FD946A9">
    <w:name w:val="851E06B05E5F41CDB99E78CA5FD946A9"/>
  </w:style>
  <w:style w:type="paragraph" w:customStyle="1" w:styleId="Graphbullet2">
    <w:name w:val="Graph bullet 2"/>
    <w:basedOn w:val="Normal"/>
    <w:qFormat/>
    <w:pPr>
      <w:numPr>
        <w:numId w:val="4"/>
      </w:numPr>
      <w:spacing w:after="0" w:line="216" w:lineRule="auto"/>
      <w:ind w:left="284" w:hanging="284"/>
    </w:pPr>
    <w:rPr>
      <w:rFonts w:eastAsiaTheme="minorHAnsi"/>
      <w:color w:val="595959" w:themeColor="text1" w:themeTint="A6"/>
      <w:sz w:val="20"/>
      <w:lang w:val="en-US" w:eastAsia="en-US"/>
    </w:rPr>
  </w:style>
  <w:style w:type="paragraph" w:customStyle="1" w:styleId="187BD2998ACA46DB94D66418E49FFEFD">
    <w:name w:val="187BD2998ACA46DB94D66418E49FFEFD"/>
  </w:style>
  <w:style w:type="paragraph" w:customStyle="1" w:styleId="F7CB6A35BF2A42C3A72DDEDC236741C9">
    <w:name w:val="F7CB6A35BF2A42C3A72DDEDC236741C9"/>
  </w:style>
  <w:style w:type="paragraph" w:customStyle="1" w:styleId="Graphbullet3">
    <w:name w:val="Graph bullet 3"/>
    <w:basedOn w:val="Normal"/>
    <w:qFormat/>
    <w:pPr>
      <w:numPr>
        <w:numId w:val="5"/>
      </w:numPr>
      <w:spacing w:after="0" w:line="216" w:lineRule="auto"/>
      <w:ind w:left="284" w:hanging="284"/>
    </w:pPr>
    <w:rPr>
      <w:rFonts w:eastAsiaTheme="minorHAnsi"/>
      <w:color w:val="595959" w:themeColor="text1" w:themeTint="A6"/>
      <w:sz w:val="20"/>
      <w:lang w:val="en-US" w:eastAsia="en-US"/>
    </w:rPr>
  </w:style>
  <w:style w:type="paragraph" w:customStyle="1" w:styleId="ED95032061874D87B43EE04F837372BA">
    <w:name w:val="ED95032061874D87B43EE04F837372BA"/>
  </w:style>
  <w:style w:type="paragraph" w:customStyle="1" w:styleId="96A02FD85E86463E99281FD9C2C27895">
    <w:name w:val="96A02FD85E86463E99281FD9C2C27895"/>
  </w:style>
  <w:style w:type="paragraph" w:customStyle="1" w:styleId="Graphbullet4">
    <w:name w:val="Graph bullet 4"/>
    <w:basedOn w:val="Normal"/>
    <w:qFormat/>
    <w:pPr>
      <w:numPr>
        <w:numId w:val="6"/>
      </w:numPr>
      <w:spacing w:after="0" w:line="240" w:lineRule="auto"/>
      <w:ind w:left="284" w:hanging="284"/>
    </w:pPr>
    <w:rPr>
      <w:rFonts w:eastAsiaTheme="minorHAnsi"/>
      <w:color w:val="595959" w:themeColor="text1" w:themeTint="A6"/>
      <w:sz w:val="20"/>
      <w:lang w:val="en-US" w:eastAsia="en-US"/>
    </w:rPr>
  </w:style>
  <w:style w:type="paragraph" w:customStyle="1" w:styleId="29B089589F6A422A92099F4F383A67AD">
    <w:name w:val="29B089589F6A422A92099F4F383A67AD"/>
  </w:style>
  <w:style w:type="paragraph" w:customStyle="1" w:styleId="3376DC2A9F824A13BFD082B29634B84F">
    <w:name w:val="3376DC2A9F824A13BFD082B29634B84F"/>
  </w:style>
  <w:style w:type="paragraph" w:customStyle="1" w:styleId="9220EF30776649F5A74ED5E6FD8AE924">
    <w:name w:val="9220EF30776649F5A74ED5E6FD8AE924"/>
  </w:style>
  <w:style w:type="paragraph" w:customStyle="1" w:styleId="0BC10DC9F4C64F618E3DE53A87B1EA59">
    <w:name w:val="0BC10DC9F4C64F618E3DE53A87B1EA59"/>
  </w:style>
  <w:style w:type="paragraph" w:customStyle="1" w:styleId="4F689C10B5804043A025C5EC710BD098">
    <w:name w:val="4F689C10B5804043A025C5EC710BD098"/>
  </w:style>
  <w:style w:type="paragraph" w:customStyle="1" w:styleId="CFA5459308474388BAE0DCAF33DE29D6">
    <w:name w:val="CFA5459308474388BAE0DCAF33DE29D6"/>
  </w:style>
  <w:style w:type="paragraph" w:customStyle="1" w:styleId="C925CA772D4649BC892AAD462DF223F8">
    <w:name w:val="C925CA772D4649BC892AAD462DF223F8"/>
  </w:style>
  <w:style w:type="paragraph" w:customStyle="1" w:styleId="7CE29CA6B7574BDE95568AB93E81AEC1">
    <w:name w:val="7CE29CA6B7574BDE95568AB93E81AEC1"/>
  </w:style>
  <w:style w:type="paragraph" w:customStyle="1" w:styleId="A5067A4B3C30496BBC2C82E5EBA57068">
    <w:name w:val="A5067A4B3C30496BBC2C82E5EBA57068"/>
  </w:style>
  <w:style w:type="paragraph" w:customStyle="1" w:styleId="4E90A06E275B42ABB6E0BF734DAAAEC8">
    <w:name w:val="4E90A06E275B42ABB6E0BF734DAAAEC8"/>
  </w:style>
  <w:style w:type="paragraph" w:customStyle="1" w:styleId="D97DA553F7684C4DB9DE38D32D3868A9">
    <w:name w:val="D97DA553F7684C4DB9DE38D32D3868A9"/>
  </w:style>
  <w:style w:type="paragraph" w:customStyle="1" w:styleId="ADB8B3CB0A18471CA4FE663B9BB59980">
    <w:name w:val="ADB8B3CB0A18471CA4FE663B9BB59980"/>
  </w:style>
  <w:style w:type="paragraph" w:customStyle="1" w:styleId="F3B4B185D6C54524A25BFA91CC74C4B2">
    <w:name w:val="F3B4B185D6C54524A25BFA91CC74C4B2"/>
  </w:style>
  <w:style w:type="paragraph" w:customStyle="1" w:styleId="BA8CB8F587214F83A6C08AB8AA333E0B">
    <w:name w:val="BA8CB8F587214F83A6C08AB8AA333E0B"/>
  </w:style>
  <w:style w:type="paragraph" w:customStyle="1" w:styleId="2D21DC53698C4F85B9535C8E23F760A8">
    <w:name w:val="2D21DC53698C4F85B9535C8E23F760A8"/>
  </w:style>
  <w:style w:type="paragraph" w:customStyle="1" w:styleId="E6734C50A20A4D879B95B59424E37AEA">
    <w:name w:val="E6734C50A20A4D879B95B59424E37AEA"/>
  </w:style>
  <w:style w:type="paragraph" w:customStyle="1" w:styleId="2BAD9C711EAF4209A1E2D9504276FA39">
    <w:name w:val="2BAD9C711EAF4209A1E2D9504276FA39"/>
  </w:style>
  <w:style w:type="paragraph" w:customStyle="1" w:styleId="F5F4E4B186AB46A8AC813C15638D9398">
    <w:name w:val="F5F4E4B186AB46A8AC813C15638D9398"/>
  </w:style>
  <w:style w:type="paragraph" w:customStyle="1" w:styleId="09B4839CC5794AB7B61E4D707B9CC265">
    <w:name w:val="09B4839CC5794AB7B61E4D707B9CC265"/>
  </w:style>
  <w:style w:type="paragraph" w:customStyle="1" w:styleId="9A23668E56B34EC8ADAD9BBB11868418">
    <w:name w:val="9A23668E56B34EC8ADAD9BBB11868418"/>
  </w:style>
  <w:style w:type="paragraph" w:customStyle="1" w:styleId="CCF735721A094C318AB8B5E07A6A43C3">
    <w:name w:val="CCF735721A094C318AB8B5E07A6A43C3"/>
  </w:style>
  <w:style w:type="paragraph" w:styleId="ListBullet2">
    <w:name w:val="List Bullet 2"/>
    <w:basedOn w:val="Normal"/>
    <w:uiPriority w:val="99"/>
    <w:pPr>
      <w:numPr>
        <w:numId w:val="7"/>
      </w:numPr>
      <w:spacing w:after="120" w:line="288" w:lineRule="auto"/>
    </w:pPr>
    <w:rPr>
      <w:rFonts w:eastAsiaTheme="minorHAnsi"/>
      <w:color w:val="595959" w:themeColor="text1" w:themeTint="A6"/>
      <w:sz w:val="24"/>
      <w:lang w:val="en-US" w:eastAsia="en-US"/>
    </w:rPr>
  </w:style>
  <w:style w:type="paragraph" w:customStyle="1" w:styleId="B4449AE29210486DBFEF0B3EED0D6A99">
    <w:name w:val="B4449AE29210486DBFEF0B3EED0D6A99"/>
  </w:style>
  <w:style w:type="paragraph" w:customStyle="1" w:styleId="08996F40D232497EB2ED6374EF354295">
    <w:name w:val="08996F40D232497EB2ED6374EF354295"/>
  </w:style>
  <w:style w:type="paragraph" w:customStyle="1" w:styleId="2EE5E6C0BE854BB6BAB5390784B36065">
    <w:name w:val="2EE5E6C0BE854BB6BAB5390784B36065"/>
  </w:style>
  <w:style w:type="paragraph" w:customStyle="1" w:styleId="9ED91C479DAB427B937544308C752222">
    <w:name w:val="9ED91C479DAB427B937544308C752222"/>
  </w:style>
  <w:style w:type="paragraph" w:customStyle="1" w:styleId="261EB22A075346C28FDF353B328202A0">
    <w:name w:val="261EB22A075346C28FDF353B328202A0"/>
  </w:style>
  <w:style w:type="paragraph" w:customStyle="1" w:styleId="5452AF2777724E459F07284F3869A4A8">
    <w:name w:val="5452AF2777724E459F07284F3869A4A8"/>
  </w:style>
  <w:style w:type="paragraph" w:customStyle="1" w:styleId="8486EA944C9C4F4487AFDB8DB1171631">
    <w:name w:val="8486EA944C9C4F4487AFDB8DB1171631"/>
  </w:style>
  <w:style w:type="paragraph" w:customStyle="1" w:styleId="FA84013AB57F4C669AFF17C5D89E3D3A">
    <w:name w:val="FA84013AB57F4C669AFF17C5D89E3D3A"/>
  </w:style>
  <w:style w:type="paragraph" w:customStyle="1" w:styleId="5DB243FE775641E6B04567F95097FB1E">
    <w:name w:val="5DB243FE775641E6B04567F95097FB1E"/>
  </w:style>
  <w:style w:type="paragraph" w:customStyle="1" w:styleId="AE046690F6DC44D2B631B2834D70FE06">
    <w:name w:val="AE046690F6DC44D2B631B2834D70FE06"/>
  </w:style>
  <w:style w:type="paragraph" w:customStyle="1" w:styleId="CA5B138A02134E0BAE5F6D61A0405071">
    <w:name w:val="CA5B138A02134E0BAE5F6D61A0405071"/>
  </w:style>
  <w:style w:type="paragraph" w:customStyle="1" w:styleId="8EF0AB75D5F64249964F392066A3E8B6">
    <w:name w:val="8EF0AB75D5F64249964F392066A3E8B6"/>
  </w:style>
  <w:style w:type="paragraph" w:customStyle="1" w:styleId="4EFB17E7CFD440D2B52FBE4202D69861">
    <w:name w:val="4EFB17E7CFD440D2B52FBE4202D69861"/>
  </w:style>
  <w:style w:type="paragraph" w:customStyle="1" w:styleId="076A46B19988485F91EB4314942EEF02">
    <w:name w:val="076A46B19988485F91EB4314942EEF02"/>
  </w:style>
  <w:style w:type="paragraph" w:customStyle="1" w:styleId="8889C5E4980B4AD4B78853CD723BE8E9">
    <w:name w:val="8889C5E4980B4AD4B78853CD723BE8E9"/>
  </w:style>
  <w:style w:type="paragraph" w:customStyle="1" w:styleId="339D77D6AD134DB88D770E1A41DAE765">
    <w:name w:val="339D77D6AD134DB88D770E1A41DAE765"/>
  </w:style>
  <w:style w:type="paragraph" w:customStyle="1" w:styleId="4EA8A2E14D0F4BF8AEBB856CEB28B3B2">
    <w:name w:val="4EA8A2E14D0F4BF8AEBB856CEB28B3B2"/>
  </w:style>
  <w:style w:type="paragraph" w:customStyle="1" w:styleId="51FFA087E95743D29F6F7F1D7CBBF517">
    <w:name w:val="51FFA087E95743D29F6F7F1D7CBBF517"/>
  </w:style>
  <w:style w:type="paragraph" w:customStyle="1" w:styleId="8689A15629E04EFD83024BFB56BA2F2F">
    <w:name w:val="8689A15629E04EFD83024BFB56BA2F2F"/>
  </w:style>
  <w:style w:type="paragraph" w:customStyle="1" w:styleId="53398BE74B3B4DC6BF6754A4EB3DD39D">
    <w:name w:val="53398BE74B3B4DC6BF6754A4EB3DD39D"/>
  </w:style>
  <w:style w:type="paragraph" w:customStyle="1" w:styleId="4CFBEEC19D764458B249E7BD8CE9D0E0">
    <w:name w:val="4CFBEEC19D764458B249E7BD8CE9D0E0"/>
  </w:style>
  <w:style w:type="paragraph" w:customStyle="1" w:styleId="522A05C3C2C54B3189CBE456244BBF25">
    <w:name w:val="522A05C3C2C54B3189CBE456244BBF25"/>
  </w:style>
  <w:style w:type="paragraph" w:customStyle="1" w:styleId="569E3C228F244AC5B189C34E938CCB70">
    <w:name w:val="569E3C228F244AC5B189C34E938CCB70"/>
  </w:style>
  <w:style w:type="paragraph" w:customStyle="1" w:styleId="A33356564E1C474383394D521D035F87">
    <w:name w:val="A33356564E1C474383394D521D035F87"/>
  </w:style>
  <w:style w:type="paragraph" w:customStyle="1" w:styleId="37352DA8CECD4C37947E9AB7EE9CFD63">
    <w:name w:val="37352DA8CECD4C37947E9AB7EE9CFD63"/>
  </w:style>
  <w:style w:type="paragraph" w:customStyle="1" w:styleId="533B5A5523D24B5981474984836101A6">
    <w:name w:val="533B5A5523D24B5981474984836101A6"/>
  </w:style>
  <w:style w:type="paragraph" w:customStyle="1" w:styleId="230724C58C0840C8B6D53FF807CA4FA1">
    <w:name w:val="230724C58C0840C8B6D53FF807CA4FA1"/>
  </w:style>
  <w:style w:type="paragraph" w:customStyle="1" w:styleId="06B664D6ACDA49D89FA35097ADBEB93D">
    <w:name w:val="06B664D6ACDA49D89FA35097ADBEB93D"/>
  </w:style>
  <w:style w:type="paragraph" w:customStyle="1" w:styleId="12D914822B17402BB5FE74520608E93C">
    <w:name w:val="12D914822B17402BB5FE74520608E93C"/>
  </w:style>
  <w:style w:type="paragraph" w:customStyle="1" w:styleId="073909D6E68E4217B6D500F6300D9BE6">
    <w:name w:val="073909D6E68E4217B6D500F6300D9BE6"/>
  </w:style>
  <w:style w:type="paragraph" w:customStyle="1" w:styleId="4E3340AC49994EF4B328B20DAB6B2BC7">
    <w:name w:val="4E3340AC49994EF4B328B20DAB6B2BC7"/>
  </w:style>
  <w:style w:type="paragraph" w:customStyle="1" w:styleId="3E506F8EB4A84C4289A7E399F9A5A271">
    <w:name w:val="3E506F8EB4A84C4289A7E399F9A5A271"/>
  </w:style>
  <w:style w:type="paragraph" w:customStyle="1" w:styleId="CD3FA4E468844B00A41CBFABB3CC8946">
    <w:name w:val="CD3FA4E468844B00A41CBFABB3CC8946"/>
  </w:style>
  <w:style w:type="paragraph" w:customStyle="1" w:styleId="B1A001537FD54B199D683F797197CB7A">
    <w:name w:val="B1A001537FD54B199D683F797197CB7A"/>
  </w:style>
  <w:style w:type="paragraph" w:customStyle="1" w:styleId="FCB98EBCA7414DBDB9DCE3368561B0B6">
    <w:name w:val="FCB98EBCA7414DBDB9DCE3368561B0B6"/>
  </w:style>
  <w:style w:type="paragraph" w:customStyle="1" w:styleId="23461DD1482A428EAE60956750BF4974">
    <w:name w:val="23461DD1482A428EAE60956750BF4974"/>
  </w:style>
  <w:style w:type="paragraph" w:customStyle="1" w:styleId="580221DFF5C24A6BA1DF65F3874FFF0F">
    <w:name w:val="580221DFF5C24A6BA1DF65F3874FFF0F"/>
  </w:style>
  <w:style w:type="paragraph" w:customStyle="1" w:styleId="F24641FB2B7F471190CE0C89AB0607C4">
    <w:name w:val="F24641FB2B7F471190CE0C89AB0607C4"/>
  </w:style>
  <w:style w:type="paragraph" w:customStyle="1" w:styleId="C69BE484CC0F481C8D88BDF0BBA9DAEC">
    <w:name w:val="C69BE484CC0F481C8D88BDF0BBA9DAEC"/>
  </w:style>
  <w:style w:type="paragraph" w:customStyle="1" w:styleId="187A57D9D27C4CF3AA39DE35D0280BE1">
    <w:name w:val="187A57D9D27C4CF3AA39DE35D0280BE1"/>
  </w:style>
  <w:style w:type="paragraph" w:customStyle="1" w:styleId="E294350CB7FA4931911E429CDBA3420E">
    <w:name w:val="E294350CB7FA4931911E429CDBA3420E"/>
  </w:style>
  <w:style w:type="paragraph" w:customStyle="1" w:styleId="370018682FB54E1F8C7CB6DED692288F">
    <w:name w:val="370018682FB54E1F8C7CB6DED692288F"/>
  </w:style>
  <w:style w:type="paragraph" w:customStyle="1" w:styleId="429406C8300E456B928B0951706E5924">
    <w:name w:val="429406C8300E456B928B0951706E5924"/>
  </w:style>
  <w:style w:type="paragraph" w:customStyle="1" w:styleId="6923103664504D55BB1B935744981BDB">
    <w:name w:val="6923103664504D55BB1B935744981BDB"/>
  </w:style>
  <w:style w:type="paragraph" w:customStyle="1" w:styleId="33F4DBACA8754671A426CBB3464D2575">
    <w:name w:val="33F4DBACA8754671A426CBB3464D2575"/>
  </w:style>
  <w:style w:type="paragraph" w:customStyle="1" w:styleId="BE15E4FAE8174181A12DE7759517D666">
    <w:name w:val="BE15E4FAE8174181A12DE7759517D666"/>
  </w:style>
  <w:style w:type="paragraph" w:customStyle="1" w:styleId="8219D1EBB88F46E59B9F8428E9D76F23">
    <w:name w:val="8219D1EBB88F46E59B9F8428E9D76F23"/>
  </w:style>
  <w:style w:type="paragraph" w:customStyle="1" w:styleId="65AD1A8770C84D2FA290DA8D20FB189B">
    <w:name w:val="65AD1A8770C84D2FA290DA8D20FB189B"/>
  </w:style>
  <w:style w:type="paragraph" w:customStyle="1" w:styleId="4995A70B25D042D59E3C1434542D1558">
    <w:name w:val="4995A70B25D042D59E3C1434542D1558"/>
  </w:style>
  <w:style w:type="paragraph" w:customStyle="1" w:styleId="EF1B0E353B2D462980FE02016DE6C49F">
    <w:name w:val="EF1B0E353B2D462980FE02016DE6C49F"/>
  </w:style>
  <w:style w:type="paragraph" w:customStyle="1" w:styleId="FEF8772E89954677892C4EA5266685AD">
    <w:name w:val="FEF8772E89954677892C4EA5266685AD"/>
  </w:style>
  <w:style w:type="paragraph" w:customStyle="1" w:styleId="58AA5854D1F84ACE9D93274CE92E49AE">
    <w:name w:val="58AA5854D1F84ACE9D93274CE92E49AE"/>
  </w:style>
  <w:style w:type="paragraph" w:customStyle="1" w:styleId="8F6F47033BE34EB78BC409E437B44122">
    <w:name w:val="8F6F47033BE34EB78BC409E437B44122"/>
  </w:style>
  <w:style w:type="paragraph" w:customStyle="1" w:styleId="5E4A58E9BF77490C802BE74CB4941EDD">
    <w:name w:val="5E4A58E9BF77490C802BE74CB4941EDD"/>
  </w:style>
  <w:style w:type="paragraph" w:customStyle="1" w:styleId="5F557637BA664603858BB86F8D415CFE">
    <w:name w:val="5F557637BA664603858BB86F8D415CFE"/>
  </w:style>
  <w:style w:type="paragraph" w:customStyle="1" w:styleId="4519B71BD6F64A7EA7413D9F4958F65E">
    <w:name w:val="4519B71BD6F64A7EA7413D9F4958F65E"/>
  </w:style>
  <w:style w:type="paragraph" w:customStyle="1" w:styleId="34E432BB540F4C95A88A2FF80DAB1B70">
    <w:name w:val="34E432BB540F4C95A88A2FF80DAB1B70"/>
  </w:style>
  <w:style w:type="paragraph" w:customStyle="1" w:styleId="5E80DD023D9447ED8990C07ECCCB2DBF">
    <w:name w:val="5E80DD023D9447ED8990C07ECCCB2DBF"/>
  </w:style>
  <w:style w:type="paragraph" w:customStyle="1" w:styleId="57B36EF244574C64B79B322F4F6CFC21">
    <w:name w:val="57B36EF244574C64B79B322F4F6CFC21"/>
  </w:style>
  <w:style w:type="paragraph" w:customStyle="1" w:styleId="850F5E63B2594C379A46531FA3655C26">
    <w:name w:val="850F5E63B2594C379A46531FA3655C26"/>
  </w:style>
  <w:style w:type="paragraph" w:customStyle="1" w:styleId="80F61146D27444968FFD88DF47EE91F4">
    <w:name w:val="80F61146D27444968FFD88DF47EE91F4"/>
  </w:style>
  <w:style w:type="paragraph" w:customStyle="1" w:styleId="9250039FF176417BBF0CA55060CC4755">
    <w:name w:val="9250039FF176417BBF0CA55060CC4755"/>
  </w:style>
  <w:style w:type="paragraph" w:customStyle="1" w:styleId="3194161131DE4498A9B84394C635D26F">
    <w:name w:val="3194161131DE4498A9B84394C635D26F"/>
  </w:style>
  <w:style w:type="paragraph" w:customStyle="1" w:styleId="1CEC9C71DFF242CEAE6442DB16A0ED72">
    <w:name w:val="1CEC9C71DFF242CEAE6442DB16A0ED72"/>
  </w:style>
  <w:style w:type="paragraph" w:customStyle="1" w:styleId="EF05AE75F2DC469A88C8F38AD6A46580">
    <w:name w:val="EF05AE75F2DC469A88C8F38AD6A46580"/>
  </w:style>
  <w:style w:type="paragraph" w:customStyle="1" w:styleId="4FCC0E5C868F419A8CCDDDAADB53073B">
    <w:name w:val="4FCC0E5C868F419A8CCDDDAADB53073B"/>
  </w:style>
  <w:style w:type="paragraph" w:customStyle="1" w:styleId="C2DC646410C2492FBAB15DD7FBF4045E">
    <w:name w:val="C2DC646410C2492FBAB15DD7FBF4045E"/>
  </w:style>
  <w:style w:type="paragraph" w:customStyle="1" w:styleId="AD3211F70ACD4CA79013934A7504F166">
    <w:name w:val="AD3211F70ACD4CA79013934A7504F166"/>
  </w:style>
  <w:style w:type="paragraph" w:customStyle="1" w:styleId="CDB70820327F4BF0A366EE17AE25639A">
    <w:name w:val="CDB70820327F4BF0A366EE17AE25639A"/>
  </w:style>
  <w:style w:type="paragraph" w:customStyle="1" w:styleId="343D44D99BBD47FB9F19376B5B4FA7FF">
    <w:name w:val="343D44D99BBD47FB9F19376B5B4FA7FF"/>
  </w:style>
  <w:style w:type="paragraph" w:customStyle="1" w:styleId="F2DEAA83B91348D6802F62A328E088D1">
    <w:name w:val="F2DEAA83B91348D6802F62A328E088D1"/>
  </w:style>
  <w:style w:type="paragraph" w:customStyle="1" w:styleId="EB6F7822FC0F484EABA5D9E27F999B57">
    <w:name w:val="EB6F7822FC0F484EABA5D9E27F999B57"/>
  </w:style>
  <w:style w:type="paragraph" w:customStyle="1" w:styleId="E562E0119BFD4BA7A182989DE88CD89E">
    <w:name w:val="E562E0119BFD4BA7A182989DE88CD89E"/>
  </w:style>
  <w:style w:type="paragraph" w:customStyle="1" w:styleId="D70D8E6E591740B1AD8208E33B356969">
    <w:name w:val="D70D8E6E591740B1AD8208E33B356969"/>
  </w:style>
  <w:style w:type="paragraph" w:customStyle="1" w:styleId="CD7CF5450F5D4A9DB804A4BE5550EA04">
    <w:name w:val="CD7CF5450F5D4A9DB804A4BE5550EA04"/>
  </w:style>
  <w:style w:type="paragraph" w:customStyle="1" w:styleId="CCDD1B09901F4B40B1F1CA9D6E3C8D8E">
    <w:name w:val="CCDD1B09901F4B40B1F1CA9D6E3C8D8E"/>
  </w:style>
  <w:style w:type="paragraph" w:customStyle="1" w:styleId="FAAF28D82C9C4ADBBA2E53A3B2515AAB">
    <w:name w:val="FAAF28D82C9C4ADBBA2E53A3B2515AAB"/>
  </w:style>
  <w:style w:type="paragraph" w:customStyle="1" w:styleId="F7D5BCE961674DB19B33E7DBAA729717">
    <w:name w:val="F7D5BCE961674DB19B33E7DBAA729717"/>
  </w:style>
  <w:style w:type="paragraph" w:customStyle="1" w:styleId="BAA7F5A0EDC640ED95524F9D4D170E53">
    <w:name w:val="BAA7F5A0EDC640ED95524F9D4D170E53"/>
  </w:style>
  <w:style w:type="paragraph" w:customStyle="1" w:styleId="77801CB18DED4F029DEFC4BC7E9B0094">
    <w:name w:val="77801CB18DED4F029DEFC4BC7E9B0094"/>
  </w:style>
  <w:style w:type="paragraph" w:customStyle="1" w:styleId="0CADE68525744409ACF5BEA09842E6C9">
    <w:name w:val="0CADE68525744409ACF5BEA09842E6C9"/>
  </w:style>
  <w:style w:type="paragraph" w:customStyle="1" w:styleId="21A52AA849AB467F8A9EAC5C2CF9DE27">
    <w:name w:val="21A52AA849AB467F8A9EAC5C2CF9DE27"/>
  </w:style>
  <w:style w:type="paragraph" w:customStyle="1" w:styleId="90D38253ABFE4DF199F228FE6798246C">
    <w:name w:val="90D38253ABFE4DF199F228FE6798246C"/>
  </w:style>
  <w:style w:type="paragraph" w:customStyle="1" w:styleId="56548779988D41C1BBA2FD50C94D2DDA">
    <w:name w:val="56548779988D41C1BBA2FD50C94D2DDA"/>
  </w:style>
  <w:style w:type="paragraph" w:customStyle="1" w:styleId="CC7A8D84B76A417F8D3AB02D0A03483E">
    <w:name w:val="CC7A8D84B76A417F8D3AB02D0A03483E"/>
  </w:style>
  <w:style w:type="paragraph" w:customStyle="1" w:styleId="B320BAF7E0564DBCA433D890AC15A533">
    <w:name w:val="B320BAF7E0564DBCA433D890AC15A533"/>
  </w:style>
  <w:style w:type="paragraph" w:customStyle="1" w:styleId="AE05B4CE7D264F93A27AEFA46CAC101F">
    <w:name w:val="AE05B4CE7D264F93A27AEFA46CAC101F"/>
  </w:style>
  <w:style w:type="paragraph" w:customStyle="1" w:styleId="3B03CD09DB794660B3A8F951E6480C93">
    <w:name w:val="3B03CD09DB794660B3A8F951E6480C93"/>
  </w:style>
  <w:style w:type="paragraph" w:customStyle="1" w:styleId="032E143EECF04408BCFC573322F15585">
    <w:name w:val="032E143EECF04408BCFC573322F15585"/>
  </w:style>
  <w:style w:type="paragraph" w:customStyle="1" w:styleId="1C06F4F1A40A4BCB8F4EF65DA5045057">
    <w:name w:val="1C06F4F1A40A4BCB8F4EF65DA5045057"/>
  </w:style>
  <w:style w:type="paragraph" w:customStyle="1" w:styleId="11F0ADA6FBB44B4EA2A23514A90BF5C1">
    <w:name w:val="11F0ADA6FBB44B4EA2A23514A90BF5C1"/>
  </w:style>
  <w:style w:type="paragraph" w:customStyle="1" w:styleId="A331B2B777DD4DF5A2379C8D6B5041DF">
    <w:name w:val="A331B2B777DD4DF5A2379C8D6B5041DF"/>
  </w:style>
  <w:style w:type="paragraph" w:customStyle="1" w:styleId="A46EBA317C78424DBA5A3857EFDEEA4D">
    <w:name w:val="A46EBA317C78424DBA5A3857EFDEEA4D"/>
  </w:style>
  <w:style w:type="paragraph" w:customStyle="1" w:styleId="BCE9115BD398471C871DD30EF86AC165">
    <w:name w:val="BCE9115BD398471C871DD30EF86AC165"/>
  </w:style>
  <w:style w:type="paragraph" w:customStyle="1" w:styleId="6C4BE120624645A1ACBBAB71738AA7E1">
    <w:name w:val="6C4BE120624645A1ACBBAB71738AA7E1"/>
  </w:style>
  <w:style w:type="paragraph" w:customStyle="1" w:styleId="D5FB5167DB084192AD4666E21512A823">
    <w:name w:val="D5FB5167DB084192AD4666E21512A823"/>
  </w:style>
  <w:style w:type="paragraph" w:customStyle="1" w:styleId="FED46B6FBD2548A5886C87036071575C">
    <w:name w:val="FED46B6FBD2548A5886C87036071575C"/>
  </w:style>
  <w:style w:type="paragraph" w:customStyle="1" w:styleId="8074111C5662450281846D8E4027125C">
    <w:name w:val="8074111C5662450281846D8E4027125C"/>
  </w:style>
  <w:style w:type="paragraph" w:customStyle="1" w:styleId="FE576699FCD54BCF9F8E70C2F5BA7E6E">
    <w:name w:val="FE576699FCD54BCF9F8E70C2F5BA7E6E"/>
  </w:style>
  <w:style w:type="paragraph" w:customStyle="1" w:styleId="B9BEF5B1648B4662B9ED1312C0C9811D">
    <w:name w:val="B9BEF5B1648B4662B9ED1312C0C9811D"/>
  </w:style>
  <w:style w:type="paragraph" w:customStyle="1" w:styleId="1D4E92721CCC4D2C86CAA7645CE761F4">
    <w:name w:val="1D4E92721CCC4D2C86CAA7645CE761F4"/>
  </w:style>
  <w:style w:type="paragraph" w:customStyle="1" w:styleId="779453F6C5504E518F47CB1C79600AAE">
    <w:name w:val="779453F6C5504E518F47CB1C79600AAE"/>
  </w:style>
  <w:style w:type="paragraph" w:customStyle="1" w:styleId="0181FF88131D4345978B0D95BB31C221">
    <w:name w:val="0181FF88131D4345978B0D95BB31C221"/>
  </w:style>
  <w:style w:type="paragraph" w:customStyle="1" w:styleId="6494768FAFAA4D47A010EBBFCF84DF33">
    <w:name w:val="6494768FAFAA4D47A010EBBFCF84DF33"/>
  </w:style>
  <w:style w:type="paragraph" w:customStyle="1" w:styleId="CC6EE48FE0CD4553B65FA5720F277A97">
    <w:name w:val="CC6EE48FE0CD4553B65FA5720F277A97"/>
  </w:style>
  <w:style w:type="paragraph" w:customStyle="1" w:styleId="BD9608A2A1214BAA9BA80B28E025AD8A">
    <w:name w:val="BD9608A2A1214BAA9BA80B28E025AD8A"/>
  </w:style>
  <w:style w:type="paragraph" w:customStyle="1" w:styleId="11DD6DD231614BB4A02AC8F363334239">
    <w:name w:val="11DD6DD231614BB4A02AC8F363334239"/>
  </w:style>
  <w:style w:type="paragraph" w:customStyle="1" w:styleId="EF6CCA730AC240D8B10C2E47CB45FCE0">
    <w:name w:val="EF6CCA730AC240D8B10C2E47CB45FCE0"/>
  </w:style>
  <w:style w:type="paragraph" w:customStyle="1" w:styleId="87988927063D4EDBB66BB44420744DD8">
    <w:name w:val="87988927063D4EDBB66BB44420744DD8"/>
  </w:style>
  <w:style w:type="paragraph" w:customStyle="1" w:styleId="7915EB822E65480DA6C00589602CE0E8">
    <w:name w:val="7915EB822E65480DA6C00589602CE0E8"/>
  </w:style>
  <w:style w:type="paragraph" w:customStyle="1" w:styleId="4A4DB294FC194EAB8857C1D9A0FAE49E">
    <w:name w:val="4A4DB294FC194EAB8857C1D9A0FAE49E"/>
  </w:style>
  <w:style w:type="paragraph" w:customStyle="1" w:styleId="24E594E8D2CF464FA7C9352C324B85C1">
    <w:name w:val="24E594E8D2CF464FA7C9352C324B85C1"/>
  </w:style>
  <w:style w:type="paragraph" w:customStyle="1" w:styleId="4372AEE7A61242E383545F068EF2CEC4">
    <w:name w:val="4372AEE7A61242E383545F068EF2CEC4"/>
  </w:style>
  <w:style w:type="paragraph" w:customStyle="1" w:styleId="1E12DE7928834DA6B7B691E5B2614BBB">
    <w:name w:val="1E12DE7928834DA6B7B691E5B2614BBB"/>
  </w:style>
  <w:style w:type="paragraph" w:customStyle="1" w:styleId="98FDAC8696A5499C8C7A9D5F730DAA1D">
    <w:name w:val="98FDAC8696A5499C8C7A9D5F730DAA1D"/>
  </w:style>
  <w:style w:type="paragraph" w:customStyle="1" w:styleId="EACD45A0923F4C10AD361A4FF9039B83">
    <w:name w:val="EACD45A0923F4C10AD361A4FF9039B83"/>
  </w:style>
  <w:style w:type="paragraph" w:customStyle="1" w:styleId="ECC3AF7043F74921BEC6162FA41699E4">
    <w:name w:val="ECC3AF7043F74921BEC6162FA41699E4"/>
  </w:style>
  <w:style w:type="paragraph" w:customStyle="1" w:styleId="37B522C1D6B646DC850AFF11B4900CBA">
    <w:name w:val="37B522C1D6B646DC850AFF11B4900CBA"/>
  </w:style>
  <w:style w:type="paragraph" w:customStyle="1" w:styleId="37B5780D75174E15A518B493541EBA07">
    <w:name w:val="37B5780D75174E15A518B493541EBA07"/>
  </w:style>
  <w:style w:type="paragraph" w:customStyle="1" w:styleId="04C5A2199CCB4AA18944AF43E5507D22">
    <w:name w:val="04C5A2199CCB4AA18944AF43E5507D22"/>
  </w:style>
  <w:style w:type="paragraph" w:customStyle="1" w:styleId="9944D24E95C947A4B1F72E26804644A0">
    <w:name w:val="9944D24E95C947A4B1F72E26804644A0"/>
  </w:style>
  <w:style w:type="paragraph" w:customStyle="1" w:styleId="89C1CB1DEBE144A9BC597EB46E9A4580">
    <w:name w:val="89C1CB1DEBE144A9BC597EB46E9A4580"/>
  </w:style>
  <w:style w:type="paragraph" w:customStyle="1" w:styleId="E58918597B2F463FA0333DDED2BEE949">
    <w:name w:val="E58918597B2F463FA0333DDED2BEE949"/>
  </w:style>
  <w:style w:type="paragraph" w:customStyle="1" w:styleId="DA2EF49348C947A6B544AF060B067886">
    <w:name w:val="DA2EF49348C947A6B544AF060B067886"/>
  </w:style>
  <w:style w:type="paragraph" w:customStyle="1" w:styleId="D47FDA081EDB42539D58CC439455A98F">
    <w:name w:val="D47FDA081EDB42539D58CC439455A98F"/>
  </w:style>
  <w:style w:type="paragraph" w:customStyle="1" w:styleId="0AAFA3B3B7434BE6B05DFC2167626A66">
    <w:name w:val="0AAFA3B3B7434BE6B05DFC2167626A66"/>
  </w:style>
  <w:style w:type="paragraph" w:customStyle="1" w:styleId="0DE5F21668614510A6A13D5986FEDA37">
    <w:name w:val="0DE5F21668614510A6A13D5986FEDA37"/>
  </w:style>
  <w:style w:type="paragraph" w:customStyle="1" w:styleId="3748203A65084600813AA5927E22BB44">
    <w:name w:val="3748203A65084600813AA5927E22BB44"/>
  </w:style>
  <w:style w:type="paragraph" w:customStyle="1" w:styleId="60A64070263C4F4D8E873F58AEA05974">
    <w:name w:val="60A64070263C4F4D8E873F58AEA05974"/>
  </w:style>
  <w:style w:type="paragraph" w:customStyle="1" w:styleId="527DD967934C49C687555FFA89F40F22">
    <w:name w:val="527DD967934C49C687555FFA89F40F22"/>
  </w:style>
  <w:style w:type="paragraph" w:customStyle="1" w:styleId="3E7193AC245C4EB99D0227272FC7C5C3">
    <w:name w:val="3E7193AC245C4EB99D0227272FC7C5C3"/>
  </w:style>
  <w:style w:type="paragraph" w:customStyle="1" w:styleId="0AC83EB6362746B8A36A58101920FAB7">
    <w:name w:val="0AC83EB6362746B8A36A58101920FAB7"/>
  </w:style>
  <w:style w:type="paragraph" w:customStyle="1" w:styleId="A0BF7455FF0543C4B2F210388DC2F08C">
    <w:name w:val="A0BF7455FF0543C4B2F210388DC2F08C"/>
  </w:style>
  <w:style w:type="paragraph" w:customStyle="1" w:styleId="C23BD864CCA0493DBEC80B2AD5282D5A">
    <w:name w:val="C23BD864CCA0493DBEC80B2AD5282D5A"/>
  </w:style>
  <w:style w:type="paragraph" w:customStyle="1" w:styleId="0A949303DD4A4047AC31CB45198989E9">
    <w:name w:val="0A949303DD4A4047AC31CB45198989E9"/>
  </w:style>
  <w:style w:type="paragraph" w:customStyle="1" w:styleId="BB5A72063A944A4FB1B0532C85E746CF">
    <w:name w:val="BB5A72063A944A4FB1B0532C85E746CF"/>
  </w:style>
  <w:style w:type="paragraph" w:customStyle="1" w:styleId="8EA114E53D834A37A08770F6339A4F82">
    <w:name w:val="8EA114E53D834A37A08770F6339A4F82"/>
  </w:style>
  <w:style w:type="paragraph" w:customStyle="1" w:styleId="66561F94B33A4722B099BDB913CD72ED">
    <w:name w:val="66561F94B33A4722B099BDB913CD72ED"/>
  </w:style>
  <w:style w:type="paragraph" w:customStyle="1" w:styleId="5FF1386820004E98A53D0B377EDF36F5">
    <w:name w:val="5FF1386820004E98A53D0B377EDF36F5"/>
  </w:style>
  <w:style w:type="paragraph" w:customStyle="1" w:styleId="9FBD7D883AE4480E8DCBE917B0C692B1">
    <w:name w:val="9FBD7D883AE4480E8DCBE917B0C692B1"/>
  </w:style>
  <w:style w:type="paragraph" w:customStyle="1" w:styleId="672E535325B94AEAA6D77DBED9B42D3F">
    <w:name w:val="672E535325B94AEAA6D77DBED9B42D3F"/>
  </w:style>
  <w:style w:type="paragraph" w:customStyle="1" w:styleId="B1C8EAC925934B188C80664F7375B9D0">
    <w:name w:val="B1C8EAC925934B188C80664F7375B9D0"/>
  </w:style>
  <w:style w:type="paragraph" w:customStyle="1" w:styleId="FAEC0E2D8E5745FDBECF8A59E7B80B4C">
    <w:name w:val="FAEC0E2D8E5745FDBECF8A59E7B80B4C"/>
  </w:style>
  <w:style w:type="paragraph" w:customStyle="1" w:styleId="9F7A7014FEFC4E9ABF0046B11097B0F6">
    <w:name w:val="9F7A7014FEFC4E9ABF0046B11097B0F6"/>
  </w:style>
  <w:style w:type="paragraph" w:customStyle="1" w:styleId="D542059B33A343BFBC46CD3149B3E603">
    <w:name w:val="D542059B33A343BFBC46CD3149B3E603"/>
  </w:style>
  <w:style w:type="paragraph" w:customStyle="1" w:styleId="E738DF3FE7E74F4D842DCA85D25E6044">
    <w:name w:val="E738DF3FE7E74F4D842DCA85D25E6044"/>
  </w:style>
  <w:style w:type="paragraph" w:customStyle="1" w:styleId="B8384CC2A9C442CF90F2083B11849D56">
    <w:name w:val="B8384CC2A9C442CF90F2083B11849D56"/>
  </w:style>
  <w:style w:type="paragraph" w:customStyle="1" w:styleId="936B1C85288D40BFB414CC45CBA3837F">
    <w:name w:val="936B1C85288D40BFB414CC45CBA3837F"/>
  </w:style>
  <w:style w:type="paragraph" w:customStyle="1" w:styleId="63B9CF1C494F4519BF24C45B352CDFC1">
    <w:name w:val="63B9CF1C494F4519BF24C45B352CDFC1"/>
  </w:style>
  <w:style w:type="paragraph" w:customStyle="1" w:styleId="43E20AE4CBE740448F345980CA364B5E">
    <w:name w:val="43E20AE4CBE740448F345980CA364B5E"/>
  </w:style>
  <w:style w:type="paragraph" w:customStyle="1" w:styleId="E84AD047E46E4E04B993CE8B7BCFF69F">
    <w:name w:val="E84AD047E46E4E04B993CE8B7BCFF69F"/>
  </w:style>
  <w:style w:type="paragraph" w:customStyle="1" w:styleId="0D9320DC1D114488A13C24D3CE041911">
    <w:name w:val="0D9320DC1D114488A13C24D3CE041911"/>
  </w:style>
  <w:style w:type="paragraph" w:customStyle="1" w:styleId="E4219B4137104190B70AF07C0224A28E">
    <w:name w:val="E4219B4137104190B70AF07C0224A28E"/>
  </w:style>
  <w:style w:type="paragraph" w:customStyle="1" w:styleId="88F8CEFACC8B467486101931B45D48DD">
    <w:name w:val="88F8CEFACC8B467486101931B45D48DD"/>
  </w:style>
  <w:style w:type="paragraph" w:customStyle="1" w:styleId="D14702E497E747969D0631A5FAEDBFEC">
    <w:name w:val="D14702E497E747969D0631A5FAEDBFEC"/>
  </w:style>
  <w:style w:type="paragraph" w:customStyle="1" w:styleId="4952D2A1755A409EB7F5F0D2669C2C4A">
    <w:name w:val="4952D2A1755A409EB7F5F0D2669C2C4A"/>
  </w:style>
  <w:style w:type="paragraph" w:customStyle="1" w:styleId="9669C9F545214D15A4E595C185F78EF0">
    <w:name w:val="9669C9F545214D15A4E595C185F78EF0"/>
  </w:style>
  <w:style w:type="paragraph" w:customStyle="1" w:styleId="285E9260DA694B29B150E9CE6757E5AB">
    <w:name w:val="285E9260DA694B29B150E9CE6757E5AB"/>
  </w:style>
  <w:style w:type="paragraph" w:customStyle="1" w:styleId="6E0979ED1DA64A36A4797C2D953129E6">
    <w:name w:val="6E0979ED1DA64A36A4797C2D953129E6"/>
  </w:style>
  <w:style w:type="paragraph" w:customStyle="1" w:styleId="A6F9390BB4CC45D2B5E81C65003EF7D2">
    <w:name w:val="A6F9390BB4CC45D2B5E81C65003EF7D2"/>
  </w:style>
  <w:style w:type="paragraph" w:customStyle="1" w:styleId="AECB39B523C644B58F77C22E6F176CD2">
    <w:name w:val="AECB39B523C644B58F77C22E6F176CD2"/>
  </w:style>
  <w:style w:type="paragraph" w:customStyle="1" w:styleId="6F19FC6F0AFF4E32B7CC15AC20F384AD">
    <w:name w:val="6F19FC6F0AFF4E32B7CC15AC20F384AD"/>
  </w:style>
  <w:style w:type="paragraph" w:customStyle="1" w:styleId="4F0BE0321C0E4677B800473247C206A2">
    <w:name w:val="4F0BE0321C0E4677B800473247C206A2"/>
  </w:style>
  <w:style w:type="paragraph" w:customStyle="1" w:styleId="F5CF43D430C14A03B13332764E3E43AE">
    <w:name w:val="F5CF43D430C14A03B13332764E3E43AE"/>
  </w:style>
  <w:style w:type="paragraph" w:customStyle="1" w:styleId="73D711526E794C13A6FC059F6099CA69">
    <w:name w:val="73D711526E794C13A6FC059F6099CA69"/>
  </w:style>
  <w:style w:type="paragraph" w:customStyle="1" w:styleId="DC059FB6A61B4AC888622A4F53139F45">
    <w:name w:val="DC059FB6A61B4AC888622A4F53139F45"/>
  </w:style>
  <w:style w:type="paragraph" w:customStyle="1" w:styleId="1B7FDAD5C4164FF8A5098C8F445A6E10">
    <w:name w:val="1B7FDAD5C4164FF8A5098C8F445A6E10"/>
  </w:style>
  <w:style w:type="paragraph" w:customStyle="1" w:styleId="3ADBAAFEF4E444D6A006977919F6B7DA">
    <w:name w:val="3ADBAAFEF4E444D6A006977919F6B7DA"/>
  </w:style>
  <w:style w:type="paragraph" w:customStyle="1" w:styleId="63505D3801FE4CEF9FCC8BADF8B773A4">
    <w:name w:val="63505D3801FE4CEF9FCC8BADF8B773A4"/>
  </w:style>
  <w:style w:type="paragraph" w:customStyle="1" w:styleId="44C0B53C830341CB95DA35B0E5360825">
    <w:name w:val="44C0B53C830341CB95DA35B0E5360825"/>
  </w:style>
  <w:style w:type="paragraph" w:customStyle="1" w:styleId="FF4D2C384F6742A7A5312B586888A624">
    <w:name w:val="FF4D2C384F6742A7A5312B586888A624"/>
  </w:style>
  <w:style w:type="paragraph" w:customStyle="1" w:styleId="7DA61BDB22C144E68B52AE8991118923">
    <w:name w:val="7DA61BDB22C144E68B52AE8991118923"/>
  </w:style>
  <w:style w:type="paragraph" w:customStyle="1" w:styleId="A47DAA3FF1344211B309E625686E8CD3">
    <w:name w:val="A47DAA3FF1344211B309E625686E8CD3"/>
  </w:style>
  <w:style w:type="paragraph" w:customStyle="1" w:styleId="A7F9C1EB16904289A97B2A27C824C782">
    <w:name w:val="A7F9C1EB16904289A97B2A27C824C782"/>
  </w:style>
  <w:style w:type="paragraph" w:customStyle="1" w:styleId="4DBA481E1DF248A5A2FC840629FF90BF">
    <w:name w:val="4DBA481E1DF248A5A2FC840629FF90BF"/>
  </w:style>
  <w:style w:type="paragraph" w:customStyle="1" w:styleId="ECB7574C71B94EA99AE1E80C162BC3B5">
    <w:name w:val="ECB7574C71B94EA99AE1E80C162BC3B5"/>
  </w:style>
  <w:style w:type="paragraph" w:customStyle="1" w:styleId="C1CF644A5CDB46788AC24AD64805C20B">
    <w:name w:val="C1CF644A5CDB46788AC24AD64805C20B"/>
  </w:style>
  <w:style w:type="paragraph" w:customStyle="1" w:styleId="94034AD878024244AA22D24708450611">
    <w:name w:val="94034AD878024244AA22D24708450611"/>
  </w:style>
  <w:style w:type="paragraph" w:customStyle="1" w:styleId="6B3AA3CC543F4684B697EE0751D7FD3E">
    <w:name w:val="6B3AA3CC543F4684B697EE0751D7FD3E"/>
  </w:style>
  <w:style w:type="paragraph" w:customStyle="1" w:styleId="82BABDB3D1034BD898829518B1252008">
    <w:name w:val="82BABDB3D1034BD898829518B1252008"/>
  </w:style>
  <w:style w:type="paragraph" w:customStyle="1" w:styleId="DCEE40243590468EBB119A11ED657D81">
    <w:name w:val="DCEE40243590468EBB119A11ED657D81"/>
  </w:style>
  <w:style w:type="paragraph" w:customStyle="1" w:styleId="465F06FC9EE048C1B283D45118982D9E">
    <w:name w:val="465F06FC9EE048C1B283D45118982D9E"/>
  </w:style>
  <w:style w:type="paragraph" w:customStyle="1" w:styleId="8C7F715D03BA404FA35B17FC1A955F89">
    <w:name w:val="8C7F715D03BA404FA35B17FC1A955F89"/>
  </w:style>
  <w:style w:type="paragraph" w:customStyle="1" w:styleId="71832D109C744B709C10129497D2D8BD">
    <w:name w:val="71832D109C744B709C10129497D2D8BD"/>
  </w:style>
  <w:style w:type="paragraph" w:customStyle="1" w:styleId="F994BA6C0E1F4826B78920DB08102355">
    <w:name w:val="F994BA6C0E1F4826B78920DB08102355"/>
  </w:style>
  <w:style w:type="paragraph" w:customStyle="1" w:styleId="7750C928001C458E9B97AE373A7B9A5F">
    <w:name w:val="7750C928001C458E9B97AE373A7B9A5F"/>
  </w:style>
  <w:style w:type="paragraph" w:customStyle="1" w:styleId="CE0FD80B748A4B51A08E79AAA0BB43E0">
    <w:name w:val="CE0FD80B748A4B51A08E79AAA0BB43E0"/>
  </w:style>
  <w:style w:type="paragraph" w:customStyle="1" w:styleId="FB077FF18CC64C3EA8A0E2D7FE224551">
    <w:name w:val="FB077FF18CC64C3EA8A0E2D7FE224551"/>
  </w:style>
  <w:style w:type="paragraph" w:customStyle="1" w:styleId="5EC14F7A68A24E0E8B43BCC3C10B0AD5">
    <w:name w:val="5EC14F7A68A24E0E8B43BCC3C10B0AD5"/>
  </w:style>
  <w:style w:type="paragraph" w:customStyle="1" w:styleId="FABDC1EE638F4B8F8AEAFB3D00C2CA44">
    <w:name w:val="FABDC1EE638F4B8F8AEAFB3D00C2CA44"/>
  </w:style>
  <w:style w:type="paragraph" w:customStyle="1" w:styleId="C3C4AF11A81940DF9CA0C539FF2D216D">
    <w:name w:val="C3C4AF11A81940DF9CA0C539FF2D216D"/>
  </w:style>
  <w:style w:type="paragraph" w:customStyle="1" w:styleId="DD2622BA11D947B38E84D4B5CD23B32E">
    <w:name w:val="DD2622BA11D947B38E84D4B5CD23B32E"/>
  </w:style>
  <w:style w:type="paragraph" w:customStyle="1" w:styleId="CC2B448CDEAA437282A78115A6D2CA17">
    <w:name w:val="CC2B448CDEAA437282A78115A6D2CA17"/>
  </w:style>
  <w:style w:type="paragraph" w:customStyle="1" w:styleId="4920FA9B73534FC283313064AC6245DA">
    <w:name w:val="4920FA9B73534FC283313064AC6245DA"/>
  </w:style>
  <w:style w:type="paragraph" w:customStyle="1" w:styleId="13BAA40EA43A4032B590AC6BDC103820">
    <w:name w:val="13BAA40EA43A4032B590AC6BDC103820"/>
  </w:style>
  <w:style w:type="paragraph" w:customStyle="1" w:styleId="10C5FC8682384448B72893804D7F68F1">
    <w:name w:val="10C5FC8682384448B72893804D7F68F1"/>
  </w:style>
  <w:style w:type="paragraph" w:customStyle="1" w:styleId="CDABC57BB51444218256AF8111755D6F">
    <w:name w:val="CDABC57BB51444218256AF8111755D6F"/>
  </w:style>
  <w:style w:type="paragraph" w:customStyle="1" w:styleId="1C4436CD501E43CFBBF1FACF94515FB5">
    <w:name w:val="1C4436CD501E43CFBBF1FACF94515FB5"/>
  </w:style>
  <w:style w:type="paragraph" w:customStyle="1" w:styleId="89DF5EBB8D424BD7AE8B61B0E59BC462">
    <w:name w:val="89DF5EBB8D424BD7AE8B61B0E59BC462"/>
  </w:style>
  <w:style w:type="paragraph" w:customStyle="1" w:styleId="02FF6F44337040A992609A9F71CEB4A9">
    <w:name w:val="02FF6F44337040A992609A9F71CEB4A9"/>
  </w:style>
  <w:style w:type="paragraph" w:customStyle="1" w:styleId="F63A758930B7408FAD98BFD7F77CB43C">
    <w:name w:val="F63A758930B7408FAD98BFD7F77CB43C"/>
  </w:style>
  <w:style w:type="paragraph" w:customStyle="1" w:styleId="E82D1F8AB051496C9E2EC2AB40B522A1">
    <w:name w:val="E82D1F8AB051496C9E2EC2AB40B522A1"/>
  </w:style>
  <w:style w:type="paragraph" w:customStyle="1" w:styleId="DDA6C31B9C714322B5ACC78347B75B56">
    <w:name w:val="DDA6C31B9C714322B5ACC78347B75B56"/>
  </w:style>
  <w:style w:type="paragraph" w:customStyle="1" w:styleId="8BD1E579E5DC402BBE59F2368527BBAA">
    <w:name w:val="8BD1E579E5DC402BBE59F2368527BBAA"/>
  </w:style>
  <w:style w:type="paragraph" w:customStyle="1" w:styleId="F30A021B9CE143DEBA399B55E3C433E5">
    <w:name w:val="F30A021B9CE143DEBA399B55E3C433E5"/>
  </w:style>
  <w:style w:type="paragraph" w:customStyle="1" w:styleId="DEFF31A1C683476AB12C23D83944B35B">
    <w:name w:val="DEFF31A1C683476AB12C23D83944B35B"/>
  </w:style>
  <w:style w:type="paragraph" w:customStyle="1" w:styleId="37FCA71263594D978A9D58358214890B">
    <w:name w:val="37FCA71263594D978A9D58358214890B"/>
  </w:style>
  <w:style w:type="paragraph" w:customStyle="1" w:styleId="ABD6BA8C2C494502B926D3BBE4572FC5">
    <w:name w:val="ABD6BA8C2C494502B926D3BBE4572FC5"/>
  </w:style>
  <w:style w:type="paragraph" w:customStyle="1" w:styleId="B736F9553B1D4B569B6F138080E5E801">
    <w:name w:val="B736F9553B1D4B569B6F138080E5E801"/>
  </w:style>
  <w:style w:type="paragraph" w:customStyle="1" w:styleId="570633A587CC4B77A2F7F45AEFE8A6E5">
    <w:name w:val="570633A587CC4B77A2F7F45AEFE8A6E5"/>
  </w:style>
  <w:style w:type="paragraph" w:customStyle="1" w:styleId="2EB34436609B4796A7138942A7847675">
    <w:name w:val="2EB34436609B4796A7138942A7847675"/>
  </w:style>
  <w:style w:type="paragraph" w:customStyle="1" w:styleId="DF9CD8E47DEE4C3EAD30F1DF3171E019">
    <w:name w:val="DF9CD8E47DEE4C3EAD30F1DF3171E019"/>
  </w:style>
  <w:style w:type="paragraph" w:customStyle="1" w:styleId="423E269C7CCE41FD961DD38136D201FC">
    <w:name w:val="423E269C7CCE41FD961DD38136D201FC"/>
  </w:style>
  <w:style w:type="paragraph" w:customStyle="1" w:styleId="374FB75A5033421C83EC6E7D2EF96802">
    <w:name w:val="374FB75A5033421C83EC6E7D2EF96802"/>
  </w:style>
  <w:style w:type="paragraph" w:customStyle="1" w:styleId="B0BE361966F8412CACF668237B9E0DFA">
    <w:name w:val="B0BE361966F8412CACF668237B9E0DFA"/>
  </w:style>
  <w:style w:type="paragraph" w:customStyle="1" w:styleId="9F10B402A95745038680B05F373DDBB6">
    <w:name w:val="9F10B402A95745038680B05F373DDBB6"/>
  </w:style>
  <w:style w:type="paragraph" w:customStyle="1" w:styleId="31682F62447441CB80270B9F426D1583">
    <w:name w:val="31682F62447441CB80270B9F426D1583"/>
  </w:style>
  <w:style w:type="paragraph" w:customStyle="1" w:styleId="1DBF2D1DB60D45B29CE4B5D94CB6D8CE">
    <w:name w:val="1DBF2D1DB60D45B29CE4B5D94CB6D8CE"/>
  </w:style>
  <w:style w:type="paragraph" w:customStyle="1" w:styleId="B2E01893C74B4D9EB5466697B9ED9636">
    <w:name w:val="B2E01893C74B4D9EB5466697B9ED9636"/>
  </w:style>
  <w:style w:type="paragraph" w:customStyle="1" w:styleId="613EBC9FBC054A28B1C388749BA61268">
    <w:name w:val="613EBC9FBC054A28B1C388749BA61268"/>
  </w:style>
  <w:style w:type="paragraph" w:customStyle="1" w:styleId="0CCC5C46FDF44B678D6863E0A96A517E">
    <w:name w:val="0CCC5C46FDF44B678D6863E0A96A517E"/>
  </w:style>
  <w:style w:type="paragraph" w:customStyle="1" w:styleId="87855BCFFD9646428D50B3933DA44C7E">
    <w:name w:val="87855BCFFD9646428D50B3933DA44C7E"/>
  </w:style>
  <w:style w:type="paragraph" w:customStyle="1" w:styleId="013337667F7E4FDF9C1D66EA46A5E1AD">
    <w:name w:val="013337667F7E4FDF9C1D66EA46A5E1AD"/>
  </w:style>
  <w:style w:type="paragraph" w:customStyle="1" w:styleId="1EB04D6B16F34AA8A3CE15873F782D2C">
    <w:name w:val="1EB04D6B16F34AA8A3CE15873F782D2C"/>
  </w:style>
  <w:style w:type="paragraph" w:customStyle="1" w:styleId="4717BD23F7BD4C25AA4087FBEF8D707A">
    <w:name w:val="4717BD23F7BD4C25AA4087FBEF8D707A"/>
  </w:style>
  <w:style w:type="paragraph" w:customStyle="1" w:styleId="CCD219BB804E4E09B88743A220AB0C10">
    <w:name w:val="CCD219BB804E4E09B88743A220AB0C10"/>
  </w:style>
  <w:style w:type="paragraph" w:customStyle="1" w:styleId="257D8353303346A48F6799E029882F9C">
    <w:name w:val="257D8353303346A48F6799E029882F9C"/>
  </w:style>
  <w:style w:type="paragraph" w:customStyle="1" w:styleId="66B05CCEAB624A918CD9414E1408E29E">
    <w:name w:val="66B05CCEAB624A918CD9414E1408E29E"/>
  </w:style>
  <w:style w:type="paragraph" w:customStyle="1" w:styleId="6FDA599AE1454E54969B770CA7B2D864">
    <w:name w:val="6FDA599AE1454E54969B770CA7B2D864"/>
  </w:style>
  <w:style w:type="paragraph" w:customStyle="1" w:styleId="037E5BA15DB04A49A312E58FA7C08A4B">
    <w:name w:val="037E5BA15DB04A49A312E58FA7C08A4B"/>
  </w:style>
  <w:style w:type="paragraph" w:customStyle="1" w:styleId="D82393A863374432A6FD7AEF9099AF1E">
    <w:name w:val="D82393A863374432A6FD7AEF9099AF1E"/>
  </w:style>
  <w:style w:type="paragraph" w:customStyle="1" w:styleId="804EE833AD7A432D94C69741F571BF96">
    <w:name w:val="804EE833AD7A432D94C69741F571BF96"/>
  </w:style>
  <w:style w:type="paragraph" w:customStyle="1" w:styleId="82D19767F31046BBAD6097B3FA27761F">
    <w:name w:val="82D19767F31046BBAD6097B3FA27761F"/>
  </w:style>
  <w:style w:type="paragraph" w:customStyle="1" w:styleId="465E6AF3043C4C6595E304531CF6E78C">
    <w:name w:val="465E6AF3043C4C6595E304531CF6E78C"/>
  </w:style>
  <w:style w:type="paragraph" w:customStyle="1" w:styleId="9EE7DEF756D24708825FB7BCAEF170B5">
    <w:name w:val="9EE7DEF756D24708825FB7BCAEF170B5"/>
  </w:style>
  <w:style w:type="paragraph" w:customStyle="1" w:styleId="835D9B3C4289465DB7E56E04B22C2AB9">
    <w:name w:val="835D9B3C4289465DB7E56E04B22C2AB9"/>
  </w:style>
  <w:style w:type="paragraph" w:customStyle="1" w:styleId="DA6DFB2B4C0446B0A07C7FD543101CFA">
    <w:name w:val="DA6DFB2B4C0446B0A07C7FD543101CFA"/>
  </w:style>
  <w:style w:type="paragraph" w:customStyle="1" w:styleId="EE0D34635D03437395845F7456E8DA3B">
    <w:name w:val="EE0D34635D03437395845F7456E8DA3B"/>
  </w:style>
  <w:style w:type="paragraph" w:customStyle="1" w:styleId="08A1CE409E0A42C2A89CB95BFDD44666">
    <w:name w:val="08A1CE409E0A42C2A89CB95BFDD44666"/>
  </w:style>
  <w:style w:type="paragraph" w:customStyle="1" w:styleId="394DFD4CBA8E44C784DAB80DDF783A51">
    <w:name w:val="394DFD4CBA8E44C784DAB80DDF783A51"/>
  </w:style>
  <w:style w:type="paragraph" w:customStyle="1" w:styleId="852F2E7928474023BAC517A4E0AA5127">
    <w:name w:val="852F2E7928474023BAC517A4E0AA5127"/>
  </w:style>
  <w:style w:type="paragraph" w:customStyle="1" w:styleId="20D0770C0F834D97B7065912717B15BE">
    <w:name w:val="20D0770C0F834D97B7065912717B15BE"/>
  </w:style>
  <w:style w:type="paragraph" w:customStyle="1" w:styleId="C505976FECA64849A8023EC1EE5CFE0C">
    <w:name w:val="C505976FECA64849A8023EC1EE5CFE0C"/>
  </w:style>
  <w:style w:type="paragraph" w:customStyle="1" w:styleId="2EC77C418D0740508982A1ACC38F50D1">
    <w:name w:val="2EC77C418D0740508982A1ACC38F50D1"/>
  </w:style>
  <w:style w:type="paragraph" w:customStyle="1" w:styleId="4F45E5AEE74A4FAF8D6AF2F426366015">
    <w:name w:val="4F45E5AEE74A4FAF8D6AF2F426366015"/>
  </w:style>
  <w:style w:type="paragraph" w:customStyle="1" w:styleId="E816BD7EF6DB4F6C9845BBA9A4FC989D">
    <w:name w:val="E816BD7EF6DB4F6C9845BBA9A4FC989D"/>
  </w:style>
  <w:style w:type="paragraph" w:customStyle="1" w:styleId="A118895CD83E4D4B9EEAFFD3E845E0A8">
    <w:name w:val="A118895CD83E4D4B9EEAFFD3E845E0A8"/>
  </w:style>
  <w:style w:type="paragraph" w:customStyle="1" w:styleId="D3F604A508BC40BCB891EAEBA25AE51D">
    <w:name w:val="D3F604A508BC40BCB891EAEBA25AE51D"/>
  </w:style>
  <w:style w:type="paragraph" w:customStyle="1" w:styleId="EE41EF3435CE42CE90BEABF5146E45A8">
    <w:name w:val="EE41EF3435CE42CE90BEABF5146E45A8"/>
  </w:style>
  <w:style w:type="paragraph" w:customStyle="1" w:styleId="7C40448402554905BD57ECD4F1196C5D">
    <w:name w:val="7C40448402554905BD57ECD4F1196C5D"/>
  </w:style>
  <w:style w:type="paragraph" w:customStyle="1" w:styleId="774D6FEF601D41358D6B24F7FDFC45CD">
    <w:name w:val="774D6FEF601D41358D6B24F7FDFC45CD"/>
  </w:style>
  <w:style w:type="paragraph" w:customStyle="1" w:styleId="12E96955E59C4A93A03174126DCD8D43">
    <w:name w:val="12E96955E59C4A93A03174126DCD8D43"/>
  </w:style>
  <w:style w:type="paragraph" w:customStyle="1" w:styleId="27B3D7F63E4B4A4F9EE76860B15CE352">
    <w:name w:val="27B3D7F63E4B4A4F9EE76860B15CE352"/>
  </w:style>
  <w:style w:type="paragraph" w:customStyle="1" w:styleId="81087D5D3130434D9B1A188B7E6566C0">
    <w:name w:val="81087D5D3130434D9B1A188B7E6566C0"/>
  </w:style>
  <w:style w:type="paragraph" w:customStyle="1" w:styleId="73A62A8357D44F6DB7E11AFDC5C2A265">
    <w:name w:val="73A62A8357D44F6DB7E11AFDC5C2A265"/>
  </w:style>
  <w:style w:type="paragraph" w:customStyle="1" w:styleId="CEC2B1CD6001448B861E5A02C59DA125">
    <w:name w:val="CEC2B1CD6001448B861E5A02C59DA125"/>
  </w:style>
  <w:style w:type="paragraph" w:customStyle="1" w:styleId="62ACC6DE747D4AC9950DB6191199E8D4">
    <w:name w:val="62ACC6DE747D4AC9950DB6191199E8D4"/>
  </w:style>
  <w:style w:type="paragraph" w:customStyle="1" w:styleId="6F02B69DA56042159E0060E01BFCDA47">
    <w:name w:val="6F02B69DA56042159E0060E01BFCDA47"/>
  </w:style>
  <w:style w:type="paragraph" w:customStyle="1" w:styleId="66A9783D34AD48359E3E41F60FCF9478">
    <w:name w:val="66A9783D34AD48359E3E41F60FCF9478"/>
  </w:style>
  <w:style w:type="paragraph" w:customStyle="1" w:styleId="0A65A944834541F09052B37D4FDD4A34">
    <w:name w:val="0A65A944834541F09052B37D4FDD4A34"/>
  </w:style>
  <w:style w:type="paragraph" w:customStyle="1" w:styleId="6421ECA95CA04A0FB83B07F5A1CF7446">
    <w:name w:val="6421ECA95CA04A0FB83B07F5A1CF7446"/>
  </w:style>
  <w:style w:type="paragraph" w:customStyle="1" w:styleId="CF87D1A897AF4D93803BEDDE38328621">
    <w:name w:val="CF87D1A897AF4D93803BEDDE38328621"/>
  </w:style>
  <w:style w:type="paragraph" w:customStyle="1" w:styleId="5244D813319B4E6F8E54E80F656A60EB">
    <w:name w:val="5244D813319B4E6F8E54E80F656A60EB"/>
  </w:style>
  <w:style w:type="paragraph" w:customStyle="1" w:styleId="FE064128FEDF497FBDEAA009E2B5DA39">
    <w:name w:val="FE064128FEDF497FBDEAA009E2B5DA39"/>
  </w:style>
  <w:style w:type="paragraph" w:customStyle="1" w:styleId="41BAE58B9F0442D8A26AE16DA57FD056">
    <w:name w:val="41BAE58B9F0442D8A26AE16DA57FD056"/>
  </w:style>
  <w:style w:type="paragraph" w:customStyle="1" w:styleId="3F17293ADC5A4678A7B9E6BE29AD6BFF">
    <w:name w:val="3F17293ADC5A4678A7B9E6BE29AD6BFF"/>
  </w:style>
  <w:style w:type="paragraph" w:customStyle="1" w:styleId="D8F56769C4FE41EBAF722F5BB8336917">
    <w:name w:val="D8F56769C4FE41EBAF722F5BB8336917"/>
  </w:style>
  <w:style w:type="paragraph" w:customStyle="1" w:styleId="F15D7766313B4E28BD99D9E92353CB3B">
    <w:name w:val="F15D7766313B4E28BD99D9E92353CB3B"/>
  </w:style>
  <w:style w:type="paragraph" w:customStyle="1" w:styleId="FE85D950BB324B328EFBFAEE97DFB5BE">
    <w:name w:val="FE85D950BB324B328EFBFAEE97DFB5BE"/>
  </w:style>
  <w:style w:type="paragraph" w:customStyle="1" w:styleId="57844C1BA3B64C9A82B53A712720559B">
    <w:name w:val="57844C1BA3B64C9A82B53A712720559B"/>
  </w:style>
  <w:style w:type="paragraph" w:customStyle="1" w:styleId="BD5B6973BBBD499A80F2C2C03BF6E9EC">
    <w:name w:val="BD5B6973BBBD499A80F2C2C03BF6E9EC"/>
  </w:style>
  <w:style w:type="paragraph" w:customStyle="1" w:styleId="262673AACEB049D1857C2529B80ABA48">
    <w:name w:val="262673AACEB049D1857C2529B80ABA48"/>
  </w:style>
  <w:style w:type="paragraph" w:customStyle="1" w:styleId="A89DD4A9F85843E9AE618E96806DD4B7">
    <w:name w:val="A89DD4A9F85843E9AE618E96806DD4B7"/>
  </w:style>
  <w:style w:type="paragraph" w:customStyle="1" w:styleId="82702DE7062C4462B77C777DCD5F9274">
    <w:name w:val="82702DE7062C4462B77C777DCD5F9274"/>
  </w:style>
  <w:style w:type="paragraph" w:customStyle="1" w:styleId="98800905B81441D588CE1CDF083FCF74">
    <w:name w:val="98800905B81441D588CE1CDF083FCF74"/>
  </w:style>
  <w:style w:type="paragraph" w:customStyle="1" w:styleId="9A38D63C22774ED0A6C6C2C218757F4D">
    <w:name w:val="9A38D63C22774ED0A6C6C2C218757F4D"/>
  </w:style>
  <w:style w:type="paragraph" w:customStyle="1" w:styleId="BD70C73EE4334196B2F61172903AACA7">
    <w:name w:val="BD70C73EE4334196B2F61172903AACA7"/>
  </w:style>
  <w:style w:type="paragraph" w:customStyle="1" w:styleId="A8F6ED230C264144B096B4F6E21DBB6F">
    <w:name w:val="A8F6ED230C264144B096B4F6E21DBB6F"/>
  </w:style>
  <w:style w:type="paragraph" w:customStyle="1" w:styleId="EAD709FE708043BCAD6357D569F20007">
    <w:name w:val="EAD709FE708043BCAD6357D569F20007"/>
  </w:style>
  <w:style w:type="paragraph" w:customStyle="1" w:styleId="A6825BBB1DAB441983CB5B37D7C69EE9">
    <w:name w:val="A6825BBB1DAB441983CB5B37D7C69EE9"/>
  </w:style>
  <w:style w:type="paragraph" w:customStyle="1" w:styleId="6309B92AAFDE4EABB249D7A6506C1065">
    <w:name w:val="6309B92AAFDE4EABB249D7A6506C1065"/>
  </w:style>
  <w:style w:type="paragraph" w:customStyle="1" w:styleId="47E8BCF7D61F40F8A7BC14208C2897CD">
    <w:name w:val="47E8BCF7D61F40F8A7BC14208C2897CD"/>
  </w:style>
  <w:style w:type="paragraph" w:customStyle="1" w:styleId="1EE3894C522447C0A9DBF43844344786">
    <w:name w:val="1EE3894C522447C0A9DBF43844344786"/>
  </w:style>
  <w:style w:type="paragraph" w:customStyle="1" w:styleId="8E6883D14A73461B882FDE7B3D189686">
    <w:name w:val="8E6883D14A73461B882FDE7B3D189686"/>
  </w:style>
  <w:style w:type="paragraph" w:customStyle="1" w:styleId="783DF8C40C8C404D857141B8BAB4F614">
    <w:name w:val="783DF8C40C8C404D857141B8BAB4F614"/>
  </w:style>
  <w:style w:type="paragraph" w:customStyle="1" w:styleId="CEAA3DDC92B8401FA9916D33F6AA3156">
    <w:name w:val="CEAA3DDC92B8401FA9916D33F6AA3156"/>
  </w:style>
  <w:style w:type="paragraph" w:customStyle="1" w:styleId="6859BF282B8C463A8703D2C688CD7631">
    <w:name w:val="6859BF282B8C463A8703D2C688CD7631"/>
  </w:style>
  <w:style w:type="paragraph" w:customStyle="1" w:styleId="FD7B9C2FE6A546A3BCB485CDD5D71F65">
    <w:name w:val="FD7B9C2FE6A546A3BCB485CDD5D71F65"/>
  </w:style>
  <w:style w:type="paragraph" w:customStyle="1" w:styleId="C8284F2CF4BA49228664EB7C680BD6A1">
    <w:name w:val="C8284F2CF4BA49228664EB7C680BD6A1"/>
  </w:style>
  <w:style w:type="paragraph" w:customStyle="1" w:styleId="55613ED6E33D4EC1B3C22492F50A8DB0">
    <w:name w:val="55613ED6E33D4EC1B3C22492F50A8DB0"/>
  </w:style>
  <w:style w:type="paragraph" w:customStyle="1" w:styleId="75D4AD6B78BD464FAFD25E316E3376FF">
    <w:name w:val="75D4AD6B78BD464FAFD25E316E3376FF"/>
  </w:style>
  <w:style w:type="paragraph" w:customStyle="1" w:styleId="F653E60D39FC4789A128DF14CD98889B">
    <w:name w:val="F653E60D39FC4789A128DF14CD98889B"/>
  </w:style>
  <w:style w:type="paragraph" w:customStyle="1" w:styleId="AC486CD8137A44BF933110DD359617C1">
    <w:name w:val="AC486CD8137A44BF933110DD359617C1"/>
  </w:style>
  <w:style w:type="paragraph" w:customStyle="1" w:styleId="FA937109A31D416BA25B53F1C74E500E">
    <w:name w:val="FA937109A31D416BA25B53F1C74E500E"/>
  </w:style>
  <w:style w:type="paragraph" w:customStyle="1" w:styleId="9D6A99C25DDF4798B7C317E8A1AE5B11">
    <w:name w:val="9D6A99C25DDF4798B7C317E8A1AE5B11"/>
  </w:style>
  <w:style w:type="paragraph" w:customStyle="1" w:styleId="0426821C42B84E67A84EEDD8ED4FA516">
    <w:name w:val="0426821C42B84E67A84EEDD8ED4FA516"/>
  </w:style>
  <w:style w:type="paragraph" w:customStyle="1" w:styleId="8E532388B6DD4CFBABCF99A413B74F0D">
    <w:name w:val="8E532388B6DD4CFBABCF99A413B74F0D"/>
  </w:style>
  <w:style w:type="paragraph" w:customStyle="1" w:styleId="4428707619784476B9221495F7826A50">
    <w:name w:val="4428707619784476B9221495F7826A50"/>
  </w:style>
  <w:style w:type="paragraph" w:customStyle="1" w:styleId="EBFF5465FD2D4E71ABFACB2BF698C403">
    <w:name w:val="EBFF5465FD2D4E71ABFACB2BF698C403"/>
  </w:style>
  <w:style w:type="paragraph" w:customStyle="1" w:styleId="ECDB650FEE4D4CA0B8446E11135D1B80">
    <w:name w:val="ECDB650FEE4D4CA0B8446E11135D1B80"/>
  </w:style>
  <w:style w:type="paragraph" w:customStyle="1" w:styleId="F0D302B21F0146048A42FD2378A00E81">
    <w:name w:val="F0D302B21F0146048A42FD2378A00E81"/>
  </w:style>
  <w:style w:type="paragraph" w:customStyle="1" w:styleId="3E777AC05B894EC68B151959CD04DBA7">
    <w:name w:val="3E777AC05B894EC68B151959CD04DBA7"/>
  </w:style>
  <w:style w:type="paragraph" w:customStyle="1" w:styleId="71EB6FE9EC27476EB735D4AC76F809A6">
    <w:name w:val="71EB6FE9EC27476EB735D4AC76F809A6"/>
  </w:style>
  <w:style w:type="paragraph" w:customStyle="1" w:styleId="EE438711119A4ED2A33B96EEB0023610">
    <w:name w:val="EE438711119A4ED2A33B96EEB0023610"/>
  </w:style>
  <w:style w:type="paragraph" w:customStyle="1" w:styleId="320723B2B7D044C89F26BDE0FE59D612">
    <w:name w:val="320723B2B7D044C89F26BDE0FE59D612"/>
  </w:style>
  <w:style w:type="paragraph" w:customStyle="1" w:styleId="0065E0F367584A98975888BCB7F6A4D9">
    <w:name w:val="0065E0F367584A98975888BCB7F6A4D9"/>
  </w:style>
  <w:style w:type="paragraph" w:customStyle="1" w:styleId="B1B75C5D99924B578C431A8411AB138A">
    <w:name w:val="B1B75C5D99924B578C431A8411AB138A"/>
  </w:style>
  <w:style w:type="paragraph" w:customStyle="1" w:styleId="E2C59ACB8C8644E39E5DD4D9BCA9BEB7">
    <w:name w:val="E2C59ACB8C8644E39E5DD4D9BCA9BEB7"/>
  </w:style>
  <w:style w:type="paragraph" w:customStyle="1" w:styleId="D3BAAC0D2D094CE596573A7717080AEA">
    <w:name w:val="D3BAAC0D2D094CE596573A7717080AEA"/>
  </w:style>
  <w:style w:type="paragraph" w:customStyle="1" w:styleId="7A6D7139384740AB8720A6FDDD6C8F19">
    <w:name w:val="7A6D7139384740AB8720A6FDDD6C8F19"/>
  </w:style>
  <w:style w:type="paragraph" w:customStyle="1" w:styleId="CB1FF667B7E145E589C586E6F7996937">
    <w:name w:val="CB1FF667B7E145E589C586E6F7996937"/>
  </w:style>
  <w:style w:type="paragraph" w:customStyle="1" w:styleId="A3C8CFE6658E4549B5AEE137051F974B">
    <w:name w:val="A3C8CFE6658E4549B5AEE137051F974B"/>
  </w:style>
  <w:style w:type="paragraph" w:customStyle="1" w:styleId="1847618C8B6F41288D3756068313037A">
    <w:name w:val="1847618C8B6F41288D3756068313037A"/>
  </w:style>
  <w:style w:type="paragraph" w:customStyle="1" w:styleId="CE1F490CA53F45D7B18E69D9D72663B5">
    <w:name w:val="CE1F490CA53F45D7B18E69D9D72663B5"/>
  </w:style>
  <w:style w:type="paragraph" w:customStyle="1" w:styleId="CF0825BA1DE54569B9F23E41AD302BC0">
    <w:name w:val="CF0825BA1DE54569B9F23E41AD302BC0"/>
  </w:style>
  <w:style w:type="paragraph" w:customStyle="1" w:styleId="85BC360EF788437B973249E71D45AA6B">
    <w:name w:val="85BC360EF788437B973249E71D45AA6B"/>
  </w:style>
  <w:style w:type="paragraph" w:customStyle="1" w:styleId="F1B460A995E84FB093075220C2086249">
    <w:name w:val="F1B460A995E84FB093075220C2086249"/>
  </w:style>
  <w:style w:type="paragraph" w:customStyle="1" w:styleId="DFEB988DC330483B91121C6C50EC4BBA">
    <w:name w:val="DFEB988DC330483B91121C6C50EC4BBA"/>
  </w:style>
  <w:style w:type="paragraph" w:customStyle="1" w:styleId="7317B6D3B92541E29549F683CF9C18D5">
    <w:name w:val="7317B6D3B92541E29549F683CF9C18D5"/>
  </w:style>
  <w:style w:type="paragraph" w:customStyle="1" w:styleId="45575BAF5B7C4260A97D24201FCF4BE0">
    <w:name w:val="45575BAF5B7C4260A97D24201FCF4BE0"/>
  </w:style>
  <w:style w:type="paragraph" w:customStyle="1" w:styleId="A8BA73B6360A43EABFEA2AFCF3BCA82C">
    <w:name w:val="A8BA73B6360A43EABFEA2AFCF3BCA82C"/>
  </w:style>
  <w:style w:type="paragraph" w:customStyle="1" w:styleId="5A1782B4ACCD4F76A79D8E7E1A027A65">
    <w:name w:val="5A1782B4ACCD4F76A79D8E7E1A027A65"/>
  </w:style>
  <w:style w:type="paragraph" w:customStyle="1" w:styleId="EB22D603016F48C0A8558F8ACE0615FD">
    <w:name w:val="EB22D603016F48C0A8558F8ACE0615FD"/>
  </w:style>
  <w:style w:type="paragraph" w:customStyle="1" w:styleId="92991AA7C6AF44FA892324D4404FE78D">
    <w:name w:val="92991AA7C6AF44FA892324D4404FE78D"/>
  </w:style>
  <w:style w:type="paragraph" w:customStyle="1" w:styleId="D55E9681D467409E89F70CEF62060111">
    <w:name w:val="D55E9681D467409E89F70CEF62060111"/>
  </w:style>
  <w:style w:type="paragraph" w:customStyle="1" w:styleId="15A66C5918D143C3A7AFEF851332FF75">
    <w:name w:val="15A66C5918D143C3A7AFEF851332FF75"/>
  </w:style>
  <w:style w:type="paragraph" w:customStyle="1" w:styleId="4E96AB729CD9469DA37F0AF4A85E4B95">
    <w:name w:val="4E96AB729CD9469DA37F0AF4A85E4B95"/>
  </w:style>
  <w:style w:type="paragraph" w:customStyle="1" w:styleId="93304F5DF611405696A41D491567D4DC">
    <w:name w:val="93304F5DF611405696A41D491567D4DC"/>
  </w:style>
  <w:style w:type="paragraph" w:customStyle="1" w:styleId="4BF68F2D29344EBEB0D584CACA21B27F">
    <w:name w:val="4BF68F2D29344EBEB0D584CACA21B27F"/>
  </w:style>
  <w:style w:type="paragraph" w:customStyle="1" w:styleId="1E154C0758A64186A5C2F7E8E23EE1F9">
    <w:name w:val="1E154C0758A64186A5C2F7E8E23EE1F9"/>
  </w:style>
  <w:style w:type="paragraph" w:customStyle="1" w:styleId="F7335C1B18B24956BC062CD092A24570">
    <w:name w:val="F7335C1B18B24956BC062CD092A24570"/>
  </w:style>
  <w:style w:type="paragraph" w:customStyle="1" w:styleId="DC4B3D5FF64442C39C239D84D2853C43">
    <w:name w:val="DC4B3D5FF64442C39C239D84D2853C43"/>
  </w:style>
  <w:style w:type="paragraph" w:customStyle="1" w:styleId="CC857299AA2E429A93F528A8CAACB45F">
    <w:name w:val="CC857299AA2E429A93F528A8CAACB45F"/>
  </w:style>
  <w:style w:type="paragraph" w:customStyle="1" w:styleId="EE8ED9D7DC7E4816B7FD925913371C78">
    <w:name w:val="EE8ED9D7DC7E4816B7FD925913371C78"/>
  </w:style>
  <w:style w:type="paragraph" w:customStyle="1" w:styleId="4E1B2FB14F864DD69E7BE331FD2984A8">
    <w:name w:val="4E1B2FB14F864DD69E7BE331FD2984A8"/>
  </w:style>
  <w:style w:type="paragraph" w:customStyle="1" w:styleId="D0504F61C5824E0493DFC02605D473E4">
    <w:name w:val="D0504F61C5824E0493DFC02605D473E4"/>
  </w:style>
  <w:style w:type="paragraph" w:customStyle="1" w:styleId="DE6A84C70C29496487250B2926FB4CEA">
    <w:name w:val="DE6A84C70C29496487250B2926FB4CEA"/>
  </w:style>
  <w:style w:type="paragraph" w:customStyle="1" w:styleId="992B7B3B3A384E9DB3AC2A82100C1C6E">
    <w:name w:val="992B7B3B3A384E9DB3AC2A82100C1C6E"/>
  </w:style>
  <w:style w:type="paragraph" w:customStyle="1" w:styleId="8E8DBED377C649F8A3153BBAFB5C1F71">
    <w:name w:val="8E8DBED377C649F8A3153BBAFB5C1F71"/>
  </w:style>
  <w:style w:type="paragraph" w:customStyle="1" w:styleId="8729D530277F4AC7A70142F22C1310F2">
    <w:name w:val="8729D530277F4AC7A70142F22C1310F2"/>
  </w:style>
  <w:style w:type="paragraph" w:customStyle="1" w:styleId="F50A03A72B4A4862B5B164A4394B184A">
    <w:name w:val="F50A03A72B4A4862B5B164A4394B184A"/>
  </w:style>
  <w:style w:type="paragraph" w:customStyle="1" w:styleId="0265422862694706BAEB58FBB9A62E1F">
    <w:name w:val="0265422862694706BAEB58FBB9A62E1F"/>
  </w:style>
  <w:style w:type="paragraph" w:customStyle="1" w:styleId="9436D4CAF8D147C295EB1D89F9FC5AC2">
    <w:name w:val="9436D4CAF8D147C295EB1D89F9FC5AC2"/>
  </w:style>
  <w:style w:type="paragraph" w:customStyle="1" w:styleId="645D324950D3402BA01337E5A5BD4C87">
    <w:name w:val="645D324950D3402BA01337E5A5BD4C87"/>
  </w:style>
  <w:style w:type="paragraph" w:customStyle="1" w:styleId="CFBEDD1FACBB4ADD909CE46A1FE81CD8">
    <w:name w:val="CFBEDD1FACBB4ADD909CE46A1FE81CD8"/>
  </w:style>
  <w:style w:type="paragraph" w:customStyle="1" w:styleId="497898ED60C348348E22A0BFE6D73284">
    <w:name w:val="497898ED60C348348E22A0BFE6D73284"/>
  </w:style>
  <w:style w:type="paragraph" w:customStyle="1" w:styleId="009BBF6755624E7E8981A1224E444B5F">
    <w:name w:val="009BBF6755624E7E8981A1224E444B5F"/>
  </w:style>
  <w:style w:type="paragraph" w:customStyle="1" w:styleId="40A285FA7E854F1C85F1C598EC4CFCF5">
    <w:name w:val="40A285FA7E854F1C85F1C598EC4CFCF5"/>
  </w:style>
  <w:style w:type="paragraph" w:customStyle="1" w:styleId="7DA9CFA136044F59B7A37AAA9DB3E7A7">
    <w:name w:val="7DA9CFA136044F59B7A37AAA9DB3E7A7"/>
  </w:style>
  <w:style w:type="paragraph" w:customStyle="1" w:styleId="A78FDA852B854B35B64B78037B50625A">
    <w:name w:val="A78FDA852B854B35B64B78037B50625A"/>
  </w:style>
  <w:style w:type="paragraph" w:customStyle="1" w:styleId="B2A1C5930FA047A8A948F53CBAC9E9D1">
    <w:name w:val="B2A1C5930FA047A8A948F53CBAC9E9D1"/>
  </w:style>
  <w:style w:type="paragraph" w:customStyle="1" w:styleId="B473E11AE6184561A047CA534C608CB5">
    <w:name w:val="B473E11AE6184561A047CA534C608CB5"/>
  </w:style>
  <w:style w:type="paragraph" w:customStyle="1" w:styleId="E2B205732F664F7499A5456821ABB066">
    <w:name w:val="E2B205732F664F7499A5456821ABB066"/>
  </w:style>
  <w:style w:type="paragraph" w:customStyle="1" w:styleId="1261DCF96FB94D28A144015413DB14EF">
    <w:name w:val="1261DCF96FB94D28A144015413DB14EF"/>
  </w:style>
  <w:style w:type="paragraph" w:customStyle="1" w:styleId="AC20932BE1394737BE3278A9B6885F96">
    <w:name w:val="AC20932BE1394737BE3278A9B6885F96"/>
  </w:style>
  <w:style w:type="paragraph" w:customStyle="1" w:styleId="A429E161D65549CBA6518DBD46D6A976">
    <w:name w:val="A429E161D65549CBA6518DBD46D6A976"/>
  </w:style>
  <w:style w:type="paragraph" w:customStyle="1" w:styleId="01ADC9DF7AD1420DA1B52547EBE8DE34">
    <w:name w:val="01ADC9DF7AD1420DA1B52547EBE8DE34"/>
  </w:style>
  <w:style w:type="paragraph" w:customStyle="1" w:styleId="45B537415F7542E993551033F25AF6B2">
    <w:name w:val="45B537415F7542E993551033F25AF6B2"/>
  </w:style>
  <w:style w:type="paragraph" w:customStyle="1" w:styleId="4006214C7B4546EB9D2464F16A84D8F1">
    <w:name w:val="4006214C7B4546EB9D2464F16A84D8F1"/>
  </w:style>
  <w:style w:type="paragraph" w:customStyle="1" w:styleId="C90F7736059D452E98F38B094632B14B">
    <w:name w:val="C90F7736059D452E98F38B094632B14B"/>
  </w:style>
  <w:style w:type="paragraph" w:customStyle="1" w:styleId="24396673F3F24DFDAB1057EA67C5BA22">
    <w:name w:val="24396673F3F24DFDAB1057EA67C5BA22"/>
  </w:style>
  <w:style w:type="paragraph" w:customStyle="1" w:styleId="033C6A7902A945DDB77AD6569894565D">
    <w:name w:val="033C6A7902A945DDB77AD6569894565D"/>
  </w:style>
  <w:style w:type="paragraph" w:customStyle="1" w:styleId="B797294DD9064E8AAC490EC53F4EB665">
    <w:name w:val="B797294DD9064E8AAC490EC53F4EB665"/>
  </w:style>
  <w:style w:type="paragraph" w:customStyle="1" w:styleId="53F26F5A916C4B618FCF96D1271ACB8F">
    <w:name w:val="53F26F5A916C4B618FCF96D1271ACB8F"/>
  </w:style>
  <w:style w:type="paragraph" w:customStyle="1" w:styleId="6FDFE362A48F4574947337276DFB395A">
    <w:name w:val="6FDFE362A48F4574947337276DFB395A"/>
  </w:style>
  <w:style w:type="paragraph" w:customStyle="1" w:styleId="B80886B298124D5E938882E6D56B154C">
    <w:name w:val="B80886B298124D5E938882E6D56B154C"/>
  </w:style>
  <w:style w:type="paragraph" w:customStyle="1" w:styleId="3ADE5BDDF31448E7BB6738D9AD03BFF3">
    <w:name w:val="3ADE5BDDF31448E7BB6738D9AD03BFF3"/>
  </w:style>
  <w:style w:type="paragraph" w:customStyle="1" w:styleId="0F9710EC8E3E4677944007215F9311E6">
    <w:name w:val="0F9710EC8E3E4677944007215F9311E6"/>
  </w:style>
  <w:style w:type="paragraph" w:customStyle="1" w:styleId="63B8345FA7604D509A38B52429B40ADC">
    <w:name w:val="63B8345FA7604D509A38B52429B40ADC"/>
  </w:style>
  <w:style w:type="paragraph" w:customStyle="1" w:styleId="5C7BEC6C8CAF4484A040024D04AA0A80">
    <w:name w:val="5C7BEC6C8CAF4484A040024D04AA0A80"/>
  </w:style>
  <w:style w:type="paragraph" w:customStyle="1" w:styleId="879A3358AF044813BC6628F97C398B72">
    <w:name w:val="879A3358AF044813BC6628F97C398B72"/>
  </w:style>
  <w:style w:type="paragraph" w:customStyle="1" w:styleId="ED574B6361B446AA9DB1A6A8E456253E">
    <w:name w:val="ED574B6361B446AA9DB1A6A8E456253E"/>
  </w:style>
  <w:style w:type="paragraph" w:customStyle="1" w:styleId="090C6C14ED3F4E36936A24F2115CF016">
    <w:name w:val="090C6C14ED3F4E36936A24F2115CF016"/>
  </w:style>
  <w:style w:type="paragraph" w:customStyle="1" w:styleId="BCACC554642A453B875F524CDD1DB783">
    <w:name w:val="BCACC554642A453B875F524CDD1DB783"/>
  </w:style>
  <w:style w:type="paragraph" w:customStyle="1" w:styleId="4668380B030C4139BD2D2D22648C19D8">
    <w:name w:val="4668380B030C4139BD2D2D22648C19D8"/>
  </w:style>
  <w:style w:type="paragraph" w:customStyle="1" w:styleId="D7448816BFD6432FB943339CB1F4B2C7">
    <w:name w:val="D7448816BFD6432FB943339CB1F4B2C7"/>
  </w:style>
  <w:style w:type="paragraph" w:customStyle="1" w:styleId="7A9FC0DDC9094031B452B27C238F8513">
    <w:name w:val="7A9FC0DDC9094031B452B27C238F8513"/>
  </w:style>
  <w:style w:type="paragraph" w:customStyle="1" w:styleId="83A59F17122D4FF2B2C52A01ED214F3F">
    <w:name w:val="83A59F17122D4FF2B2C52A01ED214F3F"/>
  </w:style>
  <w:style w:type="paragraph" w:customStyle="1" w:styleId="CD9A18996F9243FA874F039E55367C54">
    <w:name w:val="CD9A18996F9243FA874F039E55367C54"/>
  </w:style>
  <w:style w:type="paragraph" w:customStyle="1" w:styleId="F81E259AA7C84F6FA859CDEA438BA5AB">
    <w:name w:val="F81E259AA7C84F6FA859CDEA438BA5AB"/>
  </w:style>
  <w:style w:type="paragraph" w:customStyle="1" w:styleId="78198276158846E9B6C8B5777331AF5E">
    <w:name w:val="78198276158846E9B6C8B5777331AF5E"/>
  </w:style>
  <w:style w:type="paragraph" w:customStyle="1" w:styleId="B1D8F30B7DDD476AB1266C32A822FFAD">
    <w:name w:val="B1D8F30B7DDD476AB1266C32A822FFAD"/>
  </w:style>
  <w:style w:type="paragraph" w:customStyle="1" w:styleId="6057068430FB426A8A1B39422E74F563">
    <w:name w:val="6057068430FB426A8A1B39422E74F563"/>
  </w:style>
  <w:style w:type="paragraph" w:customStyle="1" w:styleId="DBBE5329B9734EC9B6E36EEDD5DAD76B">
    <w:name w:val="DBBE5329B9734EC9B6E36EEDD5DAD76B"/>
  </w:style>
  <w:style w:type="paragraph" w:customStyle="1" w:styleId="67DCA0098DC0425498DB424E12377782">
    <w:name w:val="67DCA0098DC0425498DB424E12377782"/>
  </w:style>
  <w:style w:type="paragraph" w:customStyle="1" w:styleId="A773567B1FF843F0B2AC96C5B79D552A">
    <w:name w:val="A773567B1FF843F0B2AC96C5B79D552A"/>
  </w:style>
  <w:style w:type="paragraph" w:customStyle="1" w:styleId="840940B0BE2C4F50AE4A3CE2EC5040C8">
    <w:name w:val="840940B0BE2C4F50AE4A3CE2EC5040C8"/>
  </w:style>
  <w:style w:type="paragraph" w:customStyle="1" w:styleId="025D6B5270BD48B3B966408E5A8C1909">
    <w:name w:val="025D6B5270BD48B3B966408E5A8C1909"/>
  </w:style>
  <w:style w:type="paragraph" w:customStyle="1" w:styleId="FA183CA60E0844C2B256719F280465C9">
    <w:name w:val="FA183CA60E0844C2B256719F280465C9"/>
  </w:style>
  <w:style w:type="paragraph" w:customStyle="1" w:styleId="CC54F95EB7884CA8B96271CAEF39BE89">
    <w:name w:val="CC54F95EB7884CA8B96271CAEF39BE89"/>
  </w:style>
  <w:style w:type="paragraph" w:customStyle="1" w:styleId="EC3149A51A514505B8E8A0079BB3858A">
    <w:name w:val="EC3149A51A514505B8E8A0079BB3858A"/>
  </w:style>
  <w:style w:type="paragraph" w:customStyle="1" w:styleId="90FCAB2B424144248A921D1E38FD66D1">
    <w:name w:val="90FCAB2B424144248A921D1E38FD66D1"/>
  </w:style>
  <w:style w:type="paragraph" w:customStyle="1" w:styleId="FE21EAD2533641A5B42A3335034DFB9B">
    <w:name w:val="FE21EAD2533641A5B42A3335034DFB9B"/>
  </w:style>
  <w:style w:type="paragraph" w:customStyle="1" w:styleId="1C5BBE2D6EE84BD9B3C1D356EE6960E3">
    <w:name w:val="1C5BBE2D6EE84BD9B3C1D356EE6960E3"/>
  </w:style>
  <w:style w:type="paragraph" w:customStyle="1" w:styleId="5BE9F9D374FB4A5EA1893A69D0B5B08E">
    <w:name w:val="5BE9F9D374FB4A5EA1893A69D0B5B08E"/>
  </w:style>
  <w:style w:type="paragraph" w:customStyle="1" w:styleId="37813DD270074DE9B06FD697C3E7F3AF">
    <w:name w:val="37813DD270074DE9B06FD697C3E7F3AF"/>
  </w:style>
  <w:style w:type="paragraph" w:customStyle="1" w:styleId="D9200D28933C44E096FAB1BAB64C4B4B">
    <w:name w:val="D9200D28933C44E096FAB1BAB64C4B4B"/>
  </w:style>
  <w:style w:type="paragraph" w:customStyle="1" w:styleId="00E510D6D309491EB39B4B4CB7DD50A5">
    <w:name w:val="00E510D6D309491EB39B4B4CB7DD50A5"/>
  </w:style>
  <w:style w:type="paragraph" w:customStyle="1" w:styleId="73F2FBB770D243BF81FEC799530F66FA">
    <w:name w:val="73F2FBB770D243BF81FEC799530F66FA"/>
  </w:style>
  <w:style w:type="paragraph" w:customStyle="1" w:styleId="6D75C25855BA418E8AE8646574CE5F0E">
    <w:name w:val="6D75C25855BA418E8AE8646574CE5F0E"/>
  </w:style>
  <w:style w:type="paragraph" w:customStyle="1" w:styleId="D0AC87D377AD46C4849681601F3DBD9C">
    <w:name w:val="D0AC87D377AD46C4849681601F3DBD9C"/>
  </w:style>
  <w:style w:type="paragraph" w:customStyle="1" w:styleId="257F80B8C9084C5184F6847AB7732A53">
    <w:name w:val="257F80B8C9084C5184F6847AB7732A53"/>
  </w:style>
  <w:style w:type="paragraph" w:customStyle="1" w:styleId="840CE3B15C44489A91F0C9CCF6E32382">
    <w:name w:val="840CE3B15C44489A91F0C9CCF6E32382"/>
  </w:style>
  <w:style w:type="paragraph" w:customStyle="1" w:styleId="2C9454A7D43346DEBFD593DC7C2E2643">
    <w:name w:val="2C9454A7D43346DEBFD593DC7C2E2643"/>
  </w:style>
  <w:style w:type="paragraph" w:customStyle="1" w:styleId="38F839F781DC4468AC1C82B3CB2547DD">
    <w:name w:val="38F839F781DC4468AC1C82B3CB2547DD"/>
  </w:style>
  <w:style w:type="paragraph" w:customStyle="1" w:styleId="F619EE533D924C90A4EA77AC05D7C19D">
    <w:name w:val="F619EE533D924C90A4EA77AC05D7C19D"/>
  </w:style>
  <w:style w:type="paragraph" w:customStyle="1" w:styleId="3F8A84D65DD64827BF90D24E6F3EF2CF">
    <w:name w:val="3F8A84D65DD64827BF90D24E6F3EF2CF"/>
  </w:style>
  <w:style w:type="paragraph" w:customStyle="1" w:styleId="31DFDA45BE304711ACB5ECE66B7E4F85">
    <w:name w:val="31DFDA45BE304711ACB5ECE66B7E4F85"/>
  </w:style>
  <w:style w:type="paragraph" w:customStyle="1" w:styleId="48E32A64DC744512B2603D5110C1AEC5">
    <w:name w:val="48E32A64DC744512B2603D5110C1AEC5"/>
  </w:style>
  <w:style w:type="paragraph" w:customStyle="1" w:styleId="9F1B2AE5416E499DB75A853AB9961D68">
    <w:name w:val="9F1B2AE5416E499DB75A853AB9961D68"/>
  </w:style>
  <w:style w:type="paragraph" w:customStyle="1" w:styleId="E3EC2B4314944AAE999705032F82C19D">
    <w:name w:val="E3EC2B4314944AAE999705032F82C19D"/>
  </w:style>
  <w:style w:type="paragraph" w:customStyle="1" w:styleId="E5BA7E365FCD49018397C5D22ACC2C92">
    <w:name w:val="E5BA7E365FCD49018397C5D22ACC2C92"/>
  </w:style>
  <w:style w:type="paragraph" w:customStyle="1" w:styleId="950B2CEF7F1243EF974E2821003A5881">
    <w:name w:val="950B2CEF7F1243EF974E2821003A5881"/>
  </w:style>
  <w:style w:type="paragraph" w:customStyle="1" w:styleId="4B40E5EBBF1B41C6B3C9FA699407B98B">
    <w:name w:val="4B40E5EBBF1B41C6B3C9FA699407B98B"/>
  </w:style>
  <w:style w:type="paragraph" w:customStyle="1" w:styleId="983E383BF3B44A6089A4CE6BA918DA96">
    <w:name w:val="983E383BF3B44A6089A4CE6BA918DA96"/>
  </w:style>
  <w:style w:type="paragraph" w:customStyle="1" w:styleId="A828C66581C7420EB4CCA20671766259">
    <w:name w:val="A828C66581C7420EB4CCA20671766259"/>
  </w:style>
  <w:style w:type="paragraph" w:customStyle="1" w:styleId="4B98AB53075A4FA490057DCD57A2B866">
    <w:name w:val="4B98AB53075A4FA490057DCD57A2B866"/>
  </w:style>
  <w:style w:type="paragraph" w:customStyle="1" w:styleId="E620D58DE2E846118487010D6001163E">
    <w:name w:val="E620D58DE2E846118487010D6001163E"/>
  </w:style>
  <w:style w:type="paragraph" w:customStyle="1" w:styleId="A7079E901E0E4166BB7858F8A42F46E8">
    <w:name w:val="A7079E901E0E4166BB7858F8A42F46E8"/>
  </w:style>
  <w:style w:type="paragraph" w:customStyle="1" w:styleId="86811082BADD464A996DA9DD100CFEA3">
    <w:name w:val="86811082BADD464A996DA9DD100CFEA3"/>
  </w:style>
  <w:style w:type="paragraph" w:customStyle="1" w:styleId="0E392A7182C04F23999ACFBABADA5741">
    <w:name w:val="0E392A7182C04F23999ACFBABADA5741"/>
  </w:style>
  <w:style w:type="paragraph" w:customStyle="1" w:styleId="E7439AD0002943F8A9C4585C39A99566">
    <w:name w:val="E7439AD0002943F8A9C4585C39A99566"/>
  </w:style>
  <w:style w:type="paragraph" w:customStyle="1" w:styleId="5AF9BFE15A4C46BE9B5119A4F9D8BBED">
    <w:name w:val="5AF9BFE15A4C46BE9B5119A4F9D8BBED"/>
  </w:style>
  <w:style w:type="paragraph" w:customStyle="1" w:styleId="BB4CCB5B26B346508E8F91C1F936DB35">
    <w:name w:val="BB4CCB5B26B346508E8F91C1F936DB35"/>
  </w:style>
  <w:style w:type="paragraph" w:customStyle="1" w:styleId="6AA331E38B9E47E285B66C4499F9BFD4">
    <w:name w:val="6AA331E38B9E47E285B66C4499F9BFD4"/>
  </w:style>
  <w:style w:type="paragraph" w:customStyle="1" w:styleId="EAF22E216F46459CB236EE9B138BBCFB">
    <w:name w:val="EAF22E216F46459CB236EE9B138BBCFB"/>
  </w:style>
  <w:style w:type="paragraph" w:customStyle="1" w:styleId="FCEF049144114A7CAE8F74A0F483E735">
    <w:name w:val="FCEF049144114A7CAE8F74A0F483E735"/>
  </w:style>
  <w:style w:type="paragraph" w:customStyle="1" w:styleId="5A0CC1C1DD41424180D165F34DE7B790">
    <w:name w:val="5A0CC1C1DD41424180D165F34DE7B790"/>
  </w:style>
  <w:style w:type="paragraph" w:customStyle="1" w:styleId="D3DFB5794E7646E7BE92EE9AAFD7FA9F">
    <w:name w:val="D3DFB5794E7646E7BE92EE9AAFD7FA9F"/>
  </w:style>
  <w:style w:type="paragraph" w:customStyle="1" w:styleId="9473FA211F8944F387871E83F2C67EF5">
    <w:name w:val="9473FA211F8944F387871E83F2C67EF5"/>
  </w:style>
  <w:style w:type="paragraph" w:customStyle="1" w:styleId="13659144AC844DEDA305CE9EA25A706C">
    <w:name w:val="13659144AC844DEDA305CE9EA25A706C"/>
  </w:style>
  <w:style w:type="paragraph" w:customStyle="1" w:styleId="EB87228660AE4E2084FB9FA7C012998D">
    <w:name w:val="EB87228660AE4E2084FB9FA7C012998D"/>
  </w:style>
  <w:style w:type="paragraph" w:customStyle="1" w:styleId="8B6F9DFC3B6B4086AD70AF2A79A6819C">
    <w:name w:val="8B6F9DFC3B6B4086AD70AF2A79A6819C"/>
  </w:style>
  <w:style w:type="paragraph" w:customStyle="1" w:styleId="F09708CCEBFC4AEAA3EC0272D27C083E">
    <w:name w:val="F09708CCEBFC4AEAA3EC0272D27C083E"/>
  </w:style>
  <w:style w:type="paragraph" w:customStyle="1" w:styleId="F684939B7CD44F96B9E8970A6B462C8A">
    <w:name w:val="F684939B7CD44F96B9E8970A6B462C8A"/>
  </w:style>
  <w:style w:type="paragraph" w:customStyle="1" w:styleId="545CE6BC6F974AF79656DF31F43A3B54">
    <w:name w:val="545CE6BC6F974AF79656DF31F43A3B54"/>
  </w:style>
  <w:style w:type="paragraph" w:customStyle="1" w:styleId="E23B12ABA2DC4F7488806B922878145E">
    <w:name w:val="E23B12ABA2DC4F7488806B922878145E"/>
  </w:style>
  <w:style w:type="paragraph" w:customStyle="1" w:styleId="66CDC1A5620C46BD8E5F4D4B1ECEBA8F">
    <w:name w:val="66CDC1A5620C46BD8E5F4D4B1ECEBA8F"/>
  </w:style>
  <w:style w:type="paragraph" w:customStyle="1" w:styleId="150994A2B1724BC58ABA99F01831E357">
    <w:name w:val="150994A2B1724BC58ABA99F01831E357"/>
  </w:style>
  <w:style w:type="paragraph" w:customStyle="1" w:styleId="AD90839A95FB40FC8ADCE63071CA786A">
    <w:name w:val="AD90839A95FB40FC8ADCE63071CA786A"/>
  </w:style>
  <w:style w:type="paragraph" w:customStyle="1" w:styleId="A59710216CC748AEAAEB7353E1CFDFC7">
    <w:name w:val="A59710216CC748AEAAEB7353E1CFDFC7"/>
  </w:style>
  <w:style w:type="paragraph" w:customStyle="1" w:styleId="FD8EEFBBB0B948FEB45BABB1D731FCA4">
    <w:name w:val="FD8EEFBBB0B948FEB45BABB1D731FCA4"/>
  </w:style>
  <w:style w:type="paragraph" w:customStyle="1" w:styleId="F4BB97ADDA424EEBBEF65A60A88069DE">
    <w:name w:val="F4BB97ADDA424EEBBEF65A60A88069DE"/>
  </w:style>
  <w:style w:type="paragraph" w:customStyle="1" w:styleId="BB6F222CCFEA4A7695CE318A1AFF428C">
    <w:name w:val="BB6F222CCFEA4A7695CE318A1AFF428C"/>
  </w:style>
  <w:style w:type="paragraph" w:customStyle="1" w:styleId="86A4F188074C4F00967B3EDC407EE0EB">
    <w:name w:val="86A4F188074C4F00967B3EDC407EE0EB"/>
  </w:style>
  <w:style w:type="paragraph" w:customStyle="1" w:styleId="AF0A13DDF43640D4B045D34C79065038">
    <w:name w:val="AF0A13DDF43640D4B045D34C79065038"/>
  </w:style>
  <w:style w:type="paragraph" w:customStyle="1" w:styleId="F24FDCC4011E4FD59369078B6BE8EBE1">
    <w:name w:val="F24FDCC4011E4FD59369078B6BE8EBE1"/>
  </w:style>
  <w:style w:type="paragraph" w:customStyle="1" w:styleId="1FD41D3BAFBE4957864BAAF55492BF60">
    <w:name w:val="1FD41D3BAFBE4957864BAAF55492BF60"/>
  </w:style>
  <w:style w:type="paragraph" w:customStyle="1" w:styleId="3231FAD2EA564C69A0D3D51C92DD9DDB">
    <w:name w:val="3231FAD2EA564C69A0D3D51C92DD9DDB"/>
  </w:style>
  <w:style w:type="paragraph" w:customStyle="1" w:styleId="FF300C86EAAD41DD9E56E00EFE302EEB">
    <w:name w:val="FF300C86EAAD41DD9E56E00EFE302EEB"/>
  </w:style>
  <w:style w:type="paragraph" w:customStyle="1" w:styleId="D592096F800F45C0B59CC56CBC23AB45">
    <w:name w:val="D592096F800F45C0B59CC56CBC23AB45"/>
  </w:style>
  <w:style w:type="paragraph" w:customStyle="1" w:styleId="4A2E464C459A405CA24061C1519FB465">
    <w:name w:val="4A2E464C459A405CA24061C1519FB465"/>
  </w:style>
  <w:style w:type="paragraph" w:customStyle="1" w:styleId="34D2E9D1C4EF43FCA8F4FC579343D4A7">
    <w:name w:val="34D2E9D1C4EF43FCA8F4FC579343D4A7"/>
  </w:style>
  <w:style w:type="paragraph" w:customStyle="1" w:styleId="98A240C832EC4411BBC33C8F7BDF4380">
    <w:name w:val="98A240C832EC4411BBC33C8F7BDF4380"/>
  </w:style>
  <w:style w:type="paragraph" w:customStyle="1" w:styleId="7AC439EC8E774020B22B4744705B523C">
    <w:name w:val="7AC439EC8E774020B22B4744705B523C"/>
  </w:style>
  <w:style w:type="paragraph" w:customStyle="1" w:styleId="E29C4B14F7E443D58EA9550FB6B4DA14">
    <w:name w:val="E29C4B14F7E443D58EA9550FB6B4DA14"/>
  </w:style>
  <w:style w:type="paragraph" w:customStyle="1" w:styleId="27C768E12D2E46C1908EB1AF0F0473B4">
    <w:name w:val="27C768E12D2E46C1908EB1AF0F0473B4"/>
  </w:style>
  <w:style w:type="paragraph" w:customStyle="1" w:styleId="FA36CAA7F4134AAEA3B525D2719662B8">
    <w:name w:val="FA36CAA7F4134AAEA3B525D2719662B8"/>
  </w:style>
  <w:style w:type="paragraph" w:customStyle="1" w:styleId="9593D77BAACE4FE080765E9FED7E5801">
    <w:name w:val="9593D77BAACE4FE080765E9FED7E5801"/>
  </w:style>
  <w:style w:type="paragraph" w:customStyle="1" w:styleId="B4F20305206F4062AA99549BD3B59EEF">
    <w:name w:val="B4F20305206F4062AA99549BD3B59EEF"/>
  </w:style>
  <w:style w:type="paragraph" w:customStyle="1" w:styleId="5130DC59170F4407B344BD0A7513CD49">
    <w:name w:val="5130DC59170F4407B344BD0A7513CD49"/>
  </w:style>
  <w:style w:type="paragraph" w:customStyle="1" w:styleId="757CB621F77246CF92AF012576ABB6EF">
    <w:name w:val="757CB621F77246CF92AF012576ABB6EF"/>
  </w:style>
  <w:style w:type="paragraph" w:customStyle="1" w:styleId="2D26492F99774073A2463140333B1FFF">
    <w:name w:val="2D26492F99774073A2463140333B1FFF"/>
  </w:style>
  <w:style w:type="paragraph" w:customStyle="1" w:styleId="4F255D8A3CB6427A9D102AD5CA6CD66F">
    <w:name w:val="4F255D8A3CB6427A9D102AD5CA6CD66F"/>
  </w:style>
  <w:style w:type="paragraph" w:customStyle="1" w:styleId="E1F38564CB144C98AD33D1783DB6E7C1">
    <w:name w:val="E1F38564CB144C98AD33D1783DB6E7C1"/>
  </w:style>
  <w:style w:type="paragraph" w:customStyle="1" w:styleId="A81685F1891E4E1F93EE54C630BFECB8">
    <w:name w:val="A81685F1891E4E1F93EE54C630BFECB8"/>
  </w:style>
  <w:style w:type="paragraph" w:customStyle="1" w:styleId="082B11CB283A43CB85DECD5771FE0C6C">
    <w:name w:val="082B11CB283A43CB85DECD5771FE0C6C"/>
  </w:style>
  <w:style w:type="paragraph" w:customStyle="1" w:styleId="AB4689F4A6344A7D971B873540DF4AD9">
    <w:name w:val="AB4689F4A6344A7D971B873540DF4AD9"/>
  </w:style>
  <w:style w:type="paragraph" w:customStyle="1" w:styleId="69303E3C8A43435F9B6E0F5D9895864C">
    <w:name w:val="69303E3C8A43435F9B6E0F5D9895864C"/>
  </w:style>
  <w:style w:type="paragraph" w:customStyle="1" w:styleId="9C6B4549034643FE81B1F7B790DD2925">
    <w:name w:val="9C6B4549034643FE81B1F7B790DD2925"/>
  </w:style>
  <w:style w:type="paragraph" w:customStyle="1" w:styleId="1AEF043799CF4A34B1C8CA5C7B27E02C">
    <w:name w:val="1AEF043799CF4A34B1C8CA5C7B27E02C"/>
  </w:style>
  <w:style w:type="paragraph" w:customStyle="1" w:styleId="23AB1839158948DA95A57C2AC710229B">
    <w:name w:val="23AB1839158948DA95A57C2AC710229B"/>
  </w:style>
  <w:style w:type="paragraph" w:customStyle="1" w:styleId="366A515C19E54FA98FFB6B4672424895">
    <w:name w:val="366A515C19E54FA98FFB6B4672424895"/>
  </w:style>
  <w:style w:type="paragraph" w:customStyle="1" w:styleId="23D1E47CCF3749499599B99F03D8D018">
    <w:name w:val="23D1E47CCF3749499599B99F03D8D018"/>
  </w:style>
  <w:style w:type="paragraph" w:customStyle="1" w:styleId="E9E10F95E0154493BAAF5DC025ABDB07">
    <w:name w:val="E9E10F95E0154493BAAF5DC025ABDB07"/>
  </w:style>
  <w:style w:type="paragraph" w:customStyle="1" w:styleId="3C41433DFA9D473CAD3B2A1EBED9C4CA">
    <w:name w:val="3C41433DFA9D473CAD3B2A1EBED9C4CA"/>
  </w:style>
  <w:style w:type="paragraph" w:customStyle="1" w:styleId="C39894D42A7048E39A6B555CF5D967DF">
    <w:name w:val="C39894D42A7048E39A6B555CF5D967DF"/>
  </w:style>
  <w:style w:type="paragraph" w:customStyle="1" w:styleId="B8D9D5389C804D4C989AE388198D2F27">
    <w:name w:val="B8D9D5389C804D4C989AE388198D2F27"/>
  </w:style>
  <w:style w:type="paragraph" w:customStyle="1" w:styleId="93779AC482F7424A9679B0B1FDB8DAF7">
    <w:name w:val="93779AC482F7424A9679B0B1FDB8DAF7"/>
  </w:style>
  <w:style w:type="paragraph" w:customStyle="1" w:styleId="087F293D15C4447CA1BE8DF6A9816B8C">
    <w:name w:val="087F293D15C4447CA1BE8DF6A9816B8C"/>
  </w:style>
  <w:style w:type="paragraph" w:customStyle="1" w:styleId="FEBA465A6F844005A08483CC867D7603">
    <w:name w:val="FEBA465A6F844005A08483CC867D7603"/>
  </w:style>
  <w:style w:type="paragraph" w:customStyle="1" w:styleId="8334DC974BB344188678B08EAED2F25D">
    <w:name w:val="8334DC974BB344188678B08EAED2F25D"/>
  </w:style>
  <w:style w:type="paragraph" w:customStyle="1" w:styleId="7806EF0D798641C9826E5ACE46077EF4">
    <w:name w:val="7806EF0D798641C9826E5ACE46077EF4"/>
  </w:style>
  <w:style w:type="paragraph" w:customStyle="1" w:styleId="A1FB5BB6C22F44EBB4EBDB88470ADCCF">
    <w:name w:val="A1FB5BB6C22F44EBB4EBDB88470ADCCF"/>
  </w:style>
  <w:style w:type="paragraph" w:customStyle="1" w:styleId="F085AA3DAFA849259A375014BA4E3DE4">
    <w:name w:val="F085AA3DAFA849259A375014BA4E3DE4"/>
  </w:style>
  <w:style w:type="paragraph" w:customStyle="1" w:styleId="37B1518F4BE24E1EBDC6D3DDC8DC6202">
    <w:name w:val="37B1518F4BE24E1EBDC6D3DDC8DC6202"/>
  </w:style>
  <w:style w:type="paragraph" w:customStyle="1" w:styleId="8E5B15BC4AC24DFAAD09C4C2EAFCCBF0">
    <w:name w:val="8E5B15BC4AC24DFAAD09C4C2EAFCCBF0"/>
  </w:style>
  <w:style w:type="paragraph" w:customStyle="1" w:styleId="28DA7A75DC044D02A81D337BCD40B45F">
    <w:name w:val="28DA7A75DC044D02A81D337BCD40B45F"/>
  </w:style>
  <w:style w:type="paragraph" w:customStyle="1" w:styleId="CB6308BB0FD9453CB5740138D33CBEB7">
    <w:name w:val="CB6308BB0FD9453CB5740138D33CBEB7"/>
  </w:style>
  <w:style w:type="paragraph" w:customStyle="1" w:styleId="311E99F2334B4D5D83A686E9CAAFA13E">
    <w:name w:val="311E99F2334B4D5D83A686E9CAAFA13E"/>
  </w:style>
  <w:style w:type="paragraph" w:customStyle="1" w:styleId="36EF9BEA643349A695B4DEA51995641B">
    <w:name w:val="36EF9BEA643349A695B4DEA51995641B"/>
  </w:style>
  <w:style w:type="paragraph" w:customStyle="1" w:styleId="E26D976A8C684836A505E64689AAEC04">
    <w:name w:val="E26D976A8C684836A505E64689AAEC04"/>
  </w:style>
  <w:style w:type="paragraph" w:customStyle="1" w:styleId="F1044BC865124B26AAC13EBD1EDDBFCA">
    <w:name w:val="F1044BC865124B26AAC13EBD1EDDBFCA"/>
  </w:style>
  <w:style w:type="paragraph" w:customStyle="1" w:styleId="62E3B9FE6D9F4180BF983CCE8B8A4D0D">
    <w:name w:val="62E3B9FE6D9F4180BF983CCE8B8A4D0D"/>
  </w:style>
  <w:style w:type="paragraph" w:customStyle="1" w:styleId="5660E55201274FA4966745AF532CB733">
    <w:name w:val="5660E55201274FA4966745AF532CB733"/>
  </w:style>
  <w:style w:type="paragraph" w:customStyle="1" w:styleId="087193948E5A42A4A3C06FB46491BBC8">
    <w:name w:val="087193948E5A42A4A3C06FB46491BBC8"/>
  </w:style>
  <w:style w:type="paragraph" w:customStyle="1" w:styleId="763FF86334444978874AD8E22451A093">
    <w:name w:val="763FF86334444978874AD8E22451A093"/>
  </w:style>
  <w:style w:type="paragraph" w:customStyle="1" w:styleId="5D093B1DABA0403980DC7A6BAC5F507A">
    <w:name w:val="5D093B1DABA0403980DC7A6BAC5F507A"/>
  </w:style>
  <w:style w:type="paragraph" w:customStyle="1" w:styleId="9A68C0A41D354EC78C5459DEDF8E5C3B">
    <w:name w:val="9A68C0A41D354EC78C5459DEDF8E5C3B"/>
  </w:style>
  <w:style w:type="paragraph" w:customStyle="1" w:styleId="F1910CC464D84D8D85BA5E99DBF9BFF1">
    <w:name w:val="F1910CC464D84D8D85BA5E99DBF9BFF1"/>
  </w:style>
  <w:style w:type="paragraph" w:customStyle="1" w:styleId="C747C52D5EE84C1A9605C8224217A2FA">
    <w:name w:val="C747C52D5EE84C1A9605C8224217A2FA"/>
  </w:style>
  <w:style w:type="paragraph" w:customStyle="1" w:styleId="D9F25B67B5CD40729B5664B6CEECF18D">
    <w:name w:val="D9F25B67B5CD40729B5664B6CEECF18D"/>
  </w:style>
  <w:style w:type="paragraph" w:customStyle="1" w:styleId="B192CD8FDCEF46B491D493A235889757">
    <w:name w:val="B192CD8FDCEF46B491D493A235889757"/>
  </w:style>
  <w:style w:type="paragraph" w:customStyle="1" w:styleId="2330EEBDDDB74486B3ED2E4374E72812">
    <w:name w:val="2330EEBDDDB74486B3ED2E4374E72812"/>
  </w:style>
  <w:style w:type="paragraph" w:customStyle="1" w:styleId="BA8D1E7E39F54357A7721C7CC9AC0074">
    <w:name w:val="BA8D1E7E39F54357A7721C7CC9AC0074"/>
  </w:style>
  <w:style w:type="paragraph" w:customStyle="1" w:styleId="7277FA8B417041D589E04E52DCED6FA8">
    <w:name w:val="7277FA8B417041D589E04E52DCED6FA8"/>
  </w:style>
  <w:style w:type="paragraph" w:customStyle="1" w:styleId="03D88640617544D98A88B5B111D69E05">
    <w:name w:val="03D88640617544D98A88B5B111D69E05"/>
  </w:style>
  <w:style w:type="paragraph" w:customStyle="1" w:styleId="04D93D882F664640AC8655DDF41E07B3">
    <w:name w:val="04D93D882F664640AC8655DDF41E07B3"/>
  </w:style>
  <w:style w:type="paragraph" w:customStyle="1" w:styleId="C67AA15353E1448D9AE1F53D08267182">
    <w:name w:val="C67AA15353E1448D9AE1F53D08267182"/>
  </w:style>
  <w:style w:type="paragraph" w:customStyle="1" w:styleId="D2CFB749BA05413083EAA076CA52E536">
    <w:name w:val="D2CFB749BA05413083EAA076CA52E536"/>
  </w:style>
  <w:style w:type="paragraph" w:customStyle="1" w:styleId="B3C060B27E9D4E37B2AB390834988AFE">
    <w:name w:val="B3C060B27E9D4E37B2AB390834988AFE"/>
  </w:style>
  <w:style w:type="paragraph" w:customStyle="1" w:styleId="831277E3524C4BEC85494E68915663CA">
    <w:name w:val="831277E3524C4BEC85494E68915663CA"/>
  </w:style>
  <w:style w:type="paragraph" w:customStyle="1" w:styleId="2026280EBC184FB7B703956DE8EC29DE">
    <w:name w:val="2026280EBC184FB7B703956DE8EC29DE"/>
  </w:style>
  <w:style w:type="paragraph" w:customStyle="1" w:styleId="26329BFFA72B46D6B546F9757A915D98">
    <w:name w:val="26329BFFA72B46D6B546F9757A915D98"/>
  </w:style>
  <w:style w:type="paragraph" w:customStyle="1" w:styleId="8CFA53F7E18D4281A9FC7F43AA8A1A19">
    <w:name w:val="8CFA53F7E18D4281A9FC7F43AA8A1A19"/>
  </w:style>
  <w:style w:type="paragraph" w:customStyle="1" w:styleId="F2675B0BFED8484FABDA55E09D0DF3BF">
    <w:name w:val="F2675B0BFED8484FABDA55E09D0DF3BF"/>
  </w:style>
  <w:style w:type="paragraph" w:customStyle="1" w:styleId="3335C935A1CA40E780267C475D05889D">
    <w:name w:val="3335C935A1CA40E780267C475D05889D"/>
  </w:style>
  <w:style w:type="paragraph" w:customStyle="1" w:styleId="DAF28534F99F48679ABFFE0BCF6DE333">
    <w:name w:val="DAF28534F99F48679ABFFE0BCF6DE333"/>
  </w:style>
  <w:style w:type="paragraph" w:customStyle="1" w:styleId="3F073401B558402E8EF5B1A04A1BF054">
    <w:name w:val="3F073401B558402E8EF5B1A04A1BF054"/>
  </w:style>
  <w:style w:type="paragraph" w:customStyle="1" w:styleId="5E17FE29AC424709BAA8164BD5BC7DE6">
    <w:name w:val="5E17FE29AC424709BAA8164BD5BC7DE6"/>
  </w:style>
  <w:style w:type="paragraph" w:customStyle="1" w:styleId="025D69E8F7C6485D9A3F8546DDD40B73">
    <w:name w:val="025D69E8F7C6485D9A3F8546DDD40B73"/>
  </w:style>
  <w:style w:type="paragraph" w:customStyle="1" w:styleId="87D5A7EC18C54C579B97929CC5C94F86">
    <w:name w:val="87D5A7EC18C54C579B97929CC5C94F86"/>
  </w:style>
  <w:style w:type="paragraph" w:customStyle="1" w:styleId="50EFBBBEC30E4651A665CE7231905B3D">
    <w:name w:val="50EFBBBEC30E4651A665CE7231905B3D"/>
  </w:style>
  <w:style w:type="paragraph" w:customStyle="1" w:styleId="093C0A751A0E4005A8FC77B410ACE8E4">
    <w:name w:val="093C0A751A0E4005A8FC77B410ACE8E4"/>
  </w:style>
  <w:style w:type="paragraph" w:customStyle="1" w:styleId="13958C5014EB4B3AA2B3086D0DBC9188">
    <w:name w:val="13958C5014EB4B3AA2B3086D0DBC9188"/>
  </w:style>
  <w:style w:type="paragraph" w:customStyle="1" w:styleId="3BAC0B531A7B4854ADA939AD4BB0FFAD">
    <w:name w:val="3BAC0B531A7B4854ADA939AD4BB0FFAD"/>
  </w:style>
  <w:style w:type="paragraph" w:customStyle="1" w:styleId="5A51FCE2E5364112A8EAC2C4103D04B2">
    <w:name w:val="5A51FCE2E5364112A8EAC2C4103D04B2"/>
  </w:style>
  <w:style w:type="paragraph" w:customStyle="1" w:styleId="5AB461DB7EDA46C4B70351CB5A04952C">
    <w:name w:val="5AB461DB7EDA46C4B70351CB5A04952C"/>
  </w:style>
  <w:style w:type="paragraph" w:customStyle="1" w:styleId="AFEF53A44CF241548F5E1E4D53D6C108">
    <w:name w:val="AFEF53A44CF241548F5E1E4D53D6C108"/>
  </w:style>
  <w:style w:type="paragraph" w:customStyle="1" w:styleId="C11175876D8F47699A9C2DC37E29E249">
    <w:name w:val="C11175876D8F47699A9C2DC37E29E249"/>
  </w:style>
  <w:style w:type="paragraph" w:customStyle="1" w:styleId="1E4F5CF8E59D4A16AB54AB9EA19DFDDD">
    <w:name w:val="1E4F5CF8E59D4A16AB54AB9EA19DFDDD"/>
  </w:style>
  <w:style w:type="paragraph" w:customStyle="1" w:styleId="65CDF827BC0147408D1486B34462E942">
    <w:name w:val="65CDF827BC0147408D1486B34462E942"/>
  </w:style>
  <w:style w:type="paragraph" w:customStyle="1" w:styleId="978C264D399541078E2EA90C38A165F1">
    <w:name w:val="978C264D399541078E2EA90C38A165F1"/>
  </w:style>
  <w:style w:type="paragraph" w:customStyle="1" w:styleId="340C5756E3A3461B8B262B80DCE3D81C">
    <w:name w:val="340C5756E3A3461B8B262B80DCE3D81C"/>
  </w:style>
  <w:style w:type="paragraph" w:customStyle="1" w:styleId="0F7A6D1A1EA8444294A254F51C57E19A">
    <w:name w:val="0F7A6D1A1EA8444294A254F51C57E19A"/>
  </w:style>
  <w:style w:type="paragraph" w:customStyle="1" w:styleId="6C19FCD1A63645CAA9C6A4DD3FD06CB4">
    <w:name w:val="6C19FCD1A63645CAA9C6A4DD3FD06CB4"/>
  </w:style>
  <w:style w:type="paragraph" w:customStyle="1" w:styleId="DD73118F08804F57A84AF97CA077C143">
    <w:name w:val="DD73118F08804F57A84AF97CA077C143"/>
  </w:style>
  <w:style w:type="paragraph" w:customStyle="1" w:styleId="9948BCF185BD47398BAD700D67724AB2">
    <w:name w:val="9948BCF185BD47398BAD700D67724AB2"/>
  </w:style>
  <w:style w:type="paragraph" w:customStyle="1" w:styleId="F1D8A63E5DA44107971688EC765AA89E">
    <w:name w:val="F1D8A63E5DA44107971688EC765AA89E"/>
  </w:style>
  <w:style w:type="paragraph" w:customStyle="1" w:styleId="56BF621ECFE0487C806BFC0EE46AF86E">
    <w:name w:val="56BF621ECFE0487C806BFC0EE46AF86E"/>
  </w:style>
  <w:style w:type="paragraph" w:customStyle="1" w:styleId="00B6825458AD44879E12807932F5CD4C">
    <w:name w:val="00B6825458AD44879E12807932F5CD4C"/>
  </w:style>
  <w:style w:type="paragraph" w:customStyle="1" w:styleId="F1B2D78C62BB4BF5A2BE3B4C7393C225">
    <w:name w:val="F1B2D78C62BB4BF5A2BE3B4C7393C225"/>
  </w:style>
  <w:style w:type="paragraph" w:customStyle="1" w:styleId="8C57CA7005D6422DA04C3688B4D78108">
    <w:name w:val="8C57CA7005D6422DA04C3688B4D78108"/>
  </w:style>
  <w:style w:type="paragraph" w:customStyle="1" w:styleId="D6411D83B39242B195AC06ABBBBF1EA8">
    <w:name w:val="D6411D83B39242B195AC06ABBBBF1EA8"/>
  </w:style>
  <w:style w:type="paragraph" w:customStyle="1" w:styleId="66973B1B1F694515871F46FB8CF562DC">
    <w:name w:val="66973B1B1F694515871F46FB8CF562DC"/>
  </w:style>
  <w:style w:type="paragraph" w:customStyle="1" w:styleId="71A79CB66EC446D589581B0E5B73F541">
    <w:name w:val="71A79CB66EC446D589581B0E5B73F541"/>
  </w:style>
  <w:style w:type="paragraph" w:customStyle="1" w:styleId="714DC22B411D4ABB845B727486E2CBAA">
    <w:name w:val="714DC22B411D4ABB845B727486E2CBAA"/>
  </w:style>
  <w:style w:type="paragraph" w:customStyle="1" w:styleId="A4FC053294D747158459F433F7874448">
    <w:name w:val="A4FC053294D747158459F433F7874448"/>
  </w:style>
  <w:style w:type="paragraph" w:customStyle="1" w:styleId="490088F701274521AF99FCA0C4843BC1">
    <w:name w:val="490088F701274521AF99FCA0C4843BC1"/>
  </w:style>
  <w:style w:type="paragraph" w:customStyle="1" w:styleId="8D130D4FF00747B1B584D3548614EA79">
    <w:name w:val="8D130D4FF00747B1B584D3548614EA79"/>
  </w:style>
  <w:style w:type="paragraph" w:customStyle="1" w:styleId="DEF276D4D4C94668B3B241C88532AF14">
    <w:name w:val="DEF276D4D4C94668B3B241C88532AF14"/>
  </w:style>
  <w:style w:type="paragraph" w:customStyle="1" w:styleId="5010E8CD67414494B8CE606158668339">
    <w:name w:val="5010E8CD67414494B8CE606158668339"/>
  </w:style>
  <w:style w:type="paragraph" w:customStyle="1" w:styleId="B37BA4744833440B81A7029ED23F0088">
    <w:name w:val="B37BA4744833440B81A7029ED23F0088"/>
  </w:style>
  <w:style w:type="paragraph" w:customStyle="1" w:styleId="03703A507A6145D98E92616EEA2A65DE">
    <w:name w:val="03703A507A6145D98E92616EEA2A65DE"/>
  </w:style>
  <w:style w:type="paragraph" w:customStyle="1" w:styleId="11CFC50377904951A54895D95FCB551E">
    <w:name w:val="11CFC50377904951A54895D95FCB551E"/>
  </w:style>
  <w:style w:type="paragraph" w:customStyle="1" w:styleId="521B302AAFB54B96BE48EE84E7C3C7C8">
    <w:name w:val="521B302AAFB54B96BE48EE84E7C3C7C8"/>
  </w:style>
  <w:style w:type="paragraph" w:customStyle="1" w:styleId="C5DBAA2B4A6D4199AD58FCE65D842DE9">
    <w:name w:val="C5DBAA2B4A6D4199AD58FCE65D842DE9"/>
  </w:style>
  <w:style w:type="paragraph" w:customStyle="1" w:styleId="409BACB7157140FEB923FBEF8FE397B8">
    <w:name w:val="409BACB7157140FEB923FBEF8FE397B8"/>
  </w:style>
  <w:style w:type="paragraph" w:customStyle="1" w:styleId="ABE67B4ADDE64D809AAF78A31CE0A35C">
    <w:name w:val="ABE67B4ADDE64D809AAF78A31CE0A35C"/>
  </w:style>
  <w:style w:type="paragraph" w:customStyle="1" w:styleId="FF623D5ED47E409088B06D9DE141F233">
    <w:name w:val="FF623D5ED47E409088B06D9DE141F233"/>
  </w:style>
  <w:style w:type="paragraph" w:customStyle="1" w:styleId="CE0539B347B54A6E959977E890F41B1F">
    <w:name w:val="CE0539B347B54A6E959977E890F41B1F"/>
  </w:style>
  <w:style w:type="paragraph" w:customStyle="1" w:styleId="F4BC598544924FF9827C4D00230775A4">
    <w:name w:val="F4BC598544924FF9827C4D00230775A4"/>
  </w:style>
  <w:style w:type="paragraph" w:customStyle="1" w:styleId="810C503C7EC84BCFAD2B09F4D5F18F30">
    <w:name w:val="810C503C7EC84BCFAD2B09F4D5F18F30"/>
  </w:style>
  <w:style w:type="paragraph" w:customStyle="1" w:styleId="1A48F7C7AF3F4E82B7F0B317090C4873">
    <w:name w:val="1A48F7C7AF3F4E82B7F0B317090C4873"/>
  </w:style>
  <w:style w:type="paragraph" w:customStyle="1" w:styleId="EA9C41A3EBB74D9C80A69D73794267C7">
    <w:name w:val="EA9C41A3EBB74D9C80A69D73794267C7"/>
  </w:style>
  <w:style w:type="paragraph" w:customStyle="1" w:styleId="B05990D62027444CA27C481EA8A9F45D">
    <w:name w:val="B05990D62027444CA27C481EA8A9F45D"/>
  </w:style>
  <w:style w:type="paragraph" w:customStyle="1" w:styleId="0718B16BC90944A78FBDFFE829500ED7">
    <w:name w:val="0718B16BC90944A78FBDFFE829500ED7"/>
  </w:style>
  <w:style w:type="paragraph" w:customStyle="1" w:styleId="A2294236587A4A319C548FB21CE30915">
    <w:name w:val="A2294236587A4A319C548FB21CE30915"/>
  </w:style>
  <w:style w:type="paragraph" w:customStyle="1" w:styleId="7B7C7EBA9B0A4ADFA8CFDC6E87F26DE8">
    <w:name w:val="7B7C7EBA9B0A4ADFA8CFDC6E87F26DE8"/>
  </w:style>
  <w:style w:type="paragraph" w:customStyle="1" w:styleId="3FB2D83F2FF54B969517BE34B9665410">
    <w:name w:val="3FB2D83F2FF54B969517BE34B9665410"/>
  </w:style>
  <w:style w:type="paragraph" w:customStyle="1" w:styleId="E4666E518B7D43749A95DC48AC535023">
    <w:name w:val="E4666E518B7D43749A95DC48AC535023"/>
  </w:style>
  <w:style w:type="paragraph" w:customStyle="1" w:styleId="A53B35C00BC54ECA94D2DF688805FEDC">
    <w:name w:val="A53B35C00BC54ECA94D2DF688805FEDC"/>
  </w:style>
  <w:style w:type="paragraph" w:customStyle="1" w:styleId="74ADED361B8E436C842EB2C1E749D845">
    <w:name w:val="74ADED361B8E436C842EB2C1E749D845"/>
  </w:style>
  <w:style w:type="paragraph" w:customStyle="1" w:styleId="256DB1D1C9194077AE64E409365E3C8E">
    <w:name w:val="256DB1D1C9194077AE64E409365E3C8E"/>
  </w:style>
  <w:style w:type="paragraph" w:customStyle="1" w:styleId="ACF59CA927EC40339B32D60F386B5B8E">
    <w:name w:val="ACF59CA927EC40339B32D60F386B5B8E"/>
  </w:style>
  <w:style w:type="paragraph" w:customStyle="1" w:styleId="92A3E06B20934EBD970EAE3DDBE4F027">
    <w:name w:val="92A3E06B20934EBD970EAE3DDBE4F027"/>
  </w:style>
  <w:style w:type="paragraph" w:customStyle="1" w:styleId="CB53772940FE40789FE169158507ED1C">
    <w:name w:val="CB53772940FE40789FE169158507ED1C"/>
  </w:style>
  <w:style w:type="paragraph" w:customStyle="1" w:styleId="3C102D445E4B423A82D1D01FC230E1EF">
    <w:name w:val="3C102D445E4B423A82D1D01FC230E1EF"/>
  </w:style>
  <w:style w:type="paragraph" w:customStyle="1" w:styleId="1363DE89745C4270AF637A745DC02DDF">
    <w:name w:val="1363DE89745C4270AF637A745DC02DDF"/>
  </w:style>
  <w:style w:type="paragraph" w:customStyle="1" w:styleId="B918B67C416140B68B14F0E37FF373BF">
    <w:name w:val="B918B67C416140B68B14F0E37FF373BF"/>
  </w:style>
  <w:style w:type="paragraph" w:customStyle="1" w:styleId="57B63A00C6D34D959E10B6A51E0DC34C">
    <w:name w:val="57B63A00C6D34D959E10B6A51E0DC3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Props1.xml><?xml version="1.0" encoding="utf-8"?>
<ds:datastoreItem xmlns:ds="http://schemas.openxmlformats.org/officeDocument/2006/customXml" ds:itemID="{6CE66F37-5CD3-47FE-B71E-5568217D7130}">
  <ds:schemaRefs>
    <ds:schemaRef ds:uri="http://schemas.openxmlformats.org/officeDocument/2006/bibliography"/>
  </ds:schemaRefs>
</ds:datastoreItem>
</file>

<file path=customXml/itemProps2.xml><?xml version="1.0" encoding="utf-8"?>
<ds:datastoreItem xmlns:ds="http://schemas.openxmlformats.org/officeDocument/2006/customXml" ds:itemID="{A0B5A451-D620-45E3-8A95-3AA89D51373E}">
  <ds:schemaRefs>
    <ds:schemaRef ds:uri="http://schemas.microsoft.com/sharepoint/v3/contenttype/forms"/>
  </ds:schemaRefs>
</ds:datastoreItem>
</file>

<file path=customXml/itemProps3.xml><?xml version="1.0" encoding="utf-8"?>
<ds:datastoreItem xmlns:ds="http://schemas.openxmlformats.org/officeDocument/2006/customXml" ds:itemID="{6085782C-80A3-4631-8B23-449B6BFEB3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3F9A196-CAFF-4056-A692-209B0BE006B5}">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Professional services business plan.dotx</Template>
  <TotalTime>0</TotalTime>
  <Pages>61</Pages>
  <Words>2739</Words>
  <Characters>15617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2021-11-12T15:13:00Z</dcterms:created>
  <dcterms:modified xsi:type="dcterms:W3CDTF">2021-11-12T15:13:00Z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